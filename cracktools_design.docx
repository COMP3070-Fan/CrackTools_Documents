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0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8263F2" w:rsidRPr="00A43817" w14:paraId="197A9B61" w14:textId="77777777" w:rsidTr="00DB09BA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91863B" w14:textId="77777777" w:rsidR="008263F2" w:rsidRPr="00E4066B" w:rsidRDefault="008263F2" w:rsidP="0010361C">
            <w:pPr>
              <w:snapToGrid w:val="0"/>
              <w:spacing w:line="240" w:lineRule="auto"/>
              <w:rPr>
                <w:b/>
                <w:szCs w:val="21"/>
              </w:rPr>
            </w:pPr>
            <w:r w:rsidRPr="00A43817">
              <w:rPr>
                <w:szCs w:val="21"/>
              </w:rPr>
              <w:br w:type="page"/>
            </w:r>
            <w:r w:rsidR="00C12C4F">
              <w:rPr>
                <w:rFonts w:hAnsi="宋体" w:hint="eastAsia"/>
                <w:b/>
                <w:szCs w:val="21"/>
              </w:rPr>
              <w:t>记录</w:t>
            </w:r>
            <w:r w:rsidRPr="00E4066B"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D754B5" w14:textId="77777777" w:rsidR="008263F2" w:rsidRPr="00A43817" w:rsidRDefault="008263F2" w:rsidP="0010361C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98456" w14:textId="77777777" w:rsidR="008263F2" w:rsidRPr="00E4066B" w:rsidRDefault="008263F2" w:rsidP="00AA6F7D">
            <w:pPr>
              <w:snapToGrid w:val="0"/>
              <w:spacing w:line="240" w:lineRule="auto"/>
              <w:ind w:firstLineChars="150" w:firstLine="316"/>
              <w:rPr>
                <w:b/>
                <w:szCs w:val="21"/>
              </w:rPr>
            </w:pPr>
            <w:r w:rsidRPr="00E4066B"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 w:rsidRPr="00E4066B">
              <w:rPr>
                <w:rFonts w:hAnsi="宋体"/>
                <w:b/>
                <w:szCs w:val="21"/>
              </w:rPr>
              <w:t>类别</w:t>
            </w:r>
            <w:r w:rsidRPr="00E4066B"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B6B640" w14:textId="77777777" w:rsidR="008263F2" w:rsidRPr="00A43817" w:rsidRDefault="00FF4578" w:rsidP="0010361C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</w:tbl>
    <w:p w14:paraId="0FA7A1D2" w14:textId="77777777" w:rsidR="008263F2" w:rsidRDefault="008263F2" w:rsidP="008263F2"/>
    <w:p w14:paraId="2CF7B701" w14:textId="77777777" w:rsidR="008263F2" w:rsidRDefault="008263F2" w:rsidP="008263F2"/>
    <w:p w14:paraId="3634604E" w14:textId="77777777" w:rsidR="008263F2" w:rsidRPr="00A43817" w:rsidRDefault="008263F2" w:rsidP="008263F2"/>
    <w:p w14:paraId="125F59FE" w14:textId="77777777" w:rsidR="008263F2" w:rsidRPr="00A43817" w:rsidRDefault="008263F2" w:rsidP="008263F2"/>
    <w:p w14:paraId="6F0C2DF4" w14:textId="77777777" w:rsidR="008263F2" w:rsidRPr="00A43817" w:rsidRDefault="008263F2" w:rsidP="008263F2"/>
    <w:p w14:paraId="414BCAD3" w14:textId="77777777" w:rsidR="008263F2" w:rsidRPr="00A43817" w:rsidRDefault="008263F2" w:rsidP="008263F2"/>
    <w:p w14:paraId="13B0CAC2" w14:textId="1471DE64" w:rsidR="008263F2" w:rsidRDefault="00C75D7E" w:rsidP="008263F2">
      <w:pPr>
        <w:jc w:val="center"/>
        <w:rPr>
          <w:rFonts w:eastAsia="黑体"/>
          <w:b/>
          <w:sz w:val="84"/>
          <w:szCs w:val="84"/>
        </w:rPr>
      </w:pPr>
      <w:r>
        <w:rPr>
          <w:rFonts w:eastAsia="黑体" w:hint="eastAsia"/>
          <w:b/>
          <w:sz w:val="84"/>
          <w:szCs w:val="84"/>
        </w:rPr>
        <w:t>暴力破解工具</w:t>
      </w:r>
    </w:p>
    <w:p w14:paraId="005F409C" w14:textId="77777777" w:rsidR="0092342A" w:rsidRPr="00A43817" w:rsidRDefault="0092342A" w:rsidP="008263F2">
      <w:pPr>
        <w:jc w:val="center"/>
        <w:rPr>
          <w:rFonts w:eastAsia="黑体"/>
          <w:b/>
          <w:sz w:val="84"/>
          <w:szCs w:val="84"/>
        </w:rPr>
      </w:pPr>
      <w:r>
        <w:rPr>
          <w:rFonts w:eastAsia="黑体"/>
          <w:b/>
          <w:sz w:val="84"/>
          <w:szCs w:val="84"/>
        </w:rPr>
        <w:t>设计方案</w:t>
      </w:r>
    </w:p>
    <w:p w14:paraId="613E42C3" w14:textId="77777777" w:rsidR="008263F2" w:rsidRPr="00A43817" w:rsidRDefault="008263F2" w:rsidP="008263F2">
      <w:pPr>
        <w:jc w:val="center"/>
        <w:rPr>
          <w:rFonts w:eastAsia="黑体"/>
          <w:b/>
          <w:sz w:val="52"/>
          <w:szCs w:val="52"/>
        </w:rPr>
      </w:pPr>
      <w:r w:rsidRPr="00A43817">
        <w:rPr>
          <w:rFonts w:eastAsia="黑体"/>
          <w:b/>
          <w:sz w:val="52"/>
          <w:szCs w:val="52"/>
        </w:rPr>
        <w:t>（版本</w:t>
      </w:r>
      <w:r>
        <w:rPr>
          <w:rFonts w:eastAsia="黑体" w:hint="eastAsia"/>
          <w:b/>
          <w:sz w:val="52"/>
          <w:szCs w:val="52"/>
        </w:rPr>
        <w:t>号：</w:t>
      </w:r>
      <w:r w:rsidRPr="00A43817">
        <w:rPr>
          <w:rFonts w:eastAsia="黑体"/>
          <w:b/>
          <w:sz w:val="52"/>
          <w:szCs w:val="52"/>
        </w:rPr>
        <w:t>V</w:t>
      </w:r>
      <w:r w:rsidR="002F2D6D">
        <w:rPr>
          <w:rFonts w:eastAsia="黑体" w:hint="eastAsia"/>
          <w:b/>
          <w:sz w:val="52"/>
          <w:szCs w:val="52"/>
        </w:rPr>
        <w:t>1</w:t>
      </w:r>
      <w:r w:rsidRPr="00A43817">
        <w:rPr>
          <w:rFonts w:eastAsia="黑体"/>
          <w:b/>
          <w:sz w:val="52"/>
          <w:szCs w:val="52"/>
        </w:rPr>
        <w:t>.</w:t>
      </w:r>
      <w:r w:rsidR="00836A8F">
        <w:rPr>
          <w:rFonts w:eastAsia="黑体"/>
          <w:b/>
          <w:sz w:val="52"/>
          <w:szCs w:val="52"/>
        </w:rPr>
        <w:t>0</w:t>
      </w:r>
      <w:r w:rsidRPr="00A43817">
        <w:rPr>
          <w:rFonts w:eastAsia="黑体"/>
          <w:b/>
          <w:sz w:val="52"/>
          <w:szCs w:val="52"/>
        </w:rPr>
        <w:t>）</w:t>
      </w:r>
    </w:p>
    <w:p w14:paraId="2C94257C" w14:textId="77777777" w:rsidR="008263F2" w:rsidRPr="00A43817" w:rsidRDefault="008263F2" w:rsidP="008263F2"/>
    <w:p w14:paraId="4A6EC476" w14:textId="77777777" w:rsidR="008263F2" w:rsidRPr="00A43817" w:rsidRDefault="008263F2" w:rsidP="008263F2"/>
    <w:p w14:paraId="1673C879" w14:textId="77777777" w:rsidR="008263F2" w:rsidRPr="00A43817" w:rsidRDefault="008263F2" w:rsidP="008263F2"/>
    <w:p w14:paraId="72DE891E" w14:textId="77777777" w:rsidR="008263F2" w:rsidRPr="00A43817" w:rsidRDefault="008263F2" w:rsidP="008263F2"/>
    <w:p w14:paraId="5E3F48D2" w14:textId="77777777" w:rsidR="008263F2" w:rsidRPr="00A43817" w:rsidRDefault="008263F2" w:rsidP="008263F2"/>
    <w:p w14:paraId="3CD9831F" w14:textId="77777777" w:rsidR="008263F2" w:rsidRPr="00A43817" w:rsidRDefault="008263F2" w:rsidP="008263F2"/>
    <w:p w14:paraId="7F880623" w14:textId="77777777" w:rsidR="008263F2" w:rsidRDefault="008263F2" w:rsidP="00014D6D">
      <w:pPr>
        <w:ind w:left="2" w:firstLine="2"/>
        <w:rPr>
          <w:sz w:val="32"/>
          <w:szCs w:val="32"/>
        </w:rPr>
      </w:pPr>
    </w:p>
    <w:p w14:paraId="206070AA" w14:textId="77777777" w:rsidR="008263F2" w:rsidRDefault="008263F2" w:rsidP="00014D6D">
      <w:pPr>
        <w:ind w:firstLine="2"/>
        <w:rPr>
          <w:sz w:val="32"/>
          <w:szCs w:val="32"/>
        </w:rPr>
      </w:pPr>
    </w:p>
    <w:p w14:paraId="2ECEFEA7" w14:textId="77777777" w:rsidR="008263F2" w:rsidRDefault="008263F2" w:rsidP="00014D6D">
      <w:pPr>
        <w:ind w:firstLine="2"/>
        <w:rPr>
          <w:sz w:val="32"/>
          <w:szCs w:val="32"/>
        </w:rPr>
      </w:pPr>
    </w:p>
    <w:p w14:paraId="560C1ECA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2A060838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44762835" w14:textId="77777777" w:rsidR="008263F2" w:rsidRPr="00A43817" w:rsidRDefault="008263F2" w:rsidP="00F54373">
      <w:pPr>
        <w:rPr>
          <w:b/>
          <w:snapToGrid w:val="0"/>
          <w:color w:val="FF0000"/>
          <w:sz w:val="28"/>
        </w:rPr>
      </w:pPr>
    </w:p>
    <w:p w14:paraId="03F14742" w14:textId="77777777" w:rsidR="008263F2" w:rsidRPr="00A43817" w:rsidRDefault="008263F2" w:rsidP="00014D6D">
      <w:pPr>
        <w:ind w:left="-2545" w:firstLine="2"/>
        <w:rPr>
          <w:b/>
          <w:snapToGrid w:val="0"/>
          <w:color w:val="FF0000"/>
          <w:sz w:val="28"/>
        </w:rPr>
      </w:pPr>
    </w:p>
    <w:p w14:paraId="5A4765D3" w14:textId="77777777" w:rsidR="008263F2" w:rsidRPr="00073F92" w:rsidRDefault="008263F2" w:rsidP="006071C2">
      <w:pPr>
        <w:spacing w:line="240" w:lineRule="auto"/>
        <w:rPr>
          <w:sz w:val="24"/>
          <w:szCs w:val="24"/>
        </w:rPr>
      </w:pPr>
      <w:r w:rsidRPr="00A43817">
        <w:br w:type="page"/>
      </w:r>
      <w:r w:rsidRPr="00307169">
        <w:rPr>
          <w:rFonts w:eastAsia="黑体"/>
          <w:b/>
          <w:sz w:val="24"/>
          <w:szCs w:val="24"/>
        </w:rPr>
        <w:lastRenderedPageBreak/>
        <w:t>文</w:t>
      </w:r>
      <w:r w:rsidRPr="00307169">
        <w:rPr>
          <w:rFonts w:eastAsia="黑体" w:hint="eastAsia"/>
          <w:b/>
          <w:sz w:val="24"/>
          <w:szCs w:val="24"/>
        </w:rPr>
        <w:t>件</w:t>
      </w:r>
      <w:r w:rsidRPr="00307169">
        <w:rPr>
          <w:rFonts w:eastAsia="黑体"/>
          <w:b/>
          <w:sz w:val="24"/>
          <w:szCs w:val="24"/>
        </w:rPr>
        <w:t>修订记录</w:t>
      </w:r>
      <w:r w:rsidRPr="00307169"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8263F2" w:rsidRPr="00A43817" w14:paraId="02A7E3DA" w14:textId="77777777" w:rsidTr="0010361C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001A27FF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067D1B09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b/>
                <w:szCs w:val="21"/>
              </w:rPr>
              <w:t>*</w:t>
            </w:r>
            <w:r w:rsidRPr="00A43817">
              <w:rPr>
                <w:rFonts w:hAnsi="宋体"/>
                <w:b/>
                <w:szCs w:val="21"/>
              </w:rPr>
              <w:t>变化</w:t>
            </w:r>
          </w:p>
          <w:p w14:paraId="0882E0FF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1FFE4561" w14:textId="77777777" w:rsidR="008263F2" w:rsidRPr="00A43817" w:rsidRDefault="008263F2" w:rsidP="0010361C">
            <w:pPr>
              <w:spacing w:line="360" w:lineRule="auto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78B86A5F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55D5B5AF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变更人</w:t>
            </w:r>
          </w:p>
        </w:tc>
      </w:tr>
      <w:tr w:rsidR="008263F2" w:rsidRPr="00A43817" w14:paraId="1D15B4A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7DDCDD89" w14:textId="77777777" w:rsidR="008263F2" w:rsidRPr="00A43817" w:rsidRDefault="00812C39" w:rsidP="0010361C">
            <w:pPr>
              <w:spacing w:line="360" w:lineRule="auto"/>
              <w:jc w:val="center"/>
            </w:pPr>
            <w:r>
              <w:rPr>
                <w:rFonts w:hint="eastAsia"/>
              </w:rPr>
              <w:t>V1.</w:t>
            </w:r>
            <w:r w:rsidR="004E69B0">
              <w:rPr>
                <w:rFonts w:hint="eastAsia"/>
              </w:rPr>
              <w:t>0</w:t>
            </w:r>
          </w:p>
        </w:tc>
        <w:tc>
          <w:tcPr>
            <w:tcW w:w="840" w:type="dxa"/>
            <w:vAlign w:val="center"/>
          </w:tcPr>
          <w:p w14:paraId="1D2BCB95" w14:textId="77777777" w:rsidR="008263F2" w:rsidRPr="00A43817" w:rsidRDefault="006F7401" w:rsidP="0010361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342DD272" w14:textId="77777777" w:rsidR="008263F2" w:rsidRPr="00A43817" w:rsidRDefault="006F7401" w:rsidP="0010361C">
            <w:pPr>
              <w:spacing w:line="360" w:lineRule="auto"/>
            </w:pPr>
            <w:r>
              <w:rPr>
                <w:rFonts w:hint="eastAsia"/>
              </w:rPr>
              <w:t>新建</w:t>
            </w:r>
          </w:p>
        </w:tc>
        <w:tc>
          <w:tcPr>
            <w:tcW w:w="1327" w:type="dxa"/>
            <w:vAlign w:val="center"/>
          </w:tcPr>
          <w:p w14:paraId="5CEF258C" w14:textId="77777777" w:rsidR="008263F2" w:rsidRPr="00C8207C" w:rsidRDefault="00C111E3" w:rsidP="0010361C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1D30FA">
              <w:t>22</w:t>
            </w:r>
            <w:r>
              <w:rPr>
                <w:rFonts w:hint="eastAsia"/>
              </w:rPr>
              <w:t>/</w:t>
            </w:r>
            <w:r w:rsidR="001D30FA">
              <w:t>4</w:t>
            </w:r>
            <w:r w:rsidR="001D30FA">
              <w:rPr>
                <w:rFonts w:hint="eastAsia"/>
              </w:rPr>
              <w:t>/</w:t>
            </w:r>
            <w:r w:rsidR="001D30FA">
              <w:t>3</w:t>
            </w:r>
          </w:p>
        </w:tc>
        <w:tc>
          <w:tcPr>
            <w:tcW w:w="1214" w:type="dxa"/>
            <w:vAlign w:val="center"/>
          </w:tcPr>
          <w:p w14:paraId="5D80464C" w14:textId="5180D423" w:rsidR="008263F2" w:rsidRPr="00A43817" w:rsidRDefault="00C75D7E" w:rsidP="0010361C">
            <w:pPr>
              <w:spacing w:line="360" w:lineRule="auto"/>
              <w:jc w:val="center"/>
            </w:pPr>
            <w:r>
              <w:rPr>
                <w:rFonts w:hint="eastAsia"/>
              </w:rPr>
              <w:t>樊晓磊</w:t>
            </w:r>
          </w:p>
        </w:tc>
      </w:tr>
      <w:tr w:rsidR="008263F2" w:rsidRPr="00A43817" w14:paraId="77F58979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64C0BC8A" w14:textId="77777777" w:rsidR="00592EFB" w:rsidRPr="00A43817" w:rsidRDefault="00592EFB" w:rsidP="00592EF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510DF1B8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EFEF5CA" w14:textId="77777777" w:rsidR="008263F2" w:rsidRPr="00A43817" w:rsidRDefault="008263F2" w:rsidP="0010361C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kern w:val="2"/>
                <w:szCs w:val="20"/>
              </w:rPr>
            </w:pPr>
          </w:p>
        </w:tc>
        <w:tc>
          <w:tcPr>
            <w:tcW w:w="1327" w:type="dxa"/>
            <w:vAlign w:val="center"/>
          </w:tcPr>
          <w:p w14:paraId="362806F9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A047F6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</w:tr>
      <w:tr w:rsidR="008263F2" w:rsidRPr="00A43817" w14:paraId="679E75C5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21A7D062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DF208F5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094E722E" w14:textId="77777777" w:rsidR="008263F2" w:rsidRPr="00A43817" w:rsidRDefault="008263F2" w:rsidP="0010361C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217EF3A7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E561633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</w:tr>
      <w:tr w:rsidR="008263F2" w:rsidRPr="00A43817" w14:paraId="45105FB4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4518FF33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6B03324C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74AD8797" w14:textId="77777777" w:rsidR="008263F2" w:rsidRPr="00A43817" w:rsidRDefault="008263F2" w:rsidP="0010361C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4037A0F8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272056" w14:textId="77777777" w:rsidR="008263F2" w:rsidRPr="00A43817" w:rsidRDefault="008263F2" w:rsidP="0010361C">
            <w:pPr>
              <w:spacing w:line="360" w:lineRule="auto"/>
              <w:jc w:val="center"/>
            </w:pPr>
          </w:p>
        </w:tc>
      </w:tr>
    </w:tbl>
    <w:p w14:paraId="20345BC7" w14:textId="77777777" w:rsidR="008263F2" w:rsidRPr="00A43817" w:rsidRDefault="008263F2" w:rsidP="008263F2">
      <w:pPr>
        <w:spacing w:line="360" w:lineRule="auto"/>
        <w:rPr>
          <w:bCs/>
        </w:rPr>
      </w:pPr>
      <w:r w:rsidRPr="00A43817">
        <w:rPr>
          <w:bCs/>
        </w:rPr>
        <w:t>*</w:t>
      </w:r>
      <w:r w:rsidRPr="00A43817"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 w:rsidRPr="00A43817">
        <w:rPr>
          <w:bCs/>
        </w:rPr>
        <w:t>——</w:t>
      </w:r>
      <w:r>
        <w:rPr>
          <w:rFonts w:hAnsi="宋体" w:hint="eastAsia"/>
          <w:bCs/>
        </w:rPr>
        <w:t>新建</w:t>
      </w:r>
      <w:r w:rsidRPr="00A43817">
        <w:rPr>
          <w:rFonts w:hAnsi="宋体"/>
          <w:bCs/>
        </w:rPr>
        <w:t>，</w:t>
      </w:r>
      <w:r>
        <w:rPr>
          <w:rFonts w:hint="eastAsia"/>
          <w:bCs/>
        </w:rPr>
        <w:t>C</w:t>
      </w:r>
      <w:r w:rsidRPr="00A43817">
        <w:rPr>
          <w:bCs/>
        </w:rPr>
        <w:t>——</w:t>
      </w:r>
      <w:r>
        <w:rPr>
          <w:rFonts w:hAnsi="宋体" w:hint="eastAsia"/>
          <w:bCs/>
        </w:rPr>
        <w:t>变更</w:t>
      </w:r>
      <w:r w:rsidRPr="00A43817">
        <w:rPr>
          <w:rFonts w:hAnsi="宋体"/>
          <w:bCs/>
        </w:rPr>
        <w:t>，</w:t>
      </w:r>
      <w:r w:rsidRPr="00A43817">
        <w:rPr>
          <w:bCs/>
        </w:rPr>
        <w:t>D——</w:t>
      </w:r>
      <w:r w:rsidRPr="00A43817">
        <w:rPr>
          <w:rFonts w:hAnsi="宋体"/>
          <w:bCs/>
        </w:rPr>
        <w:t>删除</w:t>
      </w:r>
    </w:p>
    <w:p w14:paraId="13B19D8A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1FF56C1C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254131C2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511EB32C" w14:textId="77777777" w:rsidR="008263F2" w:rsidRPr="0032295A" w:rsidRDefault="008263F2" w:rsidP="008263F2">
      <w:pPr>
        <w:rPr>
          <w:rFonts w:eastAsia="黑体"/>
          <w:b/>
          <w:sz w:val="24"/>
          <w:szCs w:val="24"/>
        </w:rPr>
      </w:pPr>
      <w:r w:rsidRPr="0032295A">
        <w:rPr>
          <w:rFonts w:eastAsia="黑体"/>
          <w:b/>
          <w:sz w:val="24"/>
          <w:szCs w:val="24"/>
        </w:rPr>
        <w:t>文</w:t>
      </w:r>
      <w:r w:rsidRPr="0032295A">
        <w:rPr>
          <w:rFonts w:eastAsia="黑体" w:hint="eastAsia"/>
          <w:b/>
          <w:sz w:val="24"/>
          <w:szCs w:val="24"/>
        </w:rPr>
        <w:t>件批准</w:t>
      </w:r>
      <w:r w:rsidRPr="0032295A">
        <w:rPr>
          <w:rFonts w:eastAsia="黑体"/>
          <w:b/>
          <w:sz w:val="24"/>
          <w:szCs w:val="24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45"/>
        <w:gridCol w:w="6123"/>
        <w:gridCol w:w="1800"/>
      </w:tblGrid>
      <w:tr w:rsidR="008263F2" w:rsidRPr="00A43817" w14:paraId="02143493" w14:textId="77777777" w:rsidTr="0010361C">
        <w:tc>
          <w:tcPr>
            <w:tcW w:w="945" w:type="dxa"/>
            <w:shd w:val="clear" w:color="auto" w:fill="CCCCCC"/>
          </w:tcPr>
          <w:p w14:paraId="21CC74B4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6123" w:type="dxa"/>
            <w:tcBorders>
              <w:bottom w:val="single" w:sz="4" w:space="0" w:color="auto"/>
            </w:tcBorders>
            <w:shd w:val="clear" w:color="auto" w:fill="CCCCCC"/>
          </w:tcPr>
          <w:p w14:paraId="3BA5EF70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部门</w:t>
            </w:r>
            <w:r w:rsidRPr="00A43817">
              <w:rPr>
                <w:b/>
                <w:szCs w:val="21"/>
              </w:rPr>
              <w:t>/</w:t>
            </w:r>
            <w:r w:rsidRPr="00A43817">
              <w:rPr>
                <w:rFonts w:hAnsi="宋体"/>
                <w:b/>
                <w:szCs w:val="21"/>
              </w:rPr>
              <w:t>职位签字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CCCCC"/>
          </w:tcPr>
          <w:p w14:paraId="67DF718E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</w:tr>
      <w:tr w:rsidR="008263F2" w:rsidRPr="00A43817" w14:paraId="50938551" w14:textId="77777777" w:rsidTr="0010361C">
        <w:trPr>
          <w:trHeight w:val="1237"/>
        </w:trPr>
        <w:tc>
          <w:tcPr>
            <w:tcW w:w="945" w:type="dxa"/>
            <w:shd w:val="clear" w:color="auto" w:fill="CCCCCC"/>
            <w:vAlign w:val="center"/>
          </w:tcPr>
          <w:p w14:paraId="5C3192AA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拟制</w:t>
            </w:r>
          </w:p>
        </w:tc>
        <w:tc>
          <w:tcPr>
            <w:tcW w:w="6123" w:type="dxa"/>
            <w:shd w:val="clear" w:color="auto" w:fill="FFFFFF"/>
          </w:tcPr>
          <w:p w14:paraId="74D4647D" w14:textId="77777777" w:rsidR="008263F2" w:rsidRPr="00A43817" w:rsidRDefault="008263F2" w:rsidP="00D5398C">
            <w:pPr>
              <w:spacing w:beforeLines="50" w:before="163" w:afterLines="50" w:after="163" w:line="360" w:lineRule="auto"/>
            </w:pPr>
          </w:p>
        </w:tc>
        <w:tc>
          <w:tcPr>
            <w:tcW w:w="1800" w:type="dxa"/>
            <w:shd w:val="clear" w:color="auto" w:fill="FFFFFF"/>
          </w:tcPr>
          <w:p w14:paraId="1320135D" w14:textId="77777777" w:rsidR="008263F2" w:rsidRPr="00A43817" w:rsidRDefault="008263F2" w:rsidP="00D5398C">
            <w:pPr>
              <w:spacing w:beforeLines="50" w:before="163" w:afterLines="50" w:after="163" w:line="360" w:lineRule="auto"/>
            </w:pPr>
          </w:p>
        </w:tc>
      </w:tr>
      <w:tr w:rsidR="008263F2" w:rsidRPr="00A43817" w14:paraId="21A8E949" w14:textId="77777777" w:rsidTr="0010361C">
        <w:trPr>
          <w:trHeight w:val="2970"/>
        </w:trPr>
        <w:tc>
          <w:tcPr>
            <w:tcW w:w="945" w:type="dxa"/>
            <w:shd w:val="clear" w:color="auto" w:fill="CCCCCC"/>
            <w:vAlign w:val="center"/>
          </w:tcPr>
          <w:p w14:paraId="466E468C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审核</w:t>
            </w:r>
          </w:p>
        </w:tc>
        <w:tc>
          <w:tcPr>
            <w:tcW w:w="6123" w:type="dxa"/>
            <w:shd w:val="clear" w:color="auto" w:fill="FFFFFF"/>
          </w:tcPr>
          <w:p w14:paraId="0F9545B3" w14:textId="77777777" w:rsidR="008263F2" w:rsidRPr="00A43817" w:rsidRDefault="008263F2" w:rsidP="0010361C">
            <w:pPr>
              <w:widowControl/>
              <w:spacing w:line="240" w:lineRule="auto"/>
              <w:jc w:val="left"/>
            </w:pPr>
          </w:p>
          <w:p w14:paraId="6C9F9986" w14:textId="77777777" w:rsidR="008263F2" w:rsidRPr="00A43817" w:rsidRDefault="008263F2" w:rsidP="0010361C"/>
        </w:tc>
        <w:tc>
          <w:tcPr>
            <w:tcW w:w="1800" w:type="dxa"/>
            <w:shd w:val="clear" w:color="auto" w:fill="FFFFFF"/>
          </w:tcPr>
          <w:p w14:paraId="41D19E0B" w14:textId="77777777" w:rsidR="008263F2" w:rsidRPr="00A43817" w:rsidRDefault="008263F2" w:rsidP="0010361C"/>
        </w:tc>
      </w:tr>
      <w:tr w:rsidR="008263F2" w:rsidRPr="00A43817" w14:paraId="7657BF88" w14:textId="77777777" w:rsidTr="0010361C">
        <w:trPr>
          <w:trHeight w:val="1689"/>
        </w:trPr>
        <w:tc>
          <w:tcPr>
            <w:tcW w:w="945" w:type="dxa"/>
            <w:shd w:val="clear" w:color="auto" w:fill="CCCCCC"/>
            <w:vAlign w:val="center"/>
          </w:tcPr>
          <w:p w14:paraId="680A4E77" w14:textId="77777777" w:rsidR="008263F2" w:rsidRPr="00A43817" w:rsidRDefault="008263F2" w:rsidP="0010361C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审批</w:t>
            </w:r>
          </w:p>
        </w:tc>
        <w:tc>
          <w:tcPr>
            <w:tcW w:w="6123" w:type="dxa"/>
            <w:shd w:val="clear" w:color="auto" w:fill="FFFFFF"/>
          </w:tcPr>
          <w:p w14:paraId="6E7106DE" w14:textId="77777777" w:rsidR="008263F2" w:rsidRPr="00A43817" w:rsidRDefault="008263F2" w:rsidP="0010361C">
            <w:pPr>
              <w:widowControl/>
              <w:spacing w:line="240" w:lineRule="auto"/>
              <w:jc w:val="left"/>
            </w:pPr>
          </w:p>
        </w:tc>
        <w:tc>
          <w:tcPr>
            <w:tcW w:w="1800" w:type="dxa"/>
            <w:shd w:val="clear" w:color="auto" w:fill="FFFFFF"/>
          </w:tcPr>
          <w:p w14:paraId="0121521C" w14:textId="77777777" w:rsidR="008263F2" w:rsidRPr="00A43817" w:rsidRDefault="008263F2" w:rsidP="0010361C"/>
        </w:tc>
      </w:tr>
    </w:tbl>
    <w:p w14:paraId="1F5BA990" w14:textId="77777777" w:rsidR="00DE27DB" w:rsidRDefault="00DE27DB" w:rsidP="00EA245C">
      <w:pPr>
        <w:jc w:val="center"/>
        <w:rPr>
          <w:rFonts w:eastAsia="黑体"/>
          <w:sz w:val="36"/>
          <w:szCs w:val="36"/>
        </w:rPr>
      </w:pPr>
      <w:r w:rsidRPr="00A43817">
        <w:br w:type="page"/>
      </w:r>
      <w:r w:rsidR="00450383" w:rsidRPr="00A43817">
        <w:rPr>
          <w:rFonts w:eastAsia="黑体"/>
          <w:sz w:val="36"/>
          <w:szCs w:val="36"/>
        </w:rPr>
        <w:lastRenderedPageBreak/>
        <w:t>目录</w:t>
      </w:r>
    </w:p>
    <w:p w14:paraId="1A84C092" w14:textId="77777777" w:rsidR="009C33DC" w:rsidRPr="00B10032" w:rsidRDefault="00886398">
      <w:pPr>
        <w:pStyle w:val="10"/>
        <w:tabs>
          <w:tab w:val="left" w:pos="420"/>
          <w:tab w:val="right" w:leader="dot" w:pos="9003"/>
        </w:tabs>
        <w:rPr>
          <w:rFonts w:ascii="Calibri" w:hAnsi="Calibri"/>
          <w:bCs w:val="0"/>
          <w:caps w:val="0"/>
          <w:szCs w:val="22"/>
        </w:rPr>
      </w:pPr>
      <w:r>
        <w:fldChar w:fldCharType="begin"/>
      </w:r>
      <w:r w:rsidR="00EA245C">
        <w:instrText xml:space="preserve"> </w:instrText>
      </w:r>
      <w:r w:rsidR="00EA245C">
        <w:rPr>
          <w:rFonts w:hint="eastAsia"/>
        </w:rPr>
        <w:instrText>TOC \o "1-2" \h \z \u</w:instrText>
      </w:r>
      <w:r w:rsidR="00EA245C">
        <w:instrText xml:space="preserve"> </w:instrText>
      </w:r>
      <w:r>
        <w:fldChar w:fldCharType="separate"/>
      </w:r>
      <w:hyperlink w:anchor="_Toc445804804" w:history="1">
        <w:r w:rsidR="009C33DC" w:rsidRPr="00530436">
          <w:rPr>
            <w:rStyle w:val="ab"/>
          </w:rPr>
          <w:t>1</w:t>
        </w:r>
        <w:r w:rsidR="009C33DC" w:rsidRPr="00B10032">
          <w:rPr>
            <w:rFonts w:ascii="Calibri" w:hAnsi="Calibri"/>
            <w:bCs w:val="0"/>
            <w:caps w:val="0"/>
            <w:szCs w:val="22"/>
          </w:rPr>
          <w:tab/>
        </w:r>
        <w:r w:rsidR="009C33DC" w:rsidRPr="00530436">
          <w:rPr>
            <w:rStyle w:val="ab"/>
            <w:rFonts w:hint="eastAsia"/>
          </w:rPr>
          <w:t>简介</w:t>
        </w:r>
        <w:r w:rsidR="009C33DC">
          <w:rPr>
            <w:webHidden/>
          </w:rPr>
          <w:tab/>
        </w:r>
        <w:r w:rsidR="009C33DC">
          <w:rPr>
            <w:webHidden/>
          </w:rPr>
          <w:fldChar w:fldCharType="begin"/>
        </w:r>
        <w:r w:rsidR="009C33DC">
          <w:rPr>
            <w:webHidden/>
          </w:rPr>
          <w:instrText xml:space="preserve"> PAGEREF _Toc445804804 \h </w:instrText>
        </w:r>
        <w:r w:rsidR="009C33DC">
          <w:rPr>
            <w:webHidden/>
          </w:rPr>
        </w:r>
        <w:r w:rsidR="009C33DC">
          <w:rPr>
            <w:webHidden/>
          </w:rPr>
          <w:fldChar w:fldCharType="separate"/>
        </w:r>
        <w:r w:rsidR="009C33DC">
          <w:rPr>
            <w:webHidden/>
          </w:rPr>
          <w:t>3</w:t>
        </w:r>
        <w:r w:rsidR="009C33DC">
          <w:rPr>
            <w:webHidden/>
          </w:rPr>
          <w:fldChar w:fldCharType="end"/>
        </w:r>
      </w:hyperlink>
    </w:p>
    <w:p w14:paraId="71DC70E9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05" w:history="1">
        <w:r w:rsidR="009C33DC" w:rsidRPr="00530436">
          <w:rPr>
            <w:rStyle w:val="ab"/>
            <w:noProof/>
          </w:rPr>
          <w:t>1.1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目的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_Toc445804805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3</w:t>
        </w:r>
        <w:r w:rsidR="009C33DC">
          <w:rPr>
            <w:noProof/>
            <w:webHidden/>
          </w:rPr>
          <w:fldChar w:fldCharType="end"/>
        </w:r>
      </w:hyperlink>
    </w:p>
    <w:p w14:paraId="30E48C9D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06" w:history="1">
        <w:r w:rsidR="009C33DC" w:rsidRPr="00530436">
          <w:rPr>
            <w:rStyle w:val="ab"/>
            <w:noProof/>
          </w:rPr>
          <w:t>1.2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适用范围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_Toc445804806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3</w:t>
        </w:r>
        <w:r w:rsidR="009C33DC">
          <w:rPr>
            <w:noProof/>
            <w:webHidden/>
          </w:rPr>
          <w:fldChar w:fldCharType="end"/>
        </w:r>
      </w:hyperlink>
    </w:p>
    <w:p w14:paraId="4AF32126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07" w:history="1">
        <w:r w:rsidR="009C33DC" w:rsidRPr="00530436">
          <w:rPr>
            <w:rStyle w:val="ab"/>
            <w:noProof/>
          </w:rPr>
          <w:t>1.3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术语表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_Toc445804807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3</w:t>
        </w:r>
        <w:r w:rsidR="009C33DC">
          <w:rPr>
            <w:noProof/>
            <w:webHidden/>
          </w:rPr>
          <w:fldChar w:fldCharType="end"/>
        </w:r>
      </w:hyperlink>
    </w:p>
    <w:p w14:paraId="6C4B9EE5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08" w:history="1">
        <w:r w:rsidR="009C33DC" w:rsidRPr="00530436">
          <w:rPr>
            <w:rStyle w:val="ab"/>
            <w:noProof/>
          </w:rPr>
          <w:t>1.4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引用文件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_Toc445804808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4</w:t>
        </w:r>
        <w:r w:rsidR="009C33DC">
          <w:rPr>
            <w:noProof/>
            <w:webHidden/>
          </w:rPr>
          <w:fldChar w:fldCharType="end"/>
        </w:r>
      </w:hyperlink>
    </w:p>
    <w:p w14:paraId="2C1BAD34" w14:textId="77777777" w:rsidR="009C33DC" w:rsidRPr="00B10032" w:rsidRDefault="00782FB8">
      <w:pPr>
        <w:pStyle w:val="10"/>
        <w:tabs>
          <w:tab w:val="left" w:pos="420"/>
          <w:tab w:val="right" w:leader="dot" w:pos="9003"/>
        </w:tabs>
        <w:rPr>
          <w:rFonts w:ascii="Calibri" w:hAnsi="Calibri"/>
          <w:bCs w:val="0"/>
          <w:caps w:val="0"/>
          <w:szCs w:val="22"/>
        </w:rPr>
      </w:pPr>
      <w:hyperlink w:anchor="_Toc445804809" w:history="1">
        <w:r w:rsidR="009C33DC" w:rsidRPr="00530436">
          <w:rPr>
            <w:rStyle w:val="ab"/>
          </w:rPr>
          <w:t>2</w:t>
        </w:r>
        <w:r w:rsidR="009C33DC" w:rsidRPr="00B10032">
          <w:rPr>
            <w:rFonts w:ascii="Calibri" w:hAnsi="Calibri"/>
            <w:bCs w:val="0"/>
            <w:caps w:val="0"/>
            <w:szCs w:val="22"/>
          </w:rPr>
          <w:tab/>
        </w:r>
        <w:r w:rsidR="009C33DC" w:rsidRPr="00530436">
          <w:rPr>
            <w:rStyle w:val="ab"/>
            <w:rFonts w:hint="eastAsia"/>
          </w:rPr>
          <w:t>关键功能流程</w:t>
        </w:r>
        <w:r w:rsidR="009C33DC">
          <w:rPr>
            <w:webHidden/>
          </w:rPr>
          <w:tab/>
        </w:r>
        <w:r w:rsidR="009C33DC">
          <w:rPr>
            <w:webHidden/>
          </w:rPr>
          <w:fldChar w:fldCharType="begin"/>
        </w:r>
        <w:r w:rsidR="009C33DC">
          <w:rPr>
            <w:webHidden/>
          </w:rPr>
          <w:instrText xml:space="preserve"> PAGEREF _Toc445804809 \h </w:instrText>
        </w:r>
        <w:r w:rsidR="009C33DC">
          <w:rPr>
            <w:webHidden/>
          </w:rPr>
        </w:r>
        <w:r w:rsidR="009C33DC">
          <w:rPr>
            <w:webHidden/>
          </w:rPr>
          <w:fldChar w:fldCharType="separate"/>
        </w:r>
        <w:r w:rsidR="009C33DC">
          <w:rPr>
            <w:webHidden/>
          </w:rPr>
          <w:t>4</w:t>
        </w:r>
        <w:r w:rsidR="009C33DC">
          <w:rPr>
            <w:webHidden/>
          </w:rPr>
          <w:fldChar w:fldCharType="end"/>
        </w:r>
      </w:hyperlink>
    </w:p>
    <w:p w14:paraId="3CD08107" w14:textId="65A7050A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10" w:history="1">
        <w:r w:rsidR="009C33DC" w:rsidRPr="00530436">
          <w:rPr>
            <w:rStyle w:val="ab"/>
            <w:noProof/>
          </w:rPr>
          <w:t>2.1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E33EFB">
          <w:rPr>
            <w:rStyle w:val="ab"/>
            <w:rFonts w:hint="eastAsia"/>
            <w:noProof/>
          </w:rPr>
          <w:t>暴力破解过程流程图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_Toc445804810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4</w:t>
        </w:r>
        <w:r w:rsidR="009C33DC">
          <w:rPr>
            <w:noProof/>
            <w:webHidden/>
          </w:rPr>
          <w:fldChar w:fldCharType="end"/>
        </w:r>
      </w:hyperlink>
    </w:p>
    <w:p w14:paraId="25F2BAEB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11" w:history="1">
        <w:r w:rsidR="009C33DC" w:rsidRPr="00530436">
          <w:rPr>
            <w:rStyle w:val="ab"/>
            <w:noProof/>
          </w:rPr>
          <w:t>2.2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功能流程设计说明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_Toc445804811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4</w:t>
        </w:r>
        <w:r w:rsidR="009C33DC">
          <w:rPr>
            <w:noProof/>
            <w:webHidden/>
          </w:rPr>
          <w:fldChar w:fldCharType="end"/>
        </w:r>
      </w:hyperlink>
    </w:p>
    <w:p w14:paraId="6BF986E3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12" w:history="1">
        <w:r w:rsidR="009C33DC" w:rsidRPr="00530436">
          <w:rPr>
            <w:rStyle w:val="ab"/>
            <w:noProof/>
          </w:rPr>
          <w:t>2.3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关键功能点、问题点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_Toc445804812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4</w:t>
        </w:r>
        <w:r w:rsidR="009C33DC">
          <w:rPr>
            <w:noProof/>
            <w:webHidden/>
          </w:rPr>
          <w:fldChar w:fldCharType="end"/>
        </w:r>
      </w:hyperlink>
    </w:p>
    <w:p w14:paraId="5EB8912C" w14:textId="77777777" w:rsidR="009C33DC" w:rsidRPr="00B10032" w:rsidRDefault="00782FB8">
      <w:pPr>
        <w:pStyle w:val="10"/>
        <w:tabs>
          <w:tab w:val="left" w:pos="420"/>
          <w:tab w:val="right" w:leader="dot" w:pos="9003"/>
        </w:tabs>
        <w:rPr>
          <w:rFonts w:ascii="Calibri" w:hAnsi="Calibri"/>
          <w:bCs w:val="0"/>
          <w:caps w:val="0"/>
          <w:szCs w:val="22"/>
        </w:rPr>
      </w:pPr>
      <w:hyperlink w:anchor="_Toc445804813" w:history="1">
        <w:r w:rsidR="009C33DC" w:rsidRPr="00530436">
          <w:rPr>
            <w:rStyle w:val="ab"/>
          </w:rPr>
          <w:t>3</w:t>
        </w:r>
        <w:r w:rsidR="009C33DC" w:rsidRPr="00B10032">
          <w:rPr>
            <w:rFonts w:ascii="Calibri" w:hAnsi="Calibri"/>
            <w:bCs w:val="0"/>
            <w:caps w:val="0"/>
            <w:szCs w:val="22"/>
          </w:rPr>
          <w:tab/>
        </w:r>
        <w:r w:rsidR="009C33DC" w:rsidRPr="00530436">
          <w:rPr>
            <w:rStyle w:val="ab"/>
            <w:rFonts w:hint="eastAsia"/>
          </w:rPr>
          <w:t>架构设计</w:t>
        </w:r>
        <w:r w:rsidR="009C33DC">
          <w:rPr>
            <w:webHidden/>
          </w:rPr>
          <w:tab/>
        </w:r>
        <w:r w:rsidR="009C33DC">
          <w:rPr>
            <w:webHidden/>
          </w:rPr>
          <w:fldChar w:fldCharType="begin"/>
        </w:r>
        <w:r w:rsidR="009C33DC">
          <w:rPr>
            <w:webHidden/>
          </w:rPr>
          <w:instrText xml:space="preserve"> PAGEREF _Toc445804813 \h </w:instrText>
        </w:r>
        <w:r w:rsidR="009C33DC">
          <w:rPr>
            <w:webHidden/>
          </w:rPr>
        </w:r>
        <w:r w:rsidR="009C33DC">
          <w:rPr>
            <w:webHidden/>
          </w:rPr>
          <w:fldChar w:fldCharType="separate"/>
        </w:r>
        <w:r w:rsidR="009C33DC">
          <w:rPr>
            <w:webHidden/>
          </w:rPr>
          <w:t>5</w:t>
        </w:r>
        <w:r w:rsidR="009C33DC">
          <w:rPr>
            <w:webHidden/>
          </w:rPr>
          <w:fldChar w:fldCharType="end"/>
        </w:r>
      </w:hyperlink>
    </w:p>
    <w:p w14:paraId="69A63599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14" w:history="1">
        <w:r w:rsidR="009C33DC" w:rsidRPr="00530436">
          <w:rPr>
            <w:rStyle w:val="ab"/>
            <w:noProof/>
          </w:rPr>
          <w:t>3.1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系统总体结构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_Toc445804814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5</w:t>
        </w:r>
        <w:r w:rsidR="009C33DC">
          <w:rPr>
            <w:noProof/>
            <w:webHidden/>
          </w:rPr>
          <w:fldChar w:fldCharType="end"/>
        </w:r>
      </w:hyperlink>
    </w:p>
    <w:p w14:paraId="28632F03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15" w:history="1">
        <w:r w:rsidR="009C33DC" w:rsidRPr="00530436">
          <w:rPr>
            <w:rStyle w:val="ab"/>
            <w:noProof/>
          </w:rPr>
          <w:t>3.2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模块组件设计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_Toc445804815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5</w:t>
        </w:r>
        <w:r w:rsidR="009C33DC">
          <w:rPr>
            <w:noProof/>
            <w:webHidden/>
          </w:rPr>
          <w:fldChar w:fldCharType="end"/>
        </w:r>
      </w:hyperlink>
    </w:p>
    <w:p w14:paraId="000F464F" w14:textId="77777777" w:rsidR="009C33DC" w:rsidRPr="00B10032" w:rsidRDefault="00782FB8">
      <w:pPr>
        <w:pStyle w:val="10"/>
        <w:tabs>
          <w:tab w:val="left" w:pos="420"/>
          <w:tab w:val="right" w:leader="dot" w:pos="9003"/>
        </w:tabs>
        <w:rPr>
          <w:rFonts w:ascii="Calibri" w:hAnsi="Calibri"/>
          <w:bCs w:val="0"/>
          <w:caps w:val="0"/>
          <w:szCs w:val="22"/>
        </w:rPr>
      </w:pPr>
      <w:hyperlink w:anchor="_Toc445804816" w:history="1">
        <w:r w:rsidR="009C33DC" w:rsidRPr="00530436">
          <w:rPr>
            <w:rStyle w:val="ab"/>
          </w:rPr>
          <w:t>4</w:t>
        </w:r>
        <w:r w:rsidR="009C33DC" w:rsidRPr="00B10032">
          <w:rPr>
            <w:rFonts w:ascii="Calibri" w:hAnsi="Calibri"/>
            <w:bCs w:val="0"/>
            <w:caps w:val="0"/>
            <w:szCs w:val="22"/>
          </w:rPr>
          <w:tab/>
        </w:r>
        <w:r w:rsidR="009C33DC" w:rsidRPr="00530436">
          <w:rPr>
            <w:rStyle w:val="ab"/>
            <w:rFonts w:hint="eastAsia"/>
          </w:rPr>
          <w:t>接口设计</w:t>
        </w:r>
        <w:r w:rsidR="009C33DC">
          <w:rPr>
            <w:webHidden/>
          </w:rPr>
          <w:tab/>
        </w:r>
        <w:r w:rsidR="009C33DC">
          <w:rPr>
            <w:webHidden/>
          </w:rPr>
          <w:fldChar w:fldCharType="begin"/>
        </w:r>
        <w:r w:rsidR="009C33DC">
          <w:rPr>
            <w:webHidden/>
          </w:rPr>
          <w:instrText xml:space="preserve"> PAGEREF _Toc445804816 \h </w:instrText>
        </w:r>
        <w:r w:rsidR="009C33DC">
          <w:rPr>
            <w:webHidden/>
          </w:rPr>
        </w:r>
        <w:r w:rsidR="009C33DC">
          <w:rPr>
            <w:webHidden/>
          </w:rPr>
          <w:fldChar w:fldCharType="separate"/>
        </w:r>
        <w:r w:rsidR="009C33DC">
          <w:rPr>
            <w:webHidden/>
          </w:rPr>
          <w:t>6</w:t>
        </w:r>
        <w:r w:rsidR="009C33DC">
          <w:rPr>
            <w:webHidden/>
          </w:rPr>
          <w:fldChar w:fldCharType="end"/>
        </w:r>
      </w:hyperlink>
    </w:p>
    <w:p w14:paraId="223A1E23" w14:textId="76B0B187" w:rsidR="009C33DC" w:rsidRPr="00B10032" w:rsidRDefault="00782FB8" w:rsidP="00E33EFB">
      <w:pPr>
        <w:pStyle w:val="20"/>
        <w:tabs>
          <w:tab w:val="left" w:pos="1260"/>
          <w:tab w:val="right" w:leader="dot" w:pos="9003"/>
        </w:tabs>
        <w:rPr>
          <w:rFonts w:ascii="Calibri" w:hAnsi="Calibri" w:hint="eastAsia"/>
          <w:noProof/>
          <w:szCs w:val="22"/>
        </w:rPr>
      </w:pPr>
      <w:hyperlink w:anchor="_Toc445804817" w:history="1">
        <w:r w:rsidR="009C33DC" w:rsidRPr="00530436">
          <w:rPr>
            <w:rStyle w:val="ab"/>
            <w:noProof/>
          </w:rPr>
          <w:t>4.1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E33EFB">
          <w:rPr>
            <w:rStyle w:val="ab"/>
            <w:rFonts w:hint="eastAsia"/>
            <w:noProof/>
          </w:rPr>
          <w:t>初始化</w:t>
        </w:r>
        <w:r w:rsidR="00E33EFB">
          <w:rPr>
            <w:rStyle w:val="ab"/>
            <w:rFonts w:hint="eastAsia"/>
            <w:noProof/>
          </w:rPr>
          <w:t>header</w:t>
        </w:r>
        <w:r w:rsidR="00E33EFB">
          <w:rPr>
            <w:rStyle w:val="ab"/>
            <w:rFonts w:hint="eastAsia"/>
            <w:noProof/>
          </w:rPr>
          <w:t>，提交请求数据包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_Toc445804817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6</w:t>
        </w:r>
        <w:r w:rsidR="009C33DC">
          <w:rPr>
            <w:noProof/>
            <w:webHidden/>
          </w:rPr>
          <w:fldChar w:fldCharType="end"/>
        </w:r>
      </w:hyperlink>
    </w:p>
    <w:p w14:paraId="2AA2F38B" w14:textId="77777777" w:rsidR="009C33DC" w:rsidRPr="00B10032" w:rsidRDefault="00782FB8">
      <w:pPr>
        <w:pStyle w:val="10"/>
        <w:tabs>
          <w:tab w:val="left" w:pos="420"/>
          <w:tab w:val="right" w:leader="dot" w:pos="9003"/>
        </w:tabs>
        <w:rPr>
          <w:rFonts w:ascii="Calibri" w:hAnsi="Calibri"/>
          <w:bCs w:val="0"/>
          <w:caps w:val="0"/>
          <w:szCs w:val="22"/>
        </w:rPr>
      </w:pPr>
      <w:hyperlink w:anchor="_Toc445804819" w:history="1">
        <w:r w:rsidR="009C33DC" w:rsidRPr="00530436">
          <w:rPr>
            <w:rStyle w:val="ab"/>
          </w:rPr>
          <w:t>5</w:t>
        </w:r>
        <w:r w:rsidR="009C33DC" w:rsidRPr="00B10032">
          <w:rPr>
            <w:rFonts w:ascii="Calibri" w:hAnsi="Calibri"/>
            <w:bCs w:val="0"/>
            <w:caps w:val="0"/>
            <w:szCs w:val="22"/>
          </w:rPr>
          <w:tab/>
        </w:r>
        <w:r w:rsidR="009C33DC" w:rsidRPr="00530436">
          <w:rPr>
            <w:rStyle w:val="ab"/>
            <w:rFonts w:hint="eastAsia"/>
          </w:rPr>
          <w:t>界面设计</w:t>
        </w:r>
        <w:r w:rsidR="009C33DC">
          <w:rPr>
            <w:webHidden/>
          </w:rPr>
          <w:tab/>
        </w:r>
        <w:r w:rsidR="009C33DC">
          <w:rPr>
            <w:webHidden/>
          </w:rPr>
          <w:fldChar w:fldCharType="begin"/>
        </w:r>
        <w:r w:rsidR="009C33DC">
          <w:rPr>
            <w:webHidden/>
          </w:rPr>
          <w:instrText xml:space="preserve"> PAGEREF _Toc445804819 \h </w:instrText>
        </w:r>
        <w:r w:rsidR="009C33DC">
          <w:rPr>
            <w:webHidden/>
          </w:rPr>
        </w:r>
        <w:r w:rsidR="009C33DC">
          <w:rPr>
            <w:webHidden/>
          </w:rPr>
          <w:fldChar w:fldCharType="separate"/>
        </w:r>
        <w:r w:rsidR="009C33DC">
          <w:rPr>
            <w:webHidden/>
          </w:rPr>
          <w:t>9</w:t>
        </w:r>
        <w:r w:rsidR="009C33DC">
          <w:rPr>
            <w:webHidden/>
          </w:rPr>
          <w:fldChar w:fldCharType="end"/>
        </w:r>
      </w:hyperlink>
    </w:p>
    <w:p w14:paraId="4865D245" w14:textId="77777777" w:rsidR="009C33DC" w:rsidRPr="00B10032" w:rsidRDefault="00782FB8">
      <w:pPr>
        <w:pStyle w:val="20"/>
        <w:tabs>
          <w:tab w:val="left" w:pos="1260"/>
          <w:tab w:val="right" w:leader="dot" w:pos="9003"/>
        </w:tabs>
        <w:rPr>
          <w:rFonts w:ascii="Calibri" w:hAnsi="Calibri"/>
          <w:noProof/>
          <w:szCs w:val="22"/>
        </w:rPr>
      </w:pPr>
      <w:hyperlink w:anchor="_Toc445804820" w:history="1">
        <w:r w:rsidR="009C33DC" w:rsidRPr="00530436">
          <w:rPr>
            <w:rStyle w:val="ab"/>
            <w:noProof/>
          </w:rPr>
          <w:t>5.1</w:t>
        </w:r>
        <w:r w:rsidR="009C33DC" w:rsidRPr="00B10032">
          <w:rPr>
            <w:rFonts w:ascii="Calibri" w:hAnsi="Calibri"/>
            <w:noProof/>
            <w:szCs w:val="22"/>
          </w:rPr>
          <w:tab/>
        </w:r>
        <w:r w:rsidR="009C33DC" w:rsidRPr="00530436">
          <w:rPr>
            <w:rStyle w:val="ab"/>
            <w:rFonts w:hint="eastAsia"/>
            <w:noProof/>
          </w:rPr>
          <w:t>登录界面</w:t>
        </w:r>
        <w:r w:rsidR="009C33DC">
          <w:rPr>
            <w:noProof/>
            <w:webHidden/>
          </w:rPr>
          <w:tab/>
        </w:r>
        <w:r w:rsidR="009C33DC">
          <w:rPr>
            <w:noProof/>
            <w:webHidden/>
          </w:rPr>
          <w:fldChar w:fldCharType="begin"/>
        </w:r>
        <w:r w:rsidR="009C33DC">
          <w:rPr>
            <w:noProof/>
            <w:webHidden/>
          </w:rPr>
          <w:instrText xml:space="preserve"> PAGEREF _Toc445804820 \h </w:instrText>
        </w:r>
        <w:r w:rsidR="009C33DC">
          <w:rPr>
            <w:noProof/>
            <w:webHidden/>
          </w:rPr>
        </w:r>
        <w:r w:rsidR="009C33DC">
          <w:rPr>
            <w:noProof/>
            <w:webHidden/>
          </w:rPr>
          <w:fldChar w:fldCharType="separate"/>
        </w:r>
        <w:r w:rsidR="009C33DC">
          <w:rPr>
            <w:noProof/>
            <w:webHidden/>
          </w:rPr>
          <w:t>9</w:t>
        </w:r>
        <w:r w:rsidR="009C33DC">
          <w:rPr>
            <w:noProof/>
            <w:webHidden/>
          </w:rPr>
          <w:fldChar w:fldCharType="end"/>
        </w:r>
      </w:hyperlink>
    </w:p>
    <w:p w14:paraId="1E359763" w14:textId="6BEAE651" w:rsidR="009C33DC" w:rsidRPr="00E33EFB" w:rsidRDefault="009C33DC" w:rsidP="00E33EFB">
      <w:pPr>
        <w:pStyle w:val="10"/>
        <w:tabs>
          <w:tab w:val="left" w:pos="420"/>
          <w:tab w:val="right" w:leader="dot" w:pos="9003"/>
        </w:tabs>
        <w:rPr>
          <w:rFonts w:ascii="Calibri" w:hAnsi="Calibri" w:hint="eastAsia"/>
          <w:bCs w:val="0"/>
          <w:caps w:val="0"/>
          <w:szCs w:val="22"/>
        </w:rPr>
      </w:pPr>
    </w:p>
    <w:p w14:paraId="08FD7B39" w14:textId="77777777" w:rsidR="004F49AB" w:rsidRDefault="00886398" w:rsidP="00AA3C27">
      <w:pPr>
        <w:jc w:val="left"/>
      </w:pPr>
      <w:r>
        <w:fldChar w:fldCharType="end"/>
      </w:r>
      <w:bookmarkStart w:id="0" w:name="_Toc468448662"/>
      <w:bookmarkStart w:id="1" w:name="_Toc512756449"/>
      <w:bookmarkStart w:id="2" w:name="_Toc516288629"/>
      <w:bookmarkStart w:id="3" w:name="_Toc518716696"/>
      <w:bookmarkStart w:id="4" w:name="_Toc26205337"/>
      <w:bookmarkStart w:id="5" w:name="_Toc26520912"/>
      <w:bookmarkStart w:id="6" w:name="_Toc26700152"/>
      <w:bookmarkStart w:id="7" w:name="_Toc27216840"/>
      <w:bookmarkStart w:id="8" w:name="_Toc37559945"/>
      <w:bookmarkStart w:id="9" w:name="_Toc63738102"/>
      <w:bookmarkStart w:id="10" w:name="_Toc182191910"/>
    </w:p>
    <w:p w14:paraId="7F6CED67" w14:textId="77777777" w:rsidR="00AA3C27" w:rsidRDefault="00AA3C27" w:rsidP="00AA3C27">
      <w:pPr>
        <w:jc w:val="left"/>
      </w:pPr>
    </w:p>
    <w:p w14:paraId="10DC955C" w14:textId="77777777" w:rsidR="00716C5B" w:rsidRDefault="00716C5B" w:rsidP="00AA3C27">
      <w:pPr>
        <w:jc w:val="left"/>
      </w:pPr>
    </w:p>
    <w:p w14:paraId="795AB785" w14:textId="77777777" w:rsidR="00716C5B" w:rsidRDefault="00716C5B" w:rsidP="00AA3C27">
      <w:pPr>
        <w:jc w:val="left"/>
      </w:pPr>
    </w:p>
    <w:p w14:paraId="283F6600" w14:textId="77777777" w:rsidR="00716C5B" w:rsidRDefault="00716C5B" w:rsidP="00AA3C27">
      <w:pPr>
        <w:jc w:val="left"/>
      </w:pPr>
    </w:p>
    <w:p w14:paraId="2338CB12" w14:textId="77777777" w:rsidR="00716C5B" w:rsidRDefault="00716C5B" w:rsidP="00AA3C27">
      <w:pPr>
        <w:jc w:val="left"/>
      </w:pPr>
    </w:p>
    <w:p w14:paraId="54D32670" w14:textId="77777777" w:rsidR="00716C5B" w:rsidRDefault="00716C5B" w:rsidP="00AA3C27">
      <w:pPr>
        <w:jc w:val="left"/>
      </w:pPr>
    </w:p>
    <w:p w14:paraId="437679AB" w14:textId="77777777" w:rsidR="00716C5B" w:rsidRDefault="00716C5B" w:rsidP="00AA3C27">
      <w:pPr>
        <w:jc w:val="left"/>
      </w:pPr>
    </w:p>
    <w:p w14:paraId="33266CF0" w14:textId="77777777" w:rsidR="00716C5B" w:rsidRDefault="00716C5B" w:rsidP="00AA3C27">
      <w:pPr>
        <w:jc w:val="left"/>
      </w:pPr>
    </w:p>
    <w:p w14:paraId="642E0887" w14:textId="77777777" w:rsidR="00716C5B" w:rsidRDefault="00716C5B" w:rsidP="00AA3C27">
      <w:pPr>
        <w:jc w:val="left"/>
      </w:pPr>
    </w:p>
    <w:p w14:paraId="550A1EF9" w14:textId="77777777" w:rsidR="00716C5B" w:rsidRDefault="00716C5B" w:rsidP="00AA3C27">
      <w:pPr>
        <w:jc w:val="left"/>
      </w:pPr>
    </w:p>
    <w:p w14:paraId="005320EF" w14:textId="77777777" w:rsidR="00716C5B" w:rsidRDefault="00716C5B" w:rsidP="00AA3C27">
      <w:pPr>
        <w:jc w:val="left"/>
      </w:pPr>
    </w:p>
    <w:p w14:paraId="10232893" w14:textId="77777777" w:rsidR="00AA3C27" w:rsidRDefault="00AA3C27" w:rsidP="00AA3C27">
      <w:pPr>
        <w:jc w:val="left"/>
      </w:pPr>
    </w:p>
    <w:p w14:paraId="2FD84847" w14:textId="77777777" w:rsidR="00AA3C27" w:rsidRPr="00AA3C27" w:rsidRDefault="00AA3C27" w:rsidP="00AA3C27">
      <w:pPr>
        <w:jc w:val="left"/>
        <w:rPr>
          <w:szCs w:val="21"/>
        </w:rPr>
      </w:pPr>
    </w:p>
    <w:p w14:paraId="17598878" w14:textId="77777777" w:rsidR="00AA3C27" w:rsidRPr="003E1F6C" w:rsidRDefault="00AA3C27" w:rsidP="00AA3C27">
      <w:pPr>
        <w:pStyle w:val="1"/>
        <w:rPr>
          <w:color w:val="1F497D"/>
          <w:sz w:val="28"/>
          <w:szCs w:val="28"/>
        </w:rPr>
      </w:pPr>
      <w:bookmarkStart w:id="11" w:name="_Toc445804804"/>
      <w:r w:rsidRPr="003E1F6C">
        <w:rPr>
          <w:rFonts w:hint="eastAsia"/>
          <w:color w:val="1F497D"/>
          <w:sz w:val="28"/>
          <w:szCs w:val="28"/>
        </w:rPr>
        <w:lastRenderedPageBreak/>
        <w:t>简介</w:t>
      </w:r>
      <w:bookmarkEnd w:id="11"/>
    </w:p>
    <w:p w14:paraId="60D523E1" w14:textId="77777777" w:rsidR="00BE7341" w:rsidRPr="00A43817" w:rsidRDefault="00BE7341" w:rsidP="00BE7341">
      <w:pPr>
        <w:pStyle w:val="2PIM2H2Heading2HiddenHeadTimesNewRoman"/>
      </w:pPr>
      <w:bookmarkStart w:id="12" w:name="_Toc445804805"/>
      <w:r w:rsidRPr="00A43817">
        <w:t>目的</w:t>
      </w:r>
      <w:bookmarkEnd w:id="12"/>
    </w:p>
    <w:p w14:paraId="6BCE6918" w14:textId="680F72C2" w:rsidR="00BE7341" w:rsidRDefault="00C75D7E" w:rsidP="00BE7341">
      <w:pPr>
        <w:pStyle w:val="a6"/>
      </w:pP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弱密码暴力破解工具的</w:t>
      </w:r>
      <w:r w:rsidR="00716C5B">
        <w:rPr>
          <w:rFonts w:hint="eastAsia"/>
        </w:rPr>
        <w:t>设计方案，开发人员据此进行开发。</w:t>
      </w:r>
    </w:p>
    <w:p w14:paraId="68A2AF4F" w14:textId="77777777" w:rsidR="00BE7341" w:rsidRPr="00A43817" w:rsidRDefault="00BE7341" w:rsidP="00BE7341">
      <w:pPr>
        <w:pStyle w:val="2PIM2H2Heading2HiddenHeadTimesNewRoman"/>
      </w:pPr>
      <w:bookmarkStart w:id="13" w:name="_Toc445804806"/>
      <w:r w:rsidRPr="00A43817">
        <w:t>适用范围</w:t>
      </w:r>
      <w:bookmarkEnd w:id="13"/>
    </w:p>
    <w:p w14:paraId="442C51A0" w14:textId="77777777" w:rsidR="00BE7341" w:rsidRPr="00A43817" w:rsidRDefault="00733DCE" w:rsidP="00BE7341">
      <w:pPr>
        <w:pStyle w:val="a6"/>
      </w:pPr>
      <w:r>
        <w:rPr>
          <w:rFonts w:hint="eastAsia"/>
        </w:rPr>
        <w:t>项目组</w:t>
      </w:r>
      <w:r w:rsidR="008D7CE1">
        <w:rPr>
          <w:rFonts w:hint="eastAsia"/>
        </w:rPr>
        <w:t>内部使用。</w:t>
      </w:r>
    </w:p>
    <w:p w14:paraId="73443E7D" w14:textId="77777777" w:rsidR="00BE7341" w:rsidRPr="00A43817" w:rsidRDefault="00BE7341" w:rsidP="00BE7341">
      <w:pPr>
        <w:pStyle w:val="2PIM2H2Heading2HiddenHeadTimesNewRoman"/>
      </w:pPr>
      <w:bookmarkStart w:id="14" w:name="_Toc445804807"/>
      <w:r w:rsidRPr="00A43817">
        <w:t>术语表</w:t>
      </w:r>
      <w:bookmarkEnd w:id="14"/>
    </w:p>
    <w:p w14:paraId="1C1E39AC" w14:textId="2C7BDF4D" w:rsidR="00BE7341" w:rsidRPr="00A43817" w:rsidRDefault="00C75D7E" w:rsidP="00BE7341">
      <w:pPr>
        <w:numPr>
          <w:ilvl w:val="1"/>
          <w:numId w:val="4"/>
        </w:numPr>
      </w:pPr>
      <w:r>
        <w:rPr>
          <w:rFonts w:hint="eastAsia"/>
        </w:rPr>
        <w:t>暴力破解</w:t>
      </w:r>
    </w:p>
    <w:p w14:paraId="4E97437D" w14:textId="77777777" w:rsidR="00BE7341" w:rsidRPr="00A43817" w:rsidRDefault="00BE7341" w:rsidP="00BE7341">
      <w:pPr>
        <w:pStyle w:val="2PIM2H2Heading2HiddenHeadTimesNewRoman"/>
      </w:pPr>
      <w:bookmarkStart w:id="15" w:name="_Toc445804808"/>
      <w:r w:rsidRPr="00A43817">
        <w:t>引用文件</w:t>
      </w:r>
      <w:bookmarkEnd w:id="15"/>
    </w:p>
    <w:p w14:paraId="1C05019B" w14:textId="77777777" w:rsidR="00BE7341" w:rsidRDefault="008D7CE1" w:rsidP="00BE7341">
      <w:pPr>
        <w:numPr>
          <w:ilvl w:val="0"/>
          <w:numId w:val="3"/>
        </w:numPr>
        <w:tabs>
          <w:tab w:val="clear" w:pos="1620"/>
          <w:tab w:val="num" w:pos="720"/>
        </w:tabs>
        <w:ind w:left="720" w:hanging="600"/>
        <w:jc w:val="left"/>
        <w:rPr>
          <w:szCs w:val="21"/>
        </w:rPr>
      </w:pPr>
      <w:r>
        <w:rPr>
          <w:rFonts w:hint="eastAsia"/>
          <w:szCs w:val="21"/>
        </w:rPr>
        <w:t>无。</w:t>
      </w:r>
    </w:p>
    <w:p w14:paraId="071B6011" w14:textId="77777777" w:rsidR="00BE7341" w:rsidRPr="00BE7341" w:rsidRDefault="00BE7341" w:rsidP="00BE7341"/>
    <w:p w14:paraId="40412DF7" w14:textId="77777777" w:rsidR="006902BD" w:rsidRPr="003E1F6C" w:rsidRDefault="006902BD" w:rsidP="00AA3C27">
      <w:pPr>
        <w:pStyle w:val="1"/>
        <w:rPr>
          <w:color w:val="1F497D"/>
          <w:sz w:val="28"/>
          <w:szCs w:val="28"/>
        </w:rPr>
      </w:pPr>
      <w:bookmarkStart w:id="16" w:name="_Toc4458048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3E1F6C">
        <w:rPr>
          <w:rFonts w:hint="eastAsia"/>
          <w:color w:val="1F497D"/>
          <w:sz w:val="28"/>
          <w:szCs w:val="28"/>
        </w:rPr>
        <w:lastRenderedPageBreak/>
        <w:t>关键功能流程</w:t>
      </w:r>
      <w:bookmarkEnd w:id="16"/>
    </w:p>
    <w:p w14:paraId="19012218" w14:textId="21231C8C" w:rsidR="00A63E2D" w:rsidRDefault="00E42104" w:rsidP="00A63E2D">
      <w:pPr>
        <w:pStyle w:val="2"/>
      </w:pPr>
      <w:r>
        <w:rPr>
          <w:rFonts w:hint="eastAsia"/>
        </w:rPr>
        <w:t>暴力破解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登陆界面</w:t>
      </w:r>
      <w:r w:rsidR="00C65956">
        <w:rPr>
          <w:rFonts w:hint="eastAsia"/>
        </w:rPr>
        <w:t>功能流程图</w:t>
      </w:r>
    </w:p>
    <w:p w14:paraId="599C2311" w14:textId="5D1C6B96" w:rsidR="00A63E2D" w:rsidRDefault="00E42104" w:rsidP="00C75D7E">
      <w:pPr>
        <w:ind w:firstLineChars="67" w:firstLine="141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6585068" wp14:editId="03E3D544">
            <wp:extent cx="5723255" cy="5638800"/>
            <wp:effectExtent l="0" t="0" r="4445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0BF8" w14:textId="4A38FCCA" w:rsidR="00A63E2D" w:rsidRDefault="00A63E2D" w:rsidP="00C75D7E">
      <w:pPr>
        <w:ind w:firstLineChars="67" w:firstLine="141"/>
        <w:rPr>
          <w:noProof/>
        </w:rPr>
      </w:pPr>
    </w:p>
    <w:p w14:paraId="58C22897" w14:textId="77777777" w:rsidR="006902BD" w:rsidRPr="00386034" w:rsidRDefault="006902BD" w:rsidP="006902BD"/>
    <w:p w14:paraId="0D025656" w14:textId="77777777" w:rsidR="00E42104" w:rsidRDefault="006902BD" w:rsidP="00E42104">
      <w:pPr>
        <w:pStyle w:val="2"/>
      </w:pPr>
      <w:bookmarkStart w:id="17" w:name="_Toc445804811"/>
      <w:r>
        <w:rPr>
          <w:rFonts w:hint="eastAsia"/>
        </w:rPr>
        <w:t>功能流程设计说明</w:t>
      </w:r>
      <w:bookmarkEnd w:id="17"/>
    </w:p>
    <w:p w14:paraId="05ED19D1" w14:textId="73B4EFBD" w:rsidR="00E42104" w:rsidRDefault="00E42104" w:rsidP="00E42104">
      <w:pPr>
        <w:pStyle w:val="2"/>
        <w:numPr>
          <w:ilvl w:val="0"/>
          <w:numId w:val="0"/>
        </w:num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用户打开</w:t>
      </w:r>
      <w:r>
        <w:rPr>
          <w:rFonts w:hint="eastAsia"/>
          <w:noProof/>
        </w:rPr>
        <w:t>Wordpress</w:t>
      </w:r>
      <w:r>
        <w:rPr>
          <w:rFonts w:hint="eastAsia"/>
          <w:noProof/>
        </w:rPr>
        <w:t>登陆界面网页</w:t>
      </w:r>
      <w:r>
        <w:rPr>
          <w:noProof/>
        </w:rPr>
        <w:t xml:space="preserve"> 2</w:t>
      </w:r>
      <w:r>
        <w:rPr>
          <w:rFonts w:hint="eastAsia"/>
          <w:noProof/>
        </w:rPr>
        <w:t>打开暴力破解工具</w:t>
      </w:r>
      <w:r>
        <w:rPr>
          <w:rFonts w:hint="eastAsia"/>
          <w:noProof/>
        </w:rPr>
        <w:t xml:space="preserve"> 3</w:t>
      </w:r>
      <w:r>
        <w:rPr>
          <w:rFonts w:hint="eastAsia"/>
          <w:noProof/>
        </w:rPr>
        <w:t>在暴力破解工具中输入</w:t>
      </w:r>
      <w:r>
        <w:rPr>
          <w:rFonts w:hint="eastAsia"/>
          <w:noProof/>
        </w:rPr>
        <w:t>URl</w:t>
      </w:r>
      <w:r>
        <w:rPr>
          <w:noProof/>
        </w:rPr>
        <w:t xml:space="preserve"> 4</w:t>
      </w:r>
      <w:r>
        <w:rPr>
          <w:rFonts w:hint="eastAsia"/>
          <w:noProof/>
        </w:rPr>
        <w:t>在暴力破解工具中输入用户名</w:t>
      </w:r>
      <w:r>
        <w:rPr>
          <w:rFonts w:hint="eastAsia"/>
          <w:noProof/>
        </w:rPr>
        <w:t xml:space="preserve"> </w:t>
      </w:r>
      <w:r>
        <w:rPr>
          <w:noProof/>
        </w:rPr>
        <w:t>5</w:t>
      </w:r>
      <w:r>
        <w:rPr>
          <w:rFonts w:hint="eastAsia"/>
          <w:noProof/>
        </w:rPr>
        <w:t>工具开始执行脚本进行源码分析</w:t>
      </w:r>
      <w:r>
        <w:rPr>
          <w:noProof/>
        </w:rPr>
        <w:t xml:space="preserve"> 6</w:t>
      </w:r>
      <w:r>
        <w:rPr>
          <w:rFonts w:hint="eastAsia"/>
          <w:noProof/>
        </w:rPr>
        <w:t>查找字典路径并开始破解</w:t>
      </w:r>
      <w:r>
        <w:rPr>
          <w:rFonts w:hint="eastAsia"/>
          <w:noProof/>
        </w:rPr>
        <w:t xml:space="preserve"> </w:t>
      </w:r>
      <w:r>
        <w:rPr>
          <w:noProof/>
        </w:rPr>
        <w:t>7</w:t>
      </w:r>
      <w:r>
        <w:rPr>
          <w:rFonts w:hint="eastAsia"/>
          <w:noProof/>
        </w:rPr>
        <w:t>开始暴力破解</w:t>
      </w:r>
      <w:r>
        <w:rPr>
          <w:rFonts w:hint="eastAsia"/>
          <w:noProof/>
        </w:rPr>
        <w:t xml:space="preserve"> </w:t>
      </w:r>
      <w:r>
        <w:rPr>
          <w:noProof/>
        </w:rPr>
        <w:t>9</w:t>
      </w:r>
      <w:r>
        <w:rPr>
          <w:rFonts w:hint="eastAsia"/>
          <w:noProof/>
        </w:rPr>
        <w:t>破解成功</w:t>
      </w:r>
    </w:p>
    <w:p w14:paraId="1BB2D1BE" w14:textId="450C5A32" w:rsidR="004B27D1" w:rsidRPr="00E42104" w:rsidRDefault="004B27D1" w:rsidP="00B57010">
      <w:pPr>
        <w:ind w:firstLine="425"/>
      </w:pPr>
    </w:p>
    <w:p w14:paraId="36252D0E" w14:textId="77777777" w:rsidR="006902BD" w:rsidRPr="00812C39" w:rsidRDefault="006902BD" w:rsidP="00812C39">
      <w:pPr>
        <w:pStyle w:val="2"/>
      </w:pPr>
      <w:bookmarkStart w:id="18" w:name="_Toc445804812"/>
      <w:r>
        <w:rPr>
          <w:rFonts w:hint="eastAsia"/>
        </w:rPr>
        <w:lastRenderedPageBreak/>
        <w:t>关键功能点、问题点</w:t>
      </w:r>
      <w:bookmarkEnd w:id="18"/>
    </w:p>
    <w:p w14:paraId="4B3E536B" w14:textId="0399483C" w:rsidR="006902BD" w:rsidRDefault="00E33EFB" w:rsidP="00E92E36">
      <w:pPr>
        <w:ind w:left="425"/>
      </w:pPr>
      <w:r>
        <w:rPr>
          <w:rFonts w:hint="eastAsia"/>
        </w:rPr>
        <w:t>功能点：</w:t>
      </w:r>
      <w:r w:rsidR="005F13A7">
        <w:rPr>
          <w:rFonts w:hint="eastAsia"/>
        </w:rPr>
        <w:t>暴力破解无安全保护措施网站或</w:t>
      </w:r>
      <w:r w:rsidR="005F13A7">
        <w:rPr>
          <w:rFonts w:hint="eastAsia"/>
        </w:rPr>
        <w:t>ftp</w:t>
      </w:r>
      <w:r w:rsidR="005F13A7">
        <w:rPr>
          <w:rFonts w:hint="eastAsia"/>
        </w:rPr>
        <w:t>服务器的弱密码</w:t>
      </w:r>
    </w:p>
    <w:p w14:paraId="3361A8D0" w14:textId="37EC25DB" w:rsidR="00E33EFB" w:rsidRPr="00E33EFB" w:rsidRDefault="00E33EFB" w:rsidP="00E92E36">
      <w:pPr>
        <w:ind w:left="425"/>
        <w:rPr>
          <w:rFonts w:hint="eastAsia"/>
        </w:rPr>
      </w:pPr>
      <w:r>
        <w:rPr>
          <w:rFonts w:hint="eastAsia"/>
        </w:rPr>
        <w:t>问题点：字典不够完善</w:t>
      </w:r>
    </w:p>
    <w:p w14:paraId="311307D7" w14:textId="77777777" w:rsidR="00E92E36" w:rsidRPr="005F13A7" w:rsidRDefault="00E92E36" w:rsidP="006902BD"/>
    <w:p w14:paraId="42208006" w14:textId="77777777" w:rsidR="00C96588" w:rsidRDefault="00A65B85" w:rsidP="00AA3C27">
      <w:pPr>
        <w:pStyle w:val="16"/>
      </w:pPr>
      <w:bookmarkStart w:id="19" w:name="_Toc445804813"/>
      <w:r>
        <w:rPr>
          <w:rFonts w:hint="eastAsia"/>
        </w:rPr>
        <w:t>架构设计</w:t>
      </w:r>
      <w:bookmarkEnd w:id="19"/>
    </w:p>
    <w:p w14:paraId="73DC3381" w14:textId="77777777" w:rsidR="002661FC" w:rsidRDefault="00431F8B" w:rsidP="00E463E4">
      <w:pPr>
        <w:pStyle w:val="2PIM2H2Heading2HiddenHeadTimesNewRoman"/>
      </w:pPr>
      <w:bookmarkStart w:id="20" w:name="_Toc445804814"/>
      <w:r>
        <w:rPr>
          <w:rFonts w:hint="eastAsia"/>
        </w:rPr>
        <w:t>系统总体结构</w:t>
      </w:r>
      <w:bookmarkEnd w:id="20"/>
    </w:p>
    <w:p w14:paraId="61B0C715" w14:textId="77777777" w:rsidR="002661FC" w:rsidRPr="00D44C0E" w:rsidRDefault="00EB4939" w:rsidP="003736B1">
      <w:pPr>
        <w:pStyle w:val="3"/>
      </w:pPr>
      <w:bookmarkStart w:id="21" w:name="_Toc294797892"/>
      <w:bookmarkStart w:id="22" w:name="_Toc352748194"/>
      <w:r w:rsidRPr="00244D93">
        <w:rPr>
          <w:rFonts w:hint="eastAsia"/>
        </w:rPr>
        <w:t>系统结构图</w:t>
      </w:r>
      <w:bookmarkEnd w:id="21"/>
      <w:bookmarkEnd w:id="22"/>
    </w:p>
    <w:p w14:paraId="55D26E22" w14:textId="28328D51" w:rsidR="002661FC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41D17" wp14:editId="7A1227F7">
                <wp:simplePos x="0" y="0"/>
                <wp:positionH relativeFrom="column">
                  <wp:posOffset>11430</wp:posOffset>
                </wp:positionH>
                <wp:positionV relativeFrom="paragraph">
                  <wp:posOffset>106680</wp:posOffset>
                </wp:positionV>
                <wp:extent cx="2616200" cy="558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D8C" w14:textId="59D8C7F1" w:rsidR="005F13A7" w:rsidRDefault="005F13A7" w:rsidP="005F13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1D17" id="矩形 1" o:spid="_x0000_s1026" style="position:absolute;left:0;text-align:left;margin-left:.9pt;margin-top:8.4pt;width:206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" fillcolor="white [3201]" strokecolor="#70ad47 [3209]" strokeweight="1pt">
                <v:textbox>
                  <w:txbxContent>
                    <w:p w14:paraId="2FB97D8C" w14:textId="59D8C7F1" w:rsidR="005F13A7" w:rsidRDefault="005F13A7" w:rsidP="005F13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字典</w:t>
                      </w:r>
                    </w:p>
                  </w:txbxContent>
                </v:textbox>
              </v:rect>
            </w:pict>
          </mc:Fallback>
        </mc:AlternateContent>
      </w:r>
    </w:p>
    <w:p w14:paraId="48B91647" w14:textId="7F9882E5" w:rsidR="005F13A7" w:rsidRDefault="005F13A7" w:rsidP="005F13A7"/>
    <w:p w14:paraId="18E29AFB" w14:textId="45F46D07" w:rsidR="005F13A7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786E0" wp14:editId="6BC7DC9A">
                <wp:simplePos x="0" y="0"/>
                <wp:positionH relativeFrom="column">
                  <wp:posOffset>1281430</wp:posOffset>
                </wp:positionH>
                <wp:positionV relativeFrom="paragraph">
                  <wp:posOffset>147955</wp:posOffset>
                </wp:positionV>
                <wp:extent cx="0" cy="889000"/>
                <wp:effectExtent l="63500" t="0" r="76200" b="381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7D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9" o:spid="_x0000_s1026" type="#_x0000_t32" style="position:absolute;left:0;text-align:left;margin-left:100.9pt;margin-top:11.65pt;width:0;height:7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331794E" w14:textId="0C0770A4" w:rsidR="005F13A7" w:rsidRDefault="005F13A7" w:rsidP="005F13A7"/>
    <w:p w14:paraId="14790C1D" w14:textId="1463F9B7" w:rsidR="005F13A7" w:rsidRDefault="005F13A7" w:rsidP="005F13A7"/>
    <w:p w14:paraId="5BF01824" w14:textId="51A428C1" w:rsidR="005F13A7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DF2D6" wp14:editId="00F57E1A">
                <wp:simplePos x="0" y="0"/>
                <wp:positionH relativeFrom="column">
                  <wp:posOffset>3352800</wp:posOffset>
                </wp:positionH>
                <wp:positionV relativeFrom="paragraph">
                  <wp:posOffset>263525</wp:posOffset>
                </wp:positionV>
                <wp:extent cx="2616200" cy="55880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F3C9E" w14:textId="06C63A40" w:rsidR="005F13A7" w:rsidRDefault="005F13A7" w:rsidP="005F13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引用</w:t>
                            </w:r>
                            <w:proofErr w:type="spellStart"/>
                            <w:r>
                              <w:t>urllib</w:t>
                            </w:r>
                            <w:proofErr w:type="spellEnd"/>
                            <w:r>
                              <w:t xml:space="preserve">, time, </w:t>
                            </w:r>
                            <w:proofErr w:type="spellStart"/>
                            <w:r>
                              <w:t>cookielib</w:t>
                            </w:r>
                            <w:proofErr w:type="spellEnd"/>
                            <w:r>
                              <w:t>, 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DF2D6" id="矩形 7" o:spid="_x0000_s1027" style="position:absolute;left:0;text-align:left;margin-left:264pt;margin-top:20.75pt;width:206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" fillcolor="white [3201]" strokecolor="#70ad47 [3209]" strokeweight="1pt">
                <v:textbox>
                  <w:txbxContent>
                    <w:p w14:paraId="7CEF3C9E" w14:textId="06C63A40" w:rsidR="005F13A7" w:rsidRDefault="005F13A7" w:rsidP="005F13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引用</w:t>
                      </w:r>
                      <w:proofErr w:type="spellStart"/>
                      <w:r>
                        <w:t>urllib</w:t>
                      </w:r>
                      <w:proofErr w:type="spellEnd"/>
                      <w:r>
                        <w:t xml:space="preserve">, time, </w:t>
                      </w:r>
                      <w:proofErr w:type="spellStart"/>
                      <w:r>
                        <w:t>cookielib</w:t>
                      </w:r>
                      <w:proofErr w:type="spellEnd"/>
                      <w:r>
                        <w:t>, sys</w:t>
                      </w:r>
                    </w:p>
                  </w:txbxContent>
                </v:textbox>
              </v:rect>
            </w:pict>
          </mc:Fallback>
        </mc:AlternateContent>
      </w:r>
    </w:p>
    <w:p w14:paraId="01C920D3" w14:textId="175276CC" w:rsidR="005F13A7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4E792" wp14:editId="77237C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16200" cy="5588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C38FF" w14:textId="43653441" w:rsidR="005F13A7" w:rsidRDefault="005F13A7" w:rsidP="005F13A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ython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4E792" id="矩形 5" o:spid="_x0000_s1028" style="position:absolute;left:0;text-align:left;margin-left:0;margin-top:-.05pt;width:206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" fillcolor="white [3201]" strokecolor="#70ad47 [3209]" strokeweight="1pt">
                <v:textbox>
                  <w:txbxContent>
                    <w:p w14:paraId="50FC38FF" w14:textId="43653441" w:rsidR="005F13A7" w:rsidRDefault="005F13A7" w:rsidP="005F13A7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ython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4EDC7073" w14:textId="0022B657" w:rsidR="005F13A7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9DAEE" wp14:editId="39E35A1D">
                <wp:simplePos x="0" y="0"/>
                <wp:positionH relativeFrom="column">
                  <wp:posOffset>2627630</wp:posOffset>
                </wp:positionH>
                <wp:positionV relativeFrom="paragraph">
                  <wp:posOffset>22860</wp:posOffset>
                </wp:positionV>
                <wp:extent cx="723900" cy="0"/>
                <wp:effectExtent l="25400" t="63500" r="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06E1" id="直线箭头连接符 12" o:spid="_x0000_s1026" type="#_x0000_t32" style="position:absolute;left:0;text-align:left;margin-left:206.9pt;margin-top:1.8pt;width:5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8BCF000" w14:textId="5218C013" w:rsidR="005F13A7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D7F42" wp14:editId="10A5EC71">
                <wp:simplePos x="0" y="0"/>
                <wp:positionH relativeFrom="column">
                  <wp:posOffset>1281430</wp:posOffset>
                </wp:positionH>
                <wp:positionV relativeFrom="paragraph">
                  <wp:posOffset>43180</wp:posOffset>
                </wp:positionV>
                <wp:extent cx="0" cy="736600"/>
                <wp:effectExtent l="63500" t="25400" r="38100" b="127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F83B" id="直线箭头连接符 11" o:spid="_x0000_s1026" type="#_x0000_t32" style="position:absolute;left:0;text-align:left;margin-left:100.9pt;margin-top:3.4pt;width:0;height:5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CDBF9B6" w14:textId="1AF7DFDC" w:rsidR="005F13A7" w:rsidRDefault="005F13A7" w:rsidP="005F13A7"/>
    <w:p w14:paraId="07B0213A" w14:textId="050F4CC2" w:rsidR="005F13A7" w:rsidRDefault="005F13A7" w:rsidP="005F13A7"/>
    <w:p w14:paraId="4ED09041" w14:textId="6A62BB85" w:rsidR="005F13A7" w:rsidRDefault="005F13A7" w:rsidP="005F13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0C29E" wp14:editId="6204D4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16200" cy="5588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89685" w14:textId="5E440521" w:rsidR="005F13A7" w:rsidRDefault="005F13A7" w:rsidP="005F13A7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源码以用户输入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C29E" id="矩形 8" o:spid="_x0000_s1029" style="position:absolute;left:0;text-align:left;margin-left:0;margin-top:0;width:206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" fillcolor="white [3201]" strokecolor="#70ad47 [3209]" strokeweight="1pt">
                <v:textbox>
                  <w:txbxContent>
                    <w:p w14:paraId="32489685" w14:textId="5E440521" w:rsidR="005F13A7" w:rsidRDefault="005F13A7" w:rsidP="005F13A7">
                      <w:pPr>
                        <w:jc w:val="center"/>
                      </w:pPr>
                      <w:r>
                        <w:t>Web</w:t>
                      </w:r>
                      <w:r>
                        <w:rPr>
                          <w:rFonts w:hint="eastAsia"/>
                        </w:rPr>
                        <w:t>源码以用户输入</w:t>
                      </w:r>
                    </w:p>
                  </w:txbxContent>
                </v:textbox>
              </v:rect>
            </w:pict>
          </mc:Fallback>
        </mc:AlternateContent>
      </w:r>
    </w:p>
    <w:p w14:paraId="1C1B38CB" w14:textId="5B5E86CE" w:rsidR="005F13A7" w:rsidRDefault="005F13A7" w:rsidP="005F13A7"/>
    <w:p w14:paraId="54667C7A" w14:textId="7AC246E2" w:rsidR="005F13A7" w:rsidRDefault="005F13A7" w:rsidP="005F13A7"/>
    <w:p w14:paraId="0A2641E4" w14:textId="77777777" w:rsidR="005F13A7" w:rsidRDefault="005F13A7" w:rsidP="005F13A7"/>
    <w:p w14:paraId="04D7F1B6" w14:textId="77777777" w:rsidR="00EB4939" w:rsidRPr="00EB4939" w:rsidRDefault="00EB4939" w:rsidP="003736B1">
      <w:pPr>
        <w:pStyle w:val="3"/>
      </w:pPr>
      <w:r w:rsidRPr="00EB4939">
        <w:rPr>
          <w:rFonts w:hint="eastAsia"/>
        </w:rPr>
        <w:t>系统结构图描述</w:t>
      </w:r>
    </w:p>
    <w:p w14:paraId="736F6DA3" w14:textId="4BCA6103" w:rsidR="009F0460" w:rsidRDefault="007D3508" w:rsidP="005F13A7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编写的脚本程序，引用了</w:t>
      </w:r>
      <w:proofErr w:type="spellStart"/>
      <w:r>
        <w:t>urllib</w:t>
      </w:r>
      <w:proofErr w:type="spellEnd"/>
      <w:r>
        <w:t xml:space="preserve">, time, </w:t>
      </w:r>
      <w:proofErr w:type="spellStart"/>
      <w:r>
        <w:t>cookielib</w:t>
      </w:r>
      <w:proofErr w:type="spellEnd"/>
      <w:r>
        <w:t>, sys</w:t>
      </w:r>
      <w:r>
        <w:rPr>
          <w:rFonts w:hint="eastAsia"/>
        </w:rPr>
        <w:t>等库，分析</w:t>
      </w:r>
      <w:r>
        <w:rPr>
          <w:rFonts w:hint="eastAsia"/>
        </w:rPr>
        <w:t>web</w:t>
      </w:r>
      <w:r>
        <w:rPr>
          <w:rFonts w:hint="eastAsia"/>
        </w:rPr>
        <w:t>的源码，接收用户输入，利用字典进行暴力破解</w:t>
      </w:r>
    </w:p>
    <w:p w14:paraId="14CDF76F" w14:textId="77777777" w:rsidR="009F0460" w:rsidRPr="00C00AB9" w:rsidRDefault="009F0460" w:rsidP="005F13A7"/>
    <w:p w14:paraId="3C9A227C" w14:textId="77777777" w:rsidR="002661FC" w:rsidRDefault="002661FC" w:rsidP="00E463E4">
      <w:pPr>
        <w:pStyle w:val="2PIM2H2Heading2HiddenHeadTimesNewRoman"/>
      </w:pPr>
      <w:bookmarkStart w:id="23" w:name="_Toc445804815"/>
      <w:r>
        <w:rPr>
          <w:rFonts w:hint="eastAsia"/>
        </w:rPr>
        <w:t>模块组件</w:t>
      </w:r>
      <w:r w:rsidR="00A65B85">
        <w:rPr>
          <w:rFonts w:hint="eastAsia"/>
        </w:rPr>
        <w:t>设计</w:t>
      </w:r>
      <w:bookmarkEnd w:id="23"/>
    </w:p>
    <w:p w14:paraId="0029BBA1" w14:textId="77777777" w:rsidR="00C73972" w:rsidRPr="00A65B85" w:rsidRDefault="00C73972" w:rsidP="00A65B85"/>
    <w:p w14:paraId="5C0FB507" w14:textId="77777777" w:rsidR="00C50658" w:rsidRDefault="00AA6F7D" w:rsidP="00C50658">
      <w:pPr>
        <w:pStyle w:val="16"/>
        <w:ind w:left="425"/>
      </w:pPr>
      <w:bookmarkStart w:id="24" w:name="_Toc445804816"/>
      <w:r>
        <w:rPr>
          <w:rFonts w:hint="eastAsia"/>
        </w:rPr>
        <w:t>接口设计</w:t>
      </w:r>
      <w:bookmarkEnd w:id="24"/>
    </w:p>
    <w:p w14:paraId="61A0A775" w14:textId="259EDA86" w:rsidR="00C50658" w:rsidRPr="00C50658" w:rsidRDefault="007D3508" w:rsidP="00C50658">
      <w:r>
        <w:rPr>
          <w:rFonts w:hint="eastAsia"/>
        </w:rPr>
        <w:t>无</w:t>
      </w:r>
    </w:p>
    <w:p w14:paraId="6B451A87" w14:textId="553A1C6C" w:rsidR="00AA6F7C" w:rsidRDefault="007D3508" w:rsidP="000D2E41">
      <w:pPr>
        <w:pStyle w:val="2PIM2H2Heading2HiddenHeadTimesNewRoman"/>
      </w:pPr>
      <w:r>
        <w:rPr>
          <w:rFonts w:hint="eastAsia"/>
        </w:rPr>
        <w:t>构造数据包</w:t>
      </w:r>
    </w:p>
    <w:p w14:paraId="5517A3E1" w14:textId="2A791B9F" w:rsidR="008535EF" w:rsidRPr="008535EF" w:rsidRDefault="007D3508" w:rsidP="008535EF">
      <w:r>
        <w:rPr>
          <w:rFonts w:hint="eastAsia"/>
        </w:rPr>
        <w:t>初始化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构造请求数据包</w:t>
      </w:r>
    </w:p>
    <w:p w14:paraId="7CFED282" w14:textId="04CBF07D" w:rsidR="00A615DA" w:rsidRDefault="007D3508" w:rsidP="007D3508">
      <w:pPr>
        <w:pStyle w:val="3"/>
      </w:pPr>
      <w:r>
        <w:rPr>
          <w:rFonts w:hint="eastAsia"/>
        </w:rPr>
        <w:lastRenderedPageBreak/>
        <w:t>header</w:t>
      </w:r>
      <w:r>
        <w:rPr>
          <w:rFonts w:hint="eastAsia"/>
        </w:rPr>
        <w:t>实例</w:t>
      </w:r>
    </w:p>
    <w:p w14:paraId="3C7E47AB" w14:textId="46BF6BA4" w:rsidR="007D3508" w:rsidRPr="007D3508" w:rsidRDefault="00FF2D87" w:rsidP="007D3508">
      <w:r>
        <w:rPr>
          <w:noProof/>
        </w:rPr>
        <w:drawing>
          <wp:inline distT="0" distB="0" distL="0" distR="0" wp14:anchorId="38915C4D" wp14:editId="0CC51949">
            <wp:extent cx="5723255" cy="2967355"/>
            <wp:effectExtent l="0" t="0" r="4445" b="4445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53F6" w14:textId="5836BDFC" w:rsidR="007D3508" w:rsidRDefault="007D3508" w:rsidP="007D3508"/>
    <w:p w14:paraId="47236089" w14:textId="77777777" w:rsidR="007D3508" w:rsidRPr="007D3508" w:rsidRDefault="007D3508" w:rsidP="007D3508"/>
    <w:p w14:paraId="56DEC281" w14:textId="77777777" w:rsidR="007C2320" w:rsidRDefault="007C2320" w:rsidP="00AA3C27">
      <w:pPr>
        <w:pStyle w:val="16"/>
      </w:pPr>
      <w:bookmarkStart w:id="25" w:name="_Toc445804819"/>
      <w:r>
        <w:rPr>
          <w:rFonts w:hint="eastAsia"/>
        </w:rPr>
        <w:t>界面设计</w:t>
      </w:r>
      <w:bookmarkEnd w:id="25"/>
    </w:p>
    <w:p w14:paraId="3AD8C3AD" w14:textId="77777777" w:rsidR="007C2320" w:rsidRPr="00A43817" w:rsidRDefault="007C2320" w:rsidP="007C2320">
      <w:pPr>
        <w:pStyle w:val="2PIM2H2Heading2HiddenHeadTimesNewRoman"/>
      </w:pPr>
      <w:bookmarkStart w:id="26" w:name="_Toc445804820"/>
      <w:r>
        <w:rPr>
          <w:rFonts w:hint="eastAsia"/>
        </w:rPr>
        <w:t>登录界面</w:t>
      </w:r>
      <w:bookmarkEnd w:id="26"/>
    </w:p>
    <w:p w14:paraId="5AF037C5" w14:textId="47530819" w:rsidR="0052341C" w:rsidRPr="00955AD3" w:rsidRDefault="0052341C" w:rsidP="007A02DD">
      <w:pPr>
        <w:pStyle w:val="3"/>
        <w:numPr>
          <w:ilvl w:val="0"/>
          <w:numId w:val="0"/>
        </w:numPr>
      </w:pPr>
    </w:p>
    <w:sectPr w:rsidR="0052341C" w:rsidRPr="00955AD3" w:rsidSect="00C12C4F">
      <w:headerReference w:type="first" r:id="rId10"/>
      <w:footerReference w:type="first" r:id="rId11"/>
      <w:pgSz w:w="11906" w:h="16838" w:code="9"/>
      <w:pgMar w:top="1418" w:right="1191" w:bottom="1418" w:left="1418" w:header="851" w:footer="709" w:gutter="284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C696" w14:textId="77777777" w:rsidR="00782FB8" w:rsidRDefault="00782FB8" w:rsidP="007D4C4A">
      <w:r>
        <w:separator/>
      </w:r>
    </w:p>
  </w:endnote>
  <w:endnote w:type="continuationSeparator" w:id="0">
    <w:p w14:paraId="7ED4761D" w14:textId="77777777" w:rsidR="00782FB8" w:rsidRDefault="00782FB8" w:rsidP="007D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decorative"/>
    <w:pitch w:val="default"/>
    <w:sig w:usb0="00000000" w:usb1="00000000" w:usb2="00000010" w:usb3="00000000" w:csb0="00040000" w:csb1="00000000"/>
  </w:font>
  <w:font w:name="隶书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79BA" w14:textId="77777777" w:rsidR="00367AFD" w:rsidRDefault="00C75D7E" w:rsidP="00061BB5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39204E" wp14:editId="7899151E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3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A2DC7" id="Line 3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">
              <o:lock v:ext="edit" shapetype="f"/>
            </v:line>
          </w:pict>
        </mc:Fallback>
      </mc:AlternateContent>
    </w:r>
    <w:r w:rsidR="00367AFD">
      <w:rPr>
        <w:rStyle w:val="a8"/>
      </w:rPr>
      <w:fldChar w:fldCharType="begin"/>
    </w:r>
    <w:r w:rsidR="00367AFD">
      <w:rPr>
        <w:rStyle w:val="a8"/>
      </w:rPr>
      <w:instrText xml:space="preserve"> PAGE </w:instrText>
    </w:r>
    <w:r w:rsidR="00367AFD">
      <w:rPr>
        <w:rStyle w:val="a8"/>
      </w:rPr>
      <w:fldChar w:fldCharType="separate"/>
    </w:r>
    <w:r w:rsidR="00F6604E">
      <w:rPr>
        <w:rStyle w:val="a8"/>
        <w:noProof/>
      </w:rPr>
      <w:t>1</w:t>
    </w:r>
    <w:r w:rsidR="00367AFD">
      <w:rPr>
        <w:rStyle w:val="a8"/>
      </w:rPr>
      <w:fldChar w:fldCharType="end"/>
    </w:r>
    <w:r w:rsidR="00367AFD">
      <w:rPr>
        <w:rStyle w:val="a8"/>
        <w:rFonts w:hint="eastAsia"/>
      </w:rPr>
      <w:t>/</w:t>
    </w:r>
    <w:r w:rsidR="00367AFD">
      <w:rPr>
        <w:rStyle w:val="a8"/>
      </w:rPr>
      <w:fldChar w:fldCharType="begin"/>
    </w:r>
    <w:r w:rsidR="00367AFD">
      <w:rPr>
        <w:rStyle w:val="a8"/>
      </w:rPr>
      <w:instrText xml:space="preserve"> NUMPAGES </w:instrText>
    </w:r>
    <w:r w:rsidR="00367AFD">
      <w:rPr>
        <w:rStyle w:val="a8"/>
      </w:rPr>
      <w:fldChar w:fldCharType="separate"/>
    </w:r>
    <w:r w:rsidR="00F6604E">
      <w:rPr>
        <w:rStyle w:val="a8"/>
        <w:noProof/>
      </w:rPr>
      <w:t>10</w:t>
    </w:r>
    <w:r w:rsidR="00367AFD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7F88" w14:textId="77777777" w:rsidR="00782FB8" w:rsidRDefault="00782FB8" w:rsidP="007D4C4A">
      <w:r>
        <w:separator/>
      </w:r>
    </w:p>
  </w:footnote>
  <w:footnote w:type="continuationSeparator" w:id="0">
    <w:p w14:paraId="2D524248" w14:textId="77777777" w:rsidR="00782FB8" w:rsidRDefault="00782FB8" w:rsidP="007D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53EF" w14:textId="77777777" w:rsidR="00367AFD" w:rsidRDefault="00C75D7E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9F76CC" wp14:editId="4D9D4A53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25400" r="25400" b="25400"/>
              <wp:wrapNone/>
              <wp:docPr id="4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E52B7" id="Line 3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" strokeweight="4.5pt">
              <v:stroke linestyle="thinThick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pt;height:8pt" o:bullet="t">
        <v:imagedata r:id="rId1" o:title="mso3"/>
      </v:shape>
    </w:pict>
  </w:numPicBullet>
  <w:abstractNum w:abstractNumId="0" w15:restartNumberingAfterBreak="0">
    <w:nsid w:val="FFFFFF7D"/>
    <w:multiLevelType w:val="singleLevel"/>
    <w:tmpl w:val="8C064554"/>
    <w:lvl w:ilvl="0">
      <w:start w:val="1"/>
      <w:numFmt w:val="decimal"/>
      <w:lvlText w:val="【%1】"/>
      <w:lvlJc w:val="left"/>
      <w:pPr>
        <w:tabs>
          <w:tab w:val="num" w:pos="1620"/>
        </w:tabs>
        <w:ind w:left="454" w:hanging="397"/>
      </w:pPr>
      <w:rPr>
        <w:rFonts w:hint="eastAsia"/>
      </w:rPr>
    </w:lvl>
  </w:abstractNum>
  <w:abstractNum w:abstractNumId="1" w15:restartNumberingAfterBreak="0">
    <w:nsid w:val="FFFFFF89"/>
    <w:multiLevelType w:val="singleLevel"/>
    <w:tmpl w:val="99F844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2C237CDD"/>
    <w:multiLevelType w:val="hybridMultilevel"/>
    <w:tmpl w:val="FA10F3C4"/>
    <w:lvl w:ilvl="0" w:tplc="71A8C428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A4A0323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F0EB62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9244F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A9801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784481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506FCC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7A8CEB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51A332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0C86BFC"/>
    <w:multiLevelType w:val="multilevel"/>
    <w:tmpl w:val="3E465D4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04"/>
        </w:tabs>
        <w:ind w:left="110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5AB23790"/>
    <w:multiLevelType w:val="hybridMultilevel"/>
    <w:tmpl w:val="690A04A4"/>
    <w:lvl w:ilvl="0" w:tplc="BB183B36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1" w:tplc="04090007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312E4F"/>
    <w:multiLevelType w:val="hybridMultilevel"/>
    <w:tmpl w:val="A274BE10"/>
    <w:lvl w:ilvl="0" w:tplc="BB183B3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7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933334"/>
    <w:multiLevelType w:val="multilevel"/>
    <w:tmpl w:val="91E8F98C"/>
    <w:lvl w:ilvl="0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30654769">
    <w:abstractNumId w:val="3"/>
  </w:num>
  <w:num w:numId="2" w16cid:durableId="82604028">
    <w:abstractNumId w:val="2"/>
  </w:num>
  <w:num w:numId="3" w16cid:durableId="89930058">
    <w:abstractNumId w:val="0"/>
  </w:num>
  <w:num w:numId="4" w16cid:durableId="1712923576">
    <w:abstractNumId w:val="4"/>
  </w:num>
  <w:num w:numId="5" w16cid:durableId="1042290419">
    <w:abstractNumId w:val="1"/>
  </w:num>
  <w:num w:numId="6" w16cid:durableId="501819663">
    <w:abstractNumId w:val="6"/>
  </w:num>
  <w:num w:numId="7" w16cid:durableId="848523115">
    <w:abstractNumId w:val="5"/>
  </w:num>
  <w:num w:numId="8" w16cid:durableId="1458646882">
    <w:abstractNumId w:val="3"/>
  </w:num>
  <w:num w:numId="9" w16cid:durableId="495540513">
    <w:abstractNumId w:val="3"/>
  </w:num>
  <w:num w:numId="10" w16cid:durableId="1524781102">
    <w:abstractNumId w:val="3"/>
  </w:num>
  <w:num w:numId="11" w16cid:durableId="2003049466">
    <w:abstractNumId w:val="3"/>
  </w:num>
  <w:num w:numId="12" w16cid:durableId="2052148744">
    <w:abstractNumId w:val="3"/>
  </w:num>
  <w:num w:numId="13" w16cid:durableId="1604461278">
    <w:abstractNumId w:val="3"/>
    <w:lvlOverride w:ilvl="0">
      <w:startOverride w:val="2"/>
    </w:lvlOverride>
  </w:num>
  <w:num w:numId="14" w16cid:durableId="1805926876">
    <w:abstractNumId w:val="3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76"/>
    <w:rsid w:val="0000381C"/>
    <w:rsid w:val="00003C32"/>
    <w:rsid w:val="00007517"/>
    <w:rsid w:val="00011821"/>
    <w:rsid w:val="00011E79"/>
    <w:rsid w:val="00012C87"/>
    <w:rsid w:val="00014A2F"/>
    <w:rsid w:val="00014B64"/>
    <w:rsid w:val="00014D6D"/>
    <w:rsid w:val="00016DB1"/>
    <w:rsid w:val="000234E3"/>
    <w:rsid w:val="00025431"/>
    <w:rsid w:val="000308EC"/>
    <w:rsid w:val="00030B8B"/>
    <w:rsid w:val="0003142B"/>
    <w:rsid w:val="000322D2"/>
    <w:rsid w:val="00032B10"/>
    <w:rsid w:val="00036FDF"/>
    <w:rsid w:val="000417C9"/>
    <w:rsid w:val="0004431B"/>
    <w:rsid w:val="0004552E"/>
    <w:rsid w:val="00045CD4"/>
    <w:rsid w:val="0005074C"/>
    <w:rsid w:val="00050882"/>
    <w:rsid w:val="00051F75"/>
    <w:rsid w:val="00052186"/>
    <w:rsid w:val="000522C3"/>
    <w:rsid w:val="00054DAE"/>
    <w:rsid w:val="00056347"/>
    <w:rsid w:val="00060213"/>
    <w:rsid w:val="00061BB5"/>
    <w:rsid w:val="0006258C"/>
    <w:rsid w:val="00062A8E"/>
    <w:rsid w:val="000639F2"/>
    <w:rsid w:val="00064A87"/>
    <w:rsid w:val="00066706"/>
    <w:rsid w:val="00073F92"/>
    <w:rsid w:val="00074992"/>
    <w:rsid w:val="00076CAD"/>
    <w:rsid w:val="00081CD4"/>
    <w:rsid w:val="00082F37"/>
    <w:rsid w:val="0008340C"/>
    <w:rsid w:val="0008572E"/>
    <w:rsid w:val="000866F6"/>
    <w:rsid w:val="00086AB8"/>
    <w:rsid w:val="000916E5"/>
    <w:rsid w:val="00097624"/>
    <w:rsid w:val="00097D4A"/>
    <w:rsid w:val="000A095D"/>
    <w:rsid w:val="000A2AD3"/>
    <w:rsid w:val="000A466D"/>
    <w:rsid w:val="000A6FC7"/>
    <w:rsid w:val="000B0117"/>
    <w:rsid w:val="000B497C"/>
    <w:rsid w:val="000B4DA8"/>
    <w:rsid w:val="000B602C"/>
    <w:rsid w:val="000B6C3C"/>
    <w:rsid w:val="000C1B2C"/>
    <w:rsid w:val="000C360F"/>
    <w:rsid w:val="000C5A1A"/>
    <w:rsid w:val="000C7F38"/>
    <w:rsid w:val="000D1F91"/>
    <w:rsid w:val="000D2E41"/>
    <w:rsid w:val="000D51FE"/>
    <w:rsid w:val="000E0AAB"/>
    <w:rsid w:val="000E4ADD"/>
    <w:rsid w:val="000E4E2F"/>
    <w:rsid w:val="000E6106"/>
    <w:rsid w:val="000E6759"/>
    <w:rsid w:val="000E79AE"/>
    <w:rsid w:val="000F06B0"/>
    <w:rsid w:val="000F3273"/>
    <w:rsid w:val="000F5EA0"/>
    <w:rsid w:val="000F7A46"/>
    <w:rsid w:val="001012C6"/>
    <w:rsid w:val="0010361C"/>
    <w:rsid w:val="001041FD"/>
    <w:rsid w:val="00105FC5"/>
    <w:rsid w:val="00113258"/>
    <w:rsid w:val="0011400D"/>
    <w:rsid w:val="00114DA7"/>
    <w:rsid w:val="00115130"/>
    <w:rsid w:val="001205EE"/>
    <w:rsid w:val="0012235E"/>
    <w:rsid w:val="001249CD"/>
    <w:rsid w:val="00124B98"/>
    <w:rsid w:val="00125F23"/>
    <w:rsid w:val="00125FEA"/>
    <w:rsid w:val="00126916"/>
    <w:rsid w:val="00130724"/>
    <w:rsid w:val="00130CD7"/>
    <w:rsid w:val="00131DF7"/>
    <w:rsid w:val="00131E56"/>
    <w:rsid w:val="00132301"/>
    <w:rsid w:val="001323E3"/>
    <w:rsid w:val="00136A7A"/>
    <w:rsid w:val="00137794"/>
    <w:rsid w:val="00137A74"/>
    <w:rsid w:val="001412B4"/>
    <w:rsid w:val="001415FB"/>
    <w:rsid w:val="0014420F"/>
    <w:rsid w:val="00147156"/>
    <w:rsid w:val="00147EF0"/>
    <w:rsid w:val="00155BE6"/>
    <w:rsid w:val="0015767F"/>
    <w:rsid w:val="00157D77"/>
    <w:rsid w:val="001646A8"/>
    <w:rsid w:val="00166181"/>
    <w:rsid w:val="00172C61"/>
    <w:rsid w:val="001731E6"/>
    <w:rsid w:val="00177BD7"/>
    <w:rsid w:val="00186709"/>
    <w:rsid w:val="0018769E"/>
    <w:rsid w:val="00187C01"/>
    <w:rsid w:val="00192098"/>
    <w:rsid w:val="00193384"/>
    <w:rsid w:val="001955D5"/>
    <w:rsid w:val="00195650"/>
    <w:rsid w:val="00196747"/>
    <w:rsid w:val="001A0952"/>
    <w:rsid w:val="001A41D7"/>
    <w:rsid w:val="001A4425"/>
    <w:rsid w:val="001A48F7"/>
    <w:rsid w:val="001B2065"/>
    <w:rsid w:val="001B3BAD"/>
    <w:rsid w:val="001B41E2"/>
    <w:rsid w:val="001C0D30"/>
    <w:rsid w:val="001C14C0"/>
    <w:rsid w:val="001C1E15"/>
    <w:rsid w:val="001C1F94"/>
    <w:rsid w:val="001C7486"/>
    <w:rsid w:val="001C7EA8"/>
    <w:rsid w:val="001D03AC"/>
    <w:rsid w:val="001D0CA5"/>
    <w:rsid w:val="001D1202"/>
    <w:rsid w:val="001D30FA"/>
    <w:rsid w:val="001D5349"/>
    <w:rsid w:val="001D6E68"/>
    <w:rsid w:val="001E3A84"/>
    <w:rsid w:val="001E7F7A"/>
    <w:rsid w:val="001F3791"/>
    <w:rsid w:val="001F446D"/>
    <w:rsid w:val="001F63AD"/>
    <w:rsid w:val="001F6C8A"/>
    <w:rsid w:val="0020014E"/>
    <w:rsid w:val="00204E6F"/>
    <w:rsid w:val="002056EB"/>
    <w:rsid w:val="002073AF"/>
    <w:rsid w:val="00212CDA"/>
    <w:rsid w:val="00216718"/>
    <w:rsid w:val="00217661"/>
    <w:rsid w:val="00217CFA"/>
    <w:rsid w:val="002210EE"/>
    <w:rsid w:val="00222D03"/>
    <w:rsid w:val="00225634"/>
    <w:rsid w:val="002264E6"/>
    <w:rsid w:val="00226704"/>
    <w:rsid w:val="002303E3"/>
    <w:rsid w:val="002316CC"/>
    <w:rsid w:val="00233117"/>
    <w:rsid w:val="00233157"/>
    <w:rsid w:val="0023350D"/>
    <w:rsid w:val="00233F3A"/>
    <w:rsid w:val="00234244"/>
    <w:rsid w:val="00237FE4"/>
    <w:rsid w:val="002414DB"/>
    <w:rsid w:val="00242303"/>
    <w:rsid w:val="002503E8"/>
    <w:rsid w:val="002507B1"/>
    <w:rsid w:val="00251B95"/>
    <w:rsid w:val="00252B34"/>
    <w:rsid w:val="00254055"/>
    <w:rsid w:val="002575B6"/>
    <w:rsid w:val="002615B3"/>
    <w:rsid w:val="00261653"/>
    <w:rsid w:val="002617E5"/>
    <w:rsid w:val="00261B72"/>
    <w:rsid w:val="00262975"/>
    <w:rsid w:val="002661FC"/>
    <w:rsid w:val="002669F3"/>
    <w:rsid w:val="0027308F"/>
    <w:rsid w:val="002745DB"/>
    <w:rsid w:val="00274B01"/>
    <w:rsid w:val="00277D31"/>
    <w:rsid w:val="0028730D"/>
    <w:rsid w:val="00287A0E"/>
    <w:rsid w:val="0029629C"/>
    <w:rsid w:val="00296A8A"/>
    <w:rsid w:val="002A5EA3"/>
    <w:rsid w:val="002B11B1"/>
    <w:rsid w:val="002B18FA"/>
    <w:rsid w:val="002B27E6"/>
    <w:rsid w:val="002B56A8"/>
    <w:rsid w:val="002C52AF"/>
    <w:rsid w:val="002D054B"/>
    <w:rsid w:val="002D0DD6"/>
    <w:rsid w:val="002D1DF2"/>
    <w:rsid w:val="002D5085"/>
    <w:rsid w:val="002D6140"/>
    <w:rsid w:val="002E27C0"/>
    <w:rsid w:val="002E4C1E"/>
    <w:rsid w:val="002F122E"/>
    <w:rsid w:val="002F15D5"/>
    <w:rsid w:val="002F230A"/>
    <w:rsid w:val="002F2D6D"/>
    <w:rsid w:val="002F5CEE"/>
    <w:rsid w:val="002F6C3E"/>
    <w:rsid w:val="003005AA"/>
    <w:rsid w:val="00302E9F"/>
    <w:rsid w:val="003070C0"/>
    <w:rsid w:val="00311D7F"/>
    <w:rsid w:val="00314067"/>
    <w:rsid w:val="0031426C"/>
    <w:rsid w:val="00315381"/>
    <w:rsid w:val="00316237"/>
    <w:rsid w:val="00316FC0"/>
    <w:rsid w:val="003208F8"/>
    <w:rsid w:val="00321600"/>
    <w:rsid w:val="0032295A"/>
    <w:rsid w:val="003235C4"/>
    <w:rsid w:val="00324626"/>
    <w:rsid w:val="0033086C"/>
    <w:rsid w:val="00335E61"/>
    <w:rsid w:val="00351734"/>
    <w:rsid w:val="003527D3"/>
    <w:rsid w:val="003527F1"/>
    <w:rsid w:val="003553A0"/>
    <w:rsid w:val="00361629"/>
    <w:rsid w:val="00361A5A"/>
    <w:rsid w:val="00362874"/>
    <w:rsid w:val="00362BE3"/>
    <w:rsid w:val="00366526"/>
    <w:rsid w:val="00367AFD"/>
    <w:rsid w:val="003736B1"/>
    <w:rsid w:val="00373DAD"/>
    <w:rsid w:val="0037606F"/>
    <w:rsid w:val="00376965"/>
    <w:rsid w:val="003769C6"/>
    <w:rsid w:val="00377CCB"/>
    <w:rsid w:val="00385D11"/>
    <w:rsid w:val="00386034"/>
    <w:rsid w:val="0038640D"/>
    <w:rsid w:val="003909F9"/>
    <w:rsid w:val="0039106C"/>
    <w:rsid w:val="0039273F"/>
    <w:rsid w:val="00392E63"/>
    <w:rsid w:val="0039443A"/>
    <w:rsid w:val="003A17A5"/>
    <w:rsid w:val="003A4B84"/>
    <w:rsid w:val="003A60F2"/>
    <w:rsid w:val="003B0682"/>
    <w:rsid w:val="003B127D"/>
    <w:rsid w:val="003B3CB7"/>
    <w:rsid w:val="003B4775"/>
    <w:rsid w:val="003B7CFB"/>
    <w:rsid w:val="003C3D4B"/>
    <w:rsid w:val="003C72A9"/>
    <w:rsid w:val="003D4F59"/>
    <w:rsid w:val="003D5E66"/>
    <w:rsid w:val="003D7332"/>
    <w:rsid w:val="003E1F6C"/>
    <w:rsid w:val="003E6AB1"/>
    <w:rsid w:val="003E6C3B"/>
    <w:rsid w:val="003F279F"/>
    <w:rsid w:val="003F28F8"/>
    <w:rsid w:val="003F3CDB"/>
    <w:rsid w:val="00401A65"/>
    <w:rsid w:val="004037C2"/>
    <w:rsid w:val="004061B8"/>
    <w:rsid w:val="004062D6"/>
    <w:rsid w:val="004113A1"/>
    <w:rsid w:val="004228F3"/>
    <w:rsid w:val="00424391"/>
    <w:rsid w:val="00424CC8"/>
    <w:rsid w:val="00424EAB"/>
    <w:rsid w:val="00425871"/>
    <w:rsid w:val="00426463"/>
    <w:rsid w:val="00426E19"/>
    <w:rsid w:val="00427705"/>
    <w:rsid w:val="00431F8B"/>
    <w:rsid w:val="00433B05"/>
    <w:rsid w:val="00434168"/>
    <w:rsid w:val="004358A5"/>
    <w:rsid w:val="004379A2"/>
    <w:rsid w:val="00440995"/>
    <w:rsid w:val="00444BCE"/>
    <w:rsid w:val="00445889"/>
    <w:rsid w:val="00447A1F"/>
    <w:rsid w:val="00450383"/>
    <w:rsid w:val="00455BC2"/>
    <w:rsid w:val="004645AD"/>
    <w:rsid w:val="004665ED"/>
    <w:rsid w:val="00467296"/>
    <w:rsid w:val="00471981"/>
    <w:rsid w:val="0047199F"/>
    <w:rsid w:val="00471C69"/>
    <w:rsid w:val="00474AE7"/>
    <w:rsid w:val="004815CA"/>
    <w:rsid w:val="004850B6"/>
    <w:rsid w:val="0049346F"/>
    <w:rsid w:val="0049382A"/>
    <w:rsid w:val="0049457D"/>
    <w:rsid w:val="00494719"/>
    <w:rsid w:val="004947BD"/>
    <w:rsid w:val="004A1398"/>
    <w:rsid w:val="004A3C43"/>
    <w:rsid w:val="004A43B4"/>
    <w:rsid w:val="004A602A"/>
    <w:rsid w:val="004B0BA7"/>
    <w:rsid w:val="004B161A"/>
    <w:rsid w:val="004B17CB"/>
    <w:rsid w:val="004B21BC"/>
    <w:rsid w:val="004B24CA"/>
    <w:rsid w:val="004B27D1"/>
    <w:rsid w:val="004C0D9B"/>
    <w:rsid w:val="004C2548"/>
    <w:rsid w:val="004C27E9"/>
    <w:rsid w:val="004C4B00"/>
    <w:rsid w:val="004C6490"/>
    <w:rsid w:val="004D0E9D"/>
    <w:rsid w:val="004D1FFC"/>
    <w:rsid w:val="004D3EEC"/>
    <w:rsid w:val="004D594C"/>
    <w:rsid w:val="004D5DF2"/>
    <w:rsid w:val="004D60F8"/>
    <w:rsid w:val="004D76D1"/>
    <w:rsid w:val="004D79D3"/>
    <w:rsid w:val="004E0492"/>
    <w:rsid w:val="004E0614"/>
    <w:rsid w:val="004E22A3"/>
    <w:rsid w:val="004E28D2"/>
    <w:rsid w:val="004E291B"/>
    <w:rsid w:val="004E2E94"/>
    <w:rsid w:val="004E69B0"/>
    <w:rsid w:val="004E75CB"/>
    <w:rsid w:val="004E7997"/>
    <w:rsid w:val="004F49AB"/>
    <w:rsid w:val="005036F6"/>
    <w:rsid w:val="00503761"/>
    <w:rsid w:val="0050469A"/>
    <w:rsid w:val="00506018"/>
    <w:rsid w:val="0050617B"/>
    <w:rsid w:val="0050749C"/>
    <w:rsid w:val="00510ACF"/>
    <w:rsid w:val="0051114D"/>
    <w:rsid w:val="0051212D"/>
    <w:rsid w:val="00512676"/>
    <w:rsid w:val="00512DFC"/>
    <w:rsid w:val="00513BDF"/>
    <w:rsid w:val="005167CA"/>
    <w:rsid w:val="00520023"/>
    <w:rsid w:val="00520594"/>
    <w:rsid w:val="00521135"/>
    <w:rsid w:val="00522694"/>
    <w:rsid w:val="005228C3"/>
    <w:rsid w:val="0052341C"/>
    <w:rsid w:val="00523653"/>
    <w:rsid w:val="0052370D"/>
    <w:rsid w:val="00523772"/>
    <w:rsid w:val="005260AF"/>
    <w:rsid w:val="00530271"/>
    <w:rsid w:val="0053139E"/>
    <w:rsid w:val="00532915"/>
    <w:rsid w:val="00534ECE"/>
    <w:rsid w:val="005361E6"/>
    <w:rsid w:val="005368D7"/>
    <w:rsid w:val="005372A1"/>
    <w:rsid w:val="00541681"/>
    <w:rsid w:val="00542582"/>
    <w:rsid w:val="00543BAB"/>
    <w:rsid w:val="00544016"/>
    <w:rsid w:val="00547098"/>
    <w:rsid w:val="00547A72"/>
    <w:rsid w:val="0055200F"/>
    <w:rsid w:val="00552046"/>
    <w:rsid w:val="0055531F"/>
    <w:rsid w:val="00556E78"/>
    <w:rsid w:val="0056461F"/>
    <w:rsid w:val="0056519B"/>
    <w:rsid w:val="0056730C"/>
    <w:rsid w:val="0057016A"/>
    <w:rsid w:val="00570F11"/>
    <w:rsid w:val="005735AC"/>
    <w:rsid w:val="00573CBF"/>
    <w:rsid w:val="0057439C"/>
    <w:rsid w:val="005773D9"/>
    <w:rsid w:val="00586CDE"/>
    <w:rsid w:val="005873E2"/>
    <w:rsid w:val="005916B2"/>
    <w:rsid w:val="00591930"/>
    <w:rsid w:val="00592EFB"/>
    <w:rsid w:val="00593CBB"/>
    <w:rsid w:val="0059530B"/>
    <w:rsid w:val="00595C37"/>
    <w:rsid w:val="00596681"/>
    <w:rsid w:val="00596C4A"/>
    <w:rsid w:val="0059793A"/>
    <w:rsid w:val="005A4E09"/>
    <w:rsid w:val="005A554D"/>
    <w:rsid w:val="005A7619"/>
    <w:rsid w:val="005B5213"/>
    <w:rsid w:val="005B71F0"/>
    <w:rsid w:val="005C00A8"/>
    <w:rsid w:val="005C1B9E"/>
    <w:rsid w:val="005C1D91"/>
    <w:rsid w:val="005C1F5F"/>
    <w:rsid w:val="005D1578"/>
    <w:rsid w:val="005D1889"/>
    <w:rsid w:val="005D572F"/>
    <w:rsid w:val="005D7A55"/>
    <w:rsid w:val="005E2378"/>
    <w:rsid w:val="005E6285"/>
    <w:rsid w:val="005F13A7"/>
    <w:rsid w:val="005F25C4"/>
    <w:rsid w:val="005F565B"/>
    <w:rsid w:val="005F6A45"/>
    <w:rsid w:val="005F720C"/>
    <w:rsid w:val="005F75B2"/>
    <w:rsid w:val="005F7786"/>
    <w:rsid w:val="00601301"/>
    <w:rsid w:val="006053F0"/>
    <w:rsid w:val="00606C13"/>
    <w:rsid w:val="006071C2"/>
    <w:rsid w:val="006117E3"/>
    <w:rsid w:val="00611A4D"/>
    <w:rsid w:val="00611D1E"/>
    <w:rsid w:val="0061216E"/>
    <w:rsid w:val="0061350A"/>
    <w:rsid w:val="006178C4"/>
    <w:rsid w:val="00617C76"/>
    <w:rsid w:val="00620AF8"/>
    <w:rsid w:val="00621C67"/>
    <w:rsid w:val="00621ED3"/>
    <w:rsid w:val="00624B1E"/>
    <w:rsid w:val="00632502"/>
    <w:rsid w:val="0063250D"/>
    <w:rsid w:val="0063331D"/>
    <w:rsid w:val="0063557C"/>
    <w:rsid w:val="006358AE"/>
    <w:rsid w:val="00635C80"/>
    <w:rsid w:val="006368A0"/>
    <w:rsid w:val="006368C6"/>
    <w:rsid w:val="00636AB4"/>
    <w:rsid w:val="00640AAC"/>
    <w:rsid w:val="00641139"/>
    <w:rsid w:val="006440ED"/>
    <w:rsid w:val="006450D9"/>
    <w:rsid w:val="00646145"/>
    <w:rsid w:val="00646D28"/>
    <w:rsid w:val="006505A7"/>
    <w:rsid w:val="00651A22"/>
    <w:rsid w:val="00652383"/>
    <w:rsid w:val="006532ED"/>
    <w:rsid w:val="00657344"/>
    <w:rsid w:val="0066096F"/>
    <w:rsid w:val="00662F32"/>
    <w:rsid w:val="0066556C"/>
    <w:rsid w:val="006658AC"/>
    <w:rsid w:val="006717C3"/>
    <w:rsid w:val="00677019"/>
    <w:rsid w:val="0068220C"/>
    <w:rsid w:val="00683794"/>
    <w:rsid w:val="00683840"/>
    <w:rsid w:val="0068463A"/>
    <w:rsid w:val="006902BD"/>
    <w:rsid w:val="0069113D"/>
    <w:rsid w:val="00693D56"/>
    <w:rsid w:val="00696EB7"/>
    <w:rsid w:val="006A113B"/>
    <w:rsid w:val="006A1EFD"/>
    <w:rsid w:val="006A2F6B"/>
    <w:rsid w:val="006A33EC"/>
    <w:rsid w:val="006A4D01"/>
    <w:rsid w:val="006A63B9"/>
    <w:rsid w:val="006B3565"/>
    <w:rsid w:val="006B7FBA"/>
    <w:rsid w:val="006C0192"/>
    <w:rsid w:val="006C074C"/>
    <w:rsid w:val="006C108B"/>
    <w:rsid w:val="006C1F77"/>
    <w:rsid w:val="006C2076"/>
    <w:rsid w:val="006C3E05"/>
    <w:rsid w:val="006C5A15"/>
    <w:rsid w:val="006C5EA4"/>
    <w:rsid w:val="006C7A50"/>
    <w:rsid w:val="006D255F"/>
    <w:rsid w:val="006D39DE"/>
    <w:rsid w:val="006D6E86"/>
    <w:rsid w:val="006D7A42"/>
    <w:rsid w:val="006E21CB"/>
    <w:rsid w:val="006E3E85"/>
    <w:rsid w:val="006E4B1E"/>
    <w:rsid w:val="006E4E69"/>
    <w:rsid w:val="006F01E9"/>
    <w:rsid w:val="006F06C4"/>
    <w:rsid w:val="006F51FE"/>
    <w:rsid w:val="006F5825"/>
    <w:rsid w:val="006F58E6"/>
    <w:rsid w:val="006F7401"/>
    <w:rsid w:val="00701F83"/>
    <w:rsid w:val="00702237"/>
    <w:rsid w:val="00704686"/>
    <w:rsid w:val="007048C3"/>
    <w:rsid w:val="007060C2"/>
    <w:rsid w:val="00710C32"/>
    <w:rsid w:val="00711858"/>
    <w:rsid w:val="0071305B"/>
    <w:rsid w:val="007140D5"/>
    <w:rsid w:val="00715627"/>
    <w:rsid w:val="00716C5B"/>
    <w:rsid w:val="0072081A"/>
    <w:rsid w:val="007215DE"/>
    <w:rsid w:val="0072563A"/>
    <w:rsid w:val="00727CFE"/>
    <w:rsid w:val="00733DCE"/>
    <w:rsid w:val="0073519B"/>
    <w:rsid w:val="007377C5"/>
    <w:rsid w:val="00741B20"/>
    <w:rsid w:val="00752635"/>
    <w:rsid w:val="00756DC7"/>
    <w:rsid w:val="00760BC5"/>
    <w:rsid w:val="007628B0"/>
    <w:rsid w:val="007634BA"/>
    <w:rsid w:val="00766AC7"/>
    <w:rsid w:val="007715DD"/>
    <w:rsid w:val="00777F46"/>
    <w:rsid w:val="007809D8"/>
    <w:rsid w:val="00781A27"/>
    <w:rsid w:val="0078202E"/>
    <w:rsid w:val="00782FB8"/>
    <w:rsid w:val="00783D56"/>
    <w:rsid w:val="00786032"/>
    <w:rsid w:val="0079016C"/>
    <w:rsid w:val="00791C41"/>
    <w:rsid w:val="00791F1C"/>
    <w:rsid w:val="00792793"/>
    <w:rsid w:val="007927CE"/>
    <w:rsid w:val="00795A94"/>
    <w:rsid w:val="007A02DD"/>
    <w:rsid w:val="007A2E51"/>
    <w:rsid w:val="007A4451"/>
    <w:rsid w:val="007A646C"/>
    <w:rsid w:val="007B010B"/>
    <w:rsid w:val="007B2D90"/>
    <w:rsid w:val="007C119D"/>
    <w:rsid w:val="007C18C5"/>
    <w:rsid w:val="007C2320"/>
    <w:rsid w:val="007C3D80"/>
    <w:rsid w:val="007C4507"/>
    <w:rsid w:val="007C76D6"/>
    <w:rsid w:val="007D1180"/>
    <w:rsid w:val="007D3508"/>
    <w:rsid w:val="007D4C4A"/>
    <w:rsid w:val="007D70B0"/>
    <w:rsid w:val="007E06E4"/>
    <w:rsid w:val="007E2A6E"/>
    <w:rsid w:val="007F66C9"/>
    <w:rsid w:val="007F6FE7"/>
    <w:rsid w:val="00800F47"/>
    <w:rsid w:val="00805741"/>
    <w:rsid w:val="00805E59"/>
    <w:rsid w:val="00810D9B"/>
    <w:rsid w:val="00812C39"/>
    <w:rsid w:val="0081546F"/>
    <w:rsid w:val="00817A33"/>
    <w:rsid w:val="00822608"/>
    <w:rsid w:val="00825924"/>
    <w:rsid w:val="00826068"/>
    <w:rsid w:val="008263F2"/>
    <w:rsid w:val="00834DFD"/>
    <w:rsid w:val="00836A8F"/>
    <w:rsid w:val="00837A61"/>
    <w:rsid w:val="0084089B"/>
    <w:rsid w:val="00841DFC"/>
    <w:rsid w:val="008426CB"/>
    <w:rsid w:val="0084329C"/>
    <w:rsid w:val="00847BEF"/>
    <w:rsid w:val="00850372"/>
    <w:rsid w:val="008514DB"/>
    <w:rsid w:val="00852B70"/>
    <w:rsid w:val="008535EF"/>
    <w:rsid w:val="00853BA4"/>
    <w:rsid w:val="00855091"/>
    <w:rsid w:val="008563B2"/>
    <w:rsid w:val="00870CBB"/>
    <w:rsid w:val="0087131E"/>
    <w:rsid w:val="00872A54"/>
    <w:rsid w:val="00873D41"/>
    <w:rsid w:val="00873E51"/>
    <w:rsid w:val="00874A12"/>
    <w:rsid w:val="00874A18"/>
    <w:rsid w:val="00876CB6"/>
    <w:rsid w:val="0087782C"/>
    <w:rsid w:val="008801E7"/>
    <w:rsid w:val="00880E88"/>
    <w:rsid w:val="0088116A"/>
    <w:rsid w:val="00882B20"/>
    <w:rsid w:val="008841E2"/>
    <w:rsid w:val="00886398"/>
    <w:rsid w:val="00890710"/>
    <w:rsid w:val="00892236"/>
    <w:rsid w:val="00894469"/>
    <w:rsid w:val="0089595E"/>
    <w:rsid w:val="00897974"/>
    <w:rsid w:val="008A3A9C"/>
    <w:rsid w:val="008A4D91"/>
    <w:rsid w:val="008A4FCD"/>
    <w:rsid w:val="008B0EF5"/>
    <w:rsid w:val="008B1E32"/>
    <w:rsid w:val="008B41AE"/>
    <w:rsid w:val="008B5473"/>
    <w:rsid w:val="008B7A46"/>
    <w:rsid w:val="008C070C"/>
    <w:rsid w:val="008C5479"/>
    <w:rsid w:val="008C5A9D"/>
    <w:rsid w:val="008C748D"/>
    <w:rsid w:val="008D6A79"/>
    <w:rsid w:val="008D7CE1"/>
    <w:rsid w:val="008E02EE"/>
    <w:rsid w:val="008E0E1D"/>
    <w:rsid w:val="008E6A5E"/>
    <w:rsid w:val="008F1186"/>
    <w:rsid w:val="008F1A1E"/>
    <w:rsid w:val="008F3B11"/>
    <w:rsid w:val="008F3BDF"/>
    <w:rsid w:val="008F45FC"/>
    <w:rsid w:val="008F63E8"/>
    <w:rsid w:val="008F6426"/>
    <w:rsid w:val="009006C6"/>
    <w:rsid w:val="00901F4A"/>
    <w:rsid w:val="00905EEB"/>
    <w:rsid w:val="00906700"/>
    <w:rsid w:val="00910160"/>
    <w:rsid w:val="00913F9B"/>
    <w:rsid w:val="009143C5"/>
    <w:rsid w:val="00916052"/>
    <w:rsid w:val="009162FF"/>
    <w:rsid w:val="009202E5"/>
    <w:rsid w:val="009203E1"/>
    <w:rsid w:val="009208B1"/>
    <w:rsid w:val="0092342A"/>
    <w:rsid w:val="00923A5E"/>
    <w:rsid w:val="00925FE0"/>
    <w:rsid w:val="00926982"/>
    <w:rsid w:val="00932A21"/>
    <w:rsid w:val="00934025"/>
    <w:rsid w:val="0093496E"/>
    <w:rsid w:val="00935C61"/>
    <w:rsid w:val="009405BA"/>
    <w:rsid w:val="00941409"/>
    <w:rsid w:val="009440EE"/>
    <w:rsid w:val="00944E31"/>
    <w:rsid w:val="0094655C"/>
    <w:rsid w:val="00946BD8"/>
    <w:rsid w:val="0094778E"/>
    <w:rsid w:val="00947943"/>
    <w:rsid w:val="00952557"/>
    <w:rsid w:val="009532C3"/>
    <w:rsid w:val="00955AD3"/>
    <w:rsid w:val="00955E3A"/>
    <w:rsid w:val="00956991"/>
    <w:rsid w:val="00960824"/>
    <w:rsid w:val="00960A51"/>
    <w:rsid w:val="00960C28"/>
    <w:rsid w:val="0097163E"/>
    <w:rsid w:val="009726AC"/>
    <w:rsid w:val="00973026"/>
    <w:rsid w:val="00974613"/>
    <w:rsid w:val="009776FB"/>
    <w:rsid w:val="00977933"/>
    <w:rsid w:val="00982595"/>
    <w:rsid w:val="009838E1"/>
    <w:rsid w:val="00984278"/>
    <w:rsid w:val="009858C8"/>
    <w:rsid w:val="009871F2"/>
    <w:rsid w:val="0099208F"/>
    <w:rsid w:val="00992B03"/>
    <w:rsid w:val="009937F6"/>
    <w:rsid w:val="00994974"/>
    <w:rsid w:val="009961EA"/>
    <w:rsid w:val="00996E73"/>
    <w:rsid w:val="009A65C7"/>
    <w:rsid w:val="009A665B"/>
    <w:rsid w:val="009B2132"/>
    <w:rsid w:val="009B2C0C"/>
    <w:rsid w:val="009B411D"/>
    <w:rsid w:val="009B4466"/>
    <w:rsid w:val="009B7BDB"/>
    <w:rsid w:val="009C095F"/>
    <w:rsid w:val="009C1CD0"/>
    <w:rsid w:val="009C2245"/>
    <w:rsid w:val="009C2D3B"/>
    <w:rsid w:val="009C33DC"/>
    <w:rsid w:val="009C399B"/>
    <w:rsid w:val="009C6527"/>
    <w:rsid w:val="009C73D4"/>
    <w:rsid w:val="009D0369"/>
    <w:rsid w:val="009D3F03"/>
    <w:rsid w:val="009D456A"/>
    <w:rsid w:val="009D5D60"/>
    <w:rsid w:val="009D6DB4"/>
    <w:rsid w:val="009E1C84"/>
    <w:rsid w:val="009E2292"/>
    <w:rsid w:val="009E2CEF"/>
    <w:rsid w:val="009E39BF"/>
    <w:rsid w:val="009E4EA1"/>
    <w:rsid w:val="009E68C4"/>
    <w:rsid w:val="009F0460"/>
    <w:rsid w:val="009F1788"/>
    <w:rsid w:val="009F2D9B"/>
    <w:rsid w:val="009F4EA8"/>
    <w:rsid w:val="00A01E20"/>
    <w:rsid w:val="00A049AD"/>
    <w:rsid w:val="00A1045C"/>
    <w:rsid w:val="00A12BCE"/>
    <w:rsid w:val="00A155B0"/>
    <w:rsid w:val="00A16F6E"/>
    <w:rsid w:val="00A20179"/>
    <w:rsid w:val="00A24601"/>
    <w:rsid w:val="00A247A1"/>
    <w:rsid w:val="00A24A66"/>
    <w:rsid w:val="00A30C41"/>
    <w:rsid w:val="00A312C6"/>
    <w:rsid w:val="00A3147E"/>
    <w:rsid w:val="00A33582"/>
    <w:rsid w:val="00A36278"/>
    <w:rsid w:val="00A37B91"/>
    <w:rsid w:val="00A37C4B"/>
    <w:rsid w:val="00A37DBA"/>
    <w:rsid w:val="00A42339"/>
    <w:rsid w:val="00A43817"/>
    <w:rsid w:val="00A46481"/>
    <w:rsid w:val="00A46B2E"/>
    <w:rsid w:val="00A46BB4"/>
    <w:rsid w:val="00A46BF8"/>
    <w:rsid w:val="00A47659"/>
    <w:rsid w:val="00A51506"/>
    <w:rsid w:val="00A521D6"/>
    <w:rsid w:val="00A56EDF"/>
    <w:rsid w:val="00A60871"/>
    <w:rsid w:val="00A615DA"/>
    <w:rsid w:val="00A616CF"/>
    <w:rsid w:val="00A617FB"/>
    <w:rsid w:val="00A63163"/>
    <w:rsid w:val="00A639CF"/>
    <w:rsid w:val="00A63E2D"/>
    <w:rsid w:val="00A63FDD"/>
    <w:rsid w:val="00A64583"/>
    <w:rsid w:val="00A65B85"/>
    <w:rsid w:val="00A6690A"/>
    <w:rsid w:val="00A6782B"/>
    <w:rsid w:val="00A7009D"/>
    <w:rsid w:val="00A700D0"/>
    <w:rsid w:val="00A7017A"/>
    <w:rsid w:val="00A703B5"/>
    <w:rsid w:val="00A73A86"/>
    <w:rsid w:val="00A7443F"/>
    <w:rsid w:val="00A7679A"/>
    <w:rsid w:val="00A77C29"/>
    <w:rsid w:val="00A81629"/>
    <w:rsid w:val="00A8316D"/>
    <w:rsid w:val="00A919DC"/>
    <w:rsid w:val="00A92620"/>
    <w:rsid w:val="00A966A8"/>
    <w:rsid w:val="00AA27EF"/>
    <w:rsid w:val="00AA3202"/>
    <w:rsid w:val="00AA3C27"/>
    <w:rsid w:val="00AA3FBE"/>
    <w:rsid w:val="00AA6E57"/>
    <w:rsid w:val="00AA6F7C"/>
    <w:rsid w:val="00AA6F7D"/>
    <w:rsid w:val="00AB29B3"/>
    <w:rsid w:val="00AB33F3"/>
    <w:rsid w:val="00AC0FA0"/>
    <w:rsid w:val="00AC1578"/>
    <w:rsid w:val="00AC202F"/>
    <w:rsid w:val="00AC3204"/>
    <w:rsid w:val="00AC478D"/>
    <w:rsid w:val="00AC5872"/>
    <w:rsid w:val="00AC64D4"/>
    <w:rsid w:val="00AC6F29"/>
    <w:rsid w:val="00AD093A"/>
    <w:rsid w:val="00AD1FC4"/>
    <w:rsid w:val="00AD2DBB"/>
    <w:rsid w:val="00AE1404"/>
    <w:rsid w:val="00AE5FFE"/>
    <w:rsid w:val="00AE61F5"/>
    <w:rsid w:val="00AE6D73"/>
    <w:rsid w:val="00AE78BD"/>
    <w:rsid w:val="00AF009D"/>
    <w:rsid w:val="00AF3C37"/>
    <w:rsid w:val="00AF6EB2"/>
    <w:rsid w:val="00B00BA3"/>
    <w:rsid w:val="00B020E7"/>
    <w:rsid w:val="00B02A10"/>
    <w:rsid w:val="00B04811"/>
    <w:rsid w:val="00B07AB1"/>
    <w:rsid w:val="00B07ED1"/>
    <w:rsid w:val="00B10032"/>
    <w:rsid w:val="00B10C13"/>
    <w:rsid w:val="00B11496"/>
    <w:rsid w:val="00B11A0F"/>
    <w:rsid w:val="00B12D24"/>
    <w:rsid w:val="00B17BE1"/>
    <w:rsid w:val="00B202E2"/>
    <w:rsid w:val="00B20616"/>
    <w:rsid w:val="00B2271C"/>
    <w:rsid w:val="00B31028"/>
    <w:rsid w:val="00B31216"/>
    <w:rsid w:val="00B3169D"/>
    <w:rsid w:val="00B33841"/>
    <w:rsid w:val="00B35274"/>
    <w:rsid w:val="00B3563B"/>
    <w:rsid w:val="00B37968"/>
    <w:rsid w:val="00B47869"/>
    <w:rsid w:val="00B51F12"/>
    <w:rsid w:val="00B5465A"/>
    <w:rsid w:val="00B55487"/>
    <w:rsid w:val="00B56C5C"/>
    <w:rsid w:val="00B57010"/>
    <w:rsid w:val="00B6167B"/>
    <w:rsid w:val="00B6390F"/>
    <w:rsid w:val="00B64A36"/>
    <w:rsid w:val="00B65A3A"/>
    <w:rsid w:val="00B66A83"/>
    <w:rsid w:val="00B67957"/>
    <w:rsid w:val="00B67DB9"/>
    <w:rsid w:val="00B70170"/>
    <w:rsid w:val="00B75730"/>
    <w:rsid w:val="00B75F0B"/>
    <w:rsid w:val="00B76F8E"/>
    <w:rsid w:val="00B77D56"/>
    <w:rsid w:val="00B834C8"/>
    <w:rsid w:val="00B83E3A"/>
    <w:rsid w:val="00B84ECA"/>
    <w:rsid w:val="00B906A6"/>
    <w:rsid w:val="00B94888"/>
    <w:rsid w:val="00B95FF5"/>
    <w:rsid w:val="00B97C36"/>
    <w:rsid w:val="00BA11ED"/>
    <w:rsid w:val="00BA353B"/>
    <w:rsid w:val="00BB089C"/>
    <w:rsid w:val="00BB140E"/>
    <w:rsid w:val="00BB1F22"/>
    <w:rsid w:val="00BB30F1"/>
    <w:rsid w:val="00BB48F0"/>
    <w:rsid w:val="00BB4A7C"/>
    <w:rsid w:val="00BB5285"/>
    <w:rsid w:val="00BB5E1B"/>
    <w:rsid w:val="00BC140D"/>
    <w:rsid w:val="00BC1FD9"/>
    <w:rsid w:val="00BC27E9"/>
    <w:rsid w:val="00BC29DD"/>
    <w:rsid w:val="00BC4E3C"/>
    <w:rsid w:val="00BC5A36"/>
    <w:rsid w:val="00BD096A"/>
    <w:rsid w:val="00BD0AFC"/>
    <w:rsid w:val="00BD31D6"/>
    <w:rsid w:val="00BE0020"/>
    <w:rsid w:val="00BE0B80"/>
    <w:rsid w:val="00BE2E11"/>
    <w:rsid w:val="00BE592F"/>
    <w:rsid w:val="00BE64A4"/>
    <w:rsid w:val="00BE7341"/>
    <w:rsid w:val="00BF23FE"/>
    <w:rsid w:val="00BF5AFC"/>
    <w:rsid w:val="00BF6807"/>
    <w:rsid w:val="00C00AB9"/>
    <w:rsid w:val="00C00CA7"/>
    <w:rsid w:val="00C013D4"/>
    <w:rsid w:val="00C01AF2"/>
    <w:rsid w:val="00C03152"/>
    <w:rsid w:val="00C03605"/>
    <w:rsid w:val="00C04228"/>
    <w:rsid w:val="00C06A9B"/>
    <w:rsid w:val="00C07352"/>
    <w:rsid w:val="00C111E3"/>
    <w:rsid w:val="00C12C4F"/>
    <w:rsid w:val="00C13D4C"/>
    <w:rsid w:val="00C244F6"/>
    <w:rsid w:val="00C27A2F"/>
    <w:rsid w:val="00C323AE"/>
    <w:rsid w:val="00C369FA"/>
    <w:rsid w:val="00C4195B"/>
    <w:rsid w:val="00C43DBF"/>
    <w:rsid w:val="00C45ABB"/>
    <w:rsid w:val="00C46B5F"/>
    <w:rsid w:val="00C470CC"/>
    <w:rsid w:val="00C50658"/>
    <w:rsid w:val="00C54179"/>
    <w:rsid w:val="00C57B20"/>
    <w:rsid w:val="00C6207F"/>
    <w:rsid w:val="00C62DB2"/>
    <w:rsid w:val="00C6430C"/>
    <w:rsid w:val="00C65956"/>
    <w:rsid w:val="00C7244E"/>
    <w:rsid w:val="00C7391D"/>
    <w:rsid w:val="00C73972"/>
    <w:rsid w:val="00C74405"/>
    <w:rsid w:val="00C75549"/>
    <w:rsid w:val="00C75D7E"/>
    <w:rsid w:val="00C77745"/>
    <w:rsid w:val="00C8207C"/>
    <w:rsid w:val="00C82347"/>
    <w:rsid w:val="00C84D21"/>
    <w:rsid w:val="00C867E4"/>
    <w:rsid w:val="00C92542"/>
    <w:rsid w:val="00C94020"/>
    <w:rsid w:val="00C96588"/>
    <w:rsid w:val="00C97055"/>
    <w:rsid w:val="00CA2F57"/>
    <w:rsid w:val="00CA54BE"/>
    <w:rsid w:val="00CA60BB"/>
    <w:rsid w:val="00CA65F2"/>
    <w:rsid w:val="00CA7674"/>
    <w:rsid w:val="00CA7A5E"/>
    <w:rsid w:val="00CB168D"/>
    <w:rsid w:val="00CB6DA0"/>
    <w:rsid w:val="00CC031E"/>
    <w:rsid w:val="00CC2D43"/>
    <w:rsid w:val="00CC5ACD"/>
    <w:rsid w:val="00CC7150"/>
    <w:rsid w:val="00CC73E3"/>
    <w:rsid w:val="00CD181B"/>
    <w:rsid w:val="00CD238D"/>
    <w:rsid w:val="00CD3539"/>
    <w:rsid w:val="00CD3AC4"/>
    <w:rsid w:val="00CD3BFC"/>
    <w:rsid w:val="00CD473A"/>
    <w:rsid w:val="00CD73F8"/>
    <w:rsid w:val="00CD7B39"/>
    <w:rsid w:val="00CE3B8C"/>
    <w:rsid w:val="00CF5022"/>
    <w:rsid w:val="00CF576F"/>
    <w:rsid w:val="00D01EA9"/>
    <w:rsid w:val="00D03C0B"/>
    <w:rsid w:val="00D05842"/>
    <w:rsid w:val="00D05C98"/>
    <w:rsid w:val="00D123D9"/>
    <w:rsid w:val="00D1280E"/>
    <w:rsid w:val="00D14508"/>
    <w:rsid w:val="00D1792A"/>
    <w:rsid w:val="00D33501"/>
    <w:rsid w:val="00D40231"/>
    <w:rsid w:val="00D417C7"/>
    <w:rsid w:val="00D41908"/>
    <w:rsid w:val="00D43386"/>
    <w:rsid w:val="00D44BE8"/>
    <w:rsid w:val="00D44C0E"/>
    <w:rsid w:val="00D4664D"/>
    <w:rsid w:val="00D51ABE"/>
    <w:rsid w:val="00D5398C"/>
    <w:rsid w:val="00D603D3"/>
    <w:rsid w:val="00D60A98"/>
    <w:rsid w:val="00D63F77"/>
    <w:rsid w:val="00D65677"/>
    <w:rsid w:val="00D65C06"/>
    <w:rsid w:val="00D66A3D"/>
    <w:rsid w:val="00D66ED2"/>
    <w:rsid w:val="00D70E16"/>
    <w:rsid w:val="00D72750"/>
    <w:rsid w:val="00D74EB4"/>
    <w:rsid w:val="00D76188"/>
    <w:rsid w:val="00D76D3A"/>
    <w:rsid w:val="00D8124B"/>
    <w:rsid w:val="00D86EA1"/>
    <w:rsid w:val="00D8717B"/>
    <w:rsid w:val="00D93030"/>
    <w:rsid w:val="00D9403F"/>
    <w:rsid w:val="00D953DF"/>
    <w:rsid w:val="00D9787D"/>
    <w:rsid w:val="00D97FC9"/>
    <w:rsid w:val="00DA30D4"/>
    <w:rsid w:val="00DA3454"/>
    <w:rsid w:val="00DA5B09"/>
    <w:rsid w:val="00DA6091"/>
    <w:rsid w:val="00DA7971"/>
    <w:rsid w:val="00DB0696"/>
    <w:rsid w:val="00DB09BA"/>
    <w:rsid w:val="00DB0B3D"/>
    <w:rsid w:val="00DB0DAF"/>
    <w:rsid w:val="00DB392F"/>
    <w:rsid w:val="00DB5262"/>
    <w:rsid w:val="00DB70BF"/>
    <w:rsid w:val="00DC2620"/>
    <w:rsid w:val="00DC302B"/>
    <w:rsid w:val="00DC5400"/>
    <w:rsid w:val="00DC5442"/>
    <w:rsid w:val="00DC554F"/>
    <w:rsid w:val="00DD13E7"/>
    <w:rsid w:val="00DD2595"/>
    <w:rsid w:val="00DD6BE1"/>
    <w:rsid w:val="00DE27DB"/>
    <w:rsid w:val="00DE3AC9"/>
    <w:rsid w:val="00DE5B1A"/>
    <w:rsid w:val="00DE6C72"/>
    <w:rsid w:val="00DE7CCC"/>
    <w:rsid w:val="00DF1A7E"/>
    <w:rsid w:val="00DF2305"/>
    <w:rsid w:val="00DF38EC"/>
    <w:rsid w:val="00DF4A4E"/>
    <w:rsid w:val="00DF4D58"/>
    <w:rsid w:val="00DF61FC"/>
    <w:rsid w:val="00E0104B"/>
    <w:rsid w:val="00E027EB"/>
    <w:rsid w:val="00E02B64"/>
    <w:rsid w:val="00E03413"/>
    <w:rsid w:val="00E05D19"/>
    <w:rsid w:val="00E0693C"/>
    <w:rsid w:val="00E06E45"/>
    <w:rsid w:val="00E13B1D"/>
    <w:rsid w:val="00E20723"/>
    <w:rsid w:val="00E21516"/>
    <w:rsid w:val="00E2187B"/>
    <w:rsid w:val="00E24C83"/>
    <w:rsid w:val="00E302C2"/>
    <w:rsid w:val="00E32C15"/>
    <w:rsid w:val="00E33887"/>
    <w:rsid w:val="00E33EFB"/>
    <w:rsid w:val="00E353F8"/>
    <w:rsid w:val="00E35F12"/>
    <w:rsid w:val="00E4066B"/>
    <w:rsid w:val="00E41F65"/>
    <w:rsid w:val="00E42104"/>
    <w:rsid w:val="00E43851"/>
    <w:rsid w:val="00E463E4"/>
    <w:rsid w:val="00E46E0B"/>
    <w:rsid w:val="00E47504"/>
    <w:rsid w:val="00E5206E"/>
    <w:rsid w:val="00E52A6A"/>
    <w:rsid w:val="00E53237"/>
    <w:rsid w:val="00E610AE"/>
    <w:rsid w:val="00E623C8"/>
    <w:rsid w:val="00E62855"/>
    <w:rsid w:val="00E63E7E"/>
    <w:rsid w:val="00E63F04"/>
    <w:rsid w:val="00E6424B"/>
    <w:rsid w:val="00E6467E"/>
    <w:rsid w:val="00E64A93"/>
    <w:rsid w:val="00E64DC8"/>
    <w:rsid w:val="00E65888"/>
    <w:rsid w:val="00E70DEF"/>
    <w:rsid w:val="00E72677"/>
    <w:rsid w:val="00E72EB8"/>
    <w:rsid w:val="00E736F2"/>
    <w:rsid w:val="00E7439E"/>
    <w:rsid w:val="00E7521A"/>
    <w:rsid w:val="00E75230"/>
    <w:rsid w:val="00E825DA"/>
    <w:rsid w:val="00E8358C"/>
    <w:rsid w:val="00E92E36"/>
    <w:rsid w:val="00E94D2E"/>
    <w:rsid w:val="00E955B6"/>
    <w:rsid w:val="00E95E61"/>
    <w:rsid w:val="00EA0F9B"/>
    <w:rsid w:val="00EA1D58"/>
    <w:rsid w:val="00EA1EE5"/>
    <w:rsid w:val="00EA245C"/>
    <w:rsid w:val="00EA4111"/>
    <w:rsid w:val="00EA7B65"/>
    <w:rsid w:val="00EB0208"/>
    <w:rsid w:val="00EB1F3B"/>
    <w:rsid w:val="00EB28EA"/>
    <w:rsid w:val="00EB2F8C"/>
    <w:rsid w:val="00EB3D59"/>
    <w:rsid w:val="00EB4939"/>
    <w:rsid w:val="00EC1421"/>
    <w:rsid w:val="00EC24C1"/>
    <w:rsid w:val="00EC5720"/>
    <w:rsid w:val="00EC644D"/>
    <w:rsid w:val="00ED3AE4"/>
    <w:rsid w:val="00ED70C3"/>
    <w:rsid w:val="00EE1AD6"/>
    <w:rsid w:val="00EE34BF"/>
    <w:rsid w:val="00EE4992"/>
    <w:rsid w:val="00EE77CF"/>
    <w:rsid w:val="00EF0DED"/>
    <w:rsid w:val="00EF19E4"/>
    <w:rsid w:val="00EF3A62"/>
    <w:rsid w:val="00F03953"/>
    <w:rsid w:val="00F130D3"/>
    <w:rsid w:val="00F170C9"/>
    <w:rsid w:val="00F17745"/>
    <w:rsid w:val="00F177C1"/>
    <w:rsid w:val="00F21C70"/>
    <w:rsid w:val="00F27721"/>
    <w:rsid w:val="00F33AB2"/>
    <w:rsid w:val="00F359A6"/>
    <w:rsid w:val="00F369E5"/>
    <w:rsid w:val="00F3765D"/>
    <w:rsid w:val="00F430CD"/>
    <w:rsid w:val="00F43885"/>
    <w:rsid w:val="00F438C2"/>
    <w:rsid w:val="00F44436"/>
    <w:rsid w:val="00F45E88"/>
    <w:rsid w:val="00F4644E"/>
    <w:rsid w:val="00F46827"/>
    <w:rsid w:val="00F468ED"/>
    <w:rsid w:val="00F46AA4"/>
    <w:rsid w:val="00F472E7"/>
    <w:rsid w:val="00F50046"/>
    <w:rsid w:val="00F504C8"/>
    <w:rsid w:val="00F54373"/>
    <w:rsid w:val="00F54444"/>
    <w:rsid w:val="00F57DD8"/>
    <w:rsid w:val="00F614A8"/>
    <w:rsid w:val="00F6186B"/>
    <w:rsid w:val="00F61CD2"/>
    <w:rsid w:val="00F6360B"/>
    <w:rsid w:val="00F63B37"/>
    <w:rsid w:val="00F65EA4"/>
    <w:rsid w:val="00F6604E"/>
    <w:rsid w:val="00F75F38"/>
    <w:rsid w:val="00F764D0"/>
    <w:rsid w:val="00F769BA"/>
    <w:rsid w:val="00F80356"/>
    <w:rsid w:val="00F80807"/>
    <w:rsid w:val="00F81AA1"/>
    <w:rsid w:val="00F81C9E"/>
    <w:rsid w:val="00F846B9"/>
    <w:rsid w:val="00F9348B"/>
    <w:rsid w:val="00F94C3D"/>
    <w:rsid w:val="00F94DA0"/>
    <w:rsid w:val="00F95018"/>
    <w:rsid w:val="00F97853"/>
    <w:rsid w:val="00FA0F5D"/>
    <w:rsid w:val="00FA2F95"/>
    <w:rsid w:val="00FA659D"/>
    <w:rsid w:val="00FA6B66"/>
    <w:rsid w:val="00FA74C5"/>
    <w:rsid w:val="00FB2BB9"/>
    <w:rsid w:val="00FB38FA"/>
    <w:rsid w:val="00FB44C8"/>
    <w:rsid w:val="00FB4FF0"/>
    <w:rsid w:val="00FB5B4E"/>
    <w:rsid w:val="00FB6247"/>
    <w:rsid w:val="00FB63A0"/>
    <w:rsid w:val="00FC0122"/>
    <w:rsid w:val="00FC2256"/>
    <w:rsid w:val="00FC271A"/>
    <w:rsid w:val="00FC32F4"/>
    <w:rsid w:val="00FC402F"/>
    <w:rsid w:val="00FC486E"/>
    <w:rsid w:val="00FC4D18"/>
    <w:rsid w:val="00FC511A"/>
    <w:rsid w:val="00FC6060"/>
    <w:rsid w:val="00FD6970"/>
    <w:rsid w:val="00FD7E5A"/>
    <w:rsid w:val="00FE1799"/>
    <w:rsid w:val="00FE1FED"/>
    <w:rsid w:val="00FE2D37"/>
    <w:rsid w:val="00FE3091"/>
    <w:rsid w:val="00FE3798"/>
    <w:rsid w:val="00FE37E1"/>
    <w:rsid w:val="00FE3E8B"/>
    <w:rsid w:val="00FF03E2"/>
    <w:rsid w:val="00FF2D87"/>
    <w:rsid w:val="00FF4578"/>
    <w:rsid w:val="00FF4DA6"/>
    <w:rsid w:val="00FF70E5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2A801"/>
  <w15:docId w15:val="{867B05D3-0831-D741-8D50-7011471F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47098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qFormat/>
    <w:rsid w:val="00A43817"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aliases w:val="PIM2,H2,Heading 2 Hidden,Head"/>
    <w:basedOn w:val="a2"/>
    <w:next w:val="a2"/>
    <w:qFormat/>
    <w:rsid w:val="00A4381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2"/>
    <w:next w:val="a2"/>
    <w:autoRedefine/>
    <w:qFormat/>
    <w:rsid w:val="003736B1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hAnsi="Arial"/>
      <w:szCs w:val="21"/>
    </w:rPr>
  </w:style>
  <w:style w:type="paragraph" w:styleId="4">
    <w:name w:val="heading 4"/>
    <w:basedOn w:val="a2"/>
    <w:next w:val="a2"/>
    <w:autoRedefine/>
    <w:qFormat/>
    <w:rsid w:val="00A65B85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2"/>
    <w:next w:val="a2"/>
    <w:autoRedefine/>
    <w:qFormat/>
    <w:rsid w:val="00B56C5C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  <w:bCs/>
      <w:szCs w:val="21"/>
    </w:rPr>
  </w:style>
  <w:style w:type="paragraph" w:styleId="6">
    <w:name w:val="heading 6"/>
    <w:basedOn w:val="a2"/>
    <w:next w:val="a2"/>
    <w:qFormat/>
    <w:rsid w:val="00851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rsid w:val="008514DB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rsid w:val="008514DB"/>
    <w:pPr>
      <w:keepNext/>
      <w:numPr>
        <w:ilvl w:val="7"/>
        <w:numId w:val="1"/>
      </w:numPr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rsid w:val="00851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正文（首行缩进两字）"/>
    <w:basedOn w:val="a2"/>
    <w:rsid w:val="00B65A3A"/>
    <w:pPr>
      <w:ind w:firstLineChars="200" w:firstLine="420"/>
    </w:pPr>
  </w:style>
  <w:style w:type="paragraph" w:styleId="a7">
    <w:name w:val="footer"/>
    <w:basedOn w:val="a2"/>
    <w:rsid w:val="00B65A3A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character" w:styleId="a8">
    <w:name w:val="page number"/>
    <w:basedOn w:val="a3"/>
    <w:rsid w:val="00B65A3A"/>
  </w:style>
  <w:style w:type="paragraph" w:styleId="a9">
    <w:name w:val="header"/>
    <w:basedOn w:val="a2"/>
    <w:rsid w:val="00B6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customStyle="1" w:styleId="aa">
    <w:name w:val="节标题"/>
    <w:basedOn w:val="2"/>
    <w:next w:val="a2"/>
    <w:rsid w:val="00B65A3A"/>
    <w:pPr>
      <w:keepNext w:val="0"/>
      <w:keepLines w:val="0"/>
      <w:numPr>
        <w:ilvl w:val="0"/>
        <w:numId w:val="0"/>
      </w:numPr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b">
    <w:name w:val="Hyperlink"/>
    <w:aliases w:val="超级链接"/>
    <w:uiPriority w:val="99"/>
    <w:rsid w:val="00B65A3A"/>
    <w:rPr>
      <w:color w:val="0000FF"/>
      <w:u w:val="single"/>
    </w:rPr>
  </w:style>
  <w:style w:type="paragraph" w:styleId="ac">
    <w:name w:val="Balloon Text"/>
    <w:basedOn w:val="a2"/>
    <w:semiHidden/>
    <w:rsid w:val="0068463A"/>
    <w:rPr>
      <w:sz w:val="18"/>
      <w:szCs w:val="18"/>
    </w:rPr>
  </w:style>
  <w:style w:type="table" w:styleId="ad">
    <w:name w:val="Table Grid"/>
    <w:basedOn w:val="a4"/>
    <w:rsid w:val="007715DD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样式"/>
    <w:basedOn w:val="ae"/>
    <w:next w:val="a2"/>
    <w:autoRedefine/>
    <w:rsid w:val="00E20723"/>
    <w:pPr>
      <w:widowControl/>
      <w:numPr>
        <w:numId w:val="2"/>
      </w:numPr>
      <w:spacing w:line="240" w:lineRule="auto"/>
      <w:jc w:val="center"/>
    </w:pPr>
    <w:rPr>
      <w:rFonts w:eastAsia="楷体_GB2312"/>
      <w:smallCaps/>
    </w:rPr>
  </w:style>
  <w:style w:type="paragraph" w:styleId="ae">
    <w:name w:val="table of figures"/>
    <w:basedOn w:val="a2"/>
    <w:next w:val="a2"/>
    <w:rsid w:val="00373DAD"/>
    <w:pPr>
      <w:ind w:left="420" w:hanging="420"/>
      <w:jc w:val="left"/>
    </w:pPr>
    <w:rPr>
      <w:caps/>
      <w:sz w:val="20"/>
    </w:rPr>
  </w:style>
  <w:style w:type="paragraph" w:customStyle="1" w:styleId="xl24">
    <w:name w:val="xl24"/>
    <w:basedOn w:val="a2"/>
    <w:rsid w:val="007A64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10">
    <w:name w:val="目录 1"/>
    <w:basedOn w:val="a2"/>
    <w:next w:val="a2"/>
    <w:uiPriority w:val="39"/>
    <w:rsid w:val="00B020E7"/>
    <w:pPr>
      <w:spacing w:line="240" w:lineRule="auto"/>
      <w:jc w:val="left"/>
    </w:pPr>
    <w:rPr>
      <w:bCs/>
      <w:caps/>
      <w:noProof/>
    </w:rPr>
  </w:style>
  <w:style w:type="paragraph" w:styleId="af">
    <w:name w:val="caption"/>
    <w:basedOn w:val="a2"/>
    <w:next w:val="a2"/>
    <w:qFormat/>
    <w:rsid w:val="00591930"/>
    <w:pPr>
      <w:spacing w:before="152" w:after="160"/>
    </w:pPr>
    <w:rPr>
      <w:rFonts w:ascii="Arial" w:eastAsia="楷体_GB2312" w:hAnsi="Arial" w:cs="Arial"/>
    </w:rPr>
  </w:style>
  <w:style w:type="paragraph" w:customStyle="1" w:styleId="20">
    <w:name w:val="目录 2"/>
    <w:basedOn w:val="a2"/>
    <w:next w:val="a2"/>
    <w:autoRedefine/>
    <w:uiPriority w:val="39"/>
    <w:rsid w:val="00DE27DB"/>
    <w:pPr>
      <w:ind w:leftChars="200" w:left="420"/>
    </w:pPr>
  </w:style>
  <w:style w:type="paragraph" w:customStyle="1" w:styleId="30">
    <w:name w:val="目录 3"/>
    <w:basedOn w:val="a2"/>
    <w:next w:val="a2"/>
    <w:autoRedefine/>
    <w:uiPriority w:val="39"/>
    <w:rsid w:val="00DE27DB"/>
    <w:pPr>
      <w:ind w:leftChars="400" w:left="840"/>
    </w:pPr>
  </w:style>
  <w:style w:type="paragraph" w:styleId="af0">
    <w:name w:val="Document Map"/>
    <w:basedOn w:val="a2"/>
    <w:semiHidden/>
    <w:rsid w:val="008B41AE"/>
    <w:pPr>
      <w:shd w:val="clear" w:color="auto" w:fill="000080"/>
    </w:pPr>
  </w:style>
  <w:style w:type="character" w:styleId="af1">
    <w:name w:val="annotation reference"/>
    <w:semiHidden/>
    <w:rsid w:val="003769C6"/>
    <w:rPr>
      <w:sz w:val="21"/>
      <w:szCs w:val="21"/>
    </w:rPr>
  </w:style>
  <w:style w:type="paragraph" w:styleId="af2">
    <w:name w:val="annotation text"/>
    <w:basedOn w:val="a2"/>
    <w:semiHidden/>
    <w:rsid w:val="003769C6"/>
    <w:pPr>
      <w:jc w:val="left"/>
    </w:pPr>
  </w:style>
  <w:style w:type="paragraph" w:styleId="af3">
    <w:name w:val="annotation subject"/>
    <w:basedOn w:val="af2"/>
    <w:next w:val="af2"/>
    <w:semiHidden/>
    <w:rsid w:val="003769C6"/>
    <w:rPr>
      <w:b/>
      <w:bCs/>
    </w:rPr>
  </w:style>
  <w:style w:type="paragraph" w:styleId="21">
    <w:name w:val="Body Text Indent 2"/>
    <w:basedOn w:val="a2"/>
    <w:rsid w:val="002F6C3E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f4">
    <w:name w:val="Normal (Web)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customStyle="1" w:styleId="xl5512344">
    <w:name w:val="xl55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character" w:styleId="HTML">
    <w:name w:val="HTML Code"/>
    <w:rsid w:val="002F6C3E"/>
    <w:rPr>
      <w:rFonts w:ascii="黑体" w:eastAsia="黑体" w:hAnsi="Courier New" w:cs="Courier New"/>
      <w:sz w:val="20"/>
      <w:szCs w:val="20"/>
    </w:rPr>
  </w:style>
  <w:style w:type="paragraph" w:styleId="af5">
    <w:name w:val="Body Text"/>
    <w:basedOn w:val="a2"/>
    <w:rsid w:val="002F6C3E"/>
    <w:pPr>
      <w:spacing w:after="120" w:line="240" w:lineRule="auto"/>
    </w:pPr>
  </w:style>
  <w:style w:type="paragraph" w:customStyle="1" w:styleId="font5">
    <w:name w:val="font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7">
    <w:name w:val="font7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8">
    <w:name w:val="font8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9">
    <w:name w:val="font9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25">
    <w:name w:val="xl2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7">
    <w:name w:val="xl27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8">
    <w:name w:val="xl28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9">
    <w:name w:val="xl29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0">
    <w:name w:val="xl30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2">
    <w:name w:val="xl32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3">
    <w:name w:val="xl33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4">
    <w:name w:val="xl34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6">
    <w:name w:val="xl36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7">
    <w:name w:val="xl37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8">
    <w:name w:val="xl3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9">
    <w:name w:val="xl39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0">
    <w:name w:val="xl4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1">
    <w:name w:val="xl4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3">
    <w:name w:val="xl43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5">
    <w:name w:val="xl4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">
    <w:name w:val="xl46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7">
    <w:name w:val="xl47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8">
    <w:name w:val="xl48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9">
    <w:name w:val="xl49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1">
    <w:name w:val="xl51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2">
    <w:name w:val="xl52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3">
    <w:name w:val="xl53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7">
    <w:name w:val="xl57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8">
    <w:name w:val="xl58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9">
    <w:name w:val="xl59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0">
    <w:name w:val="xl60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1">
    <w:name w:val="xl61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2">
    <w:name w:val="xl62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3">
    <w:name w:val="xl63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5">
    <w:name w:val="xl65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6">
    <w:name w:val="xl66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7">
    <w:name w:val="xl67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8">
    <w:name w:val="xl6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9">
    <w:name w:val="xl69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1">
    <w:name w:val="xl7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0">
    <w:name w:val="font10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styleId="af6">
    <w:name w:val="Body Text Indent"/>
    <w:basedOn w:val="a2"/>
    <w:rsid w:val="002F6C3E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2">
    <w:name w:val="List Bullet 2"/>
    <w:basedOn w:val="a"/>
    <w:autoRedefine/>
    <w:rsid w:val="002F6C3E"/>
    <w:pPr>
      <w:numPr>
        <w:numId w:val="0"/>
      </w:numPr>
      <w:tabs>
        <w:tab w:val="num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a">
    <w:name w:val="List Bullet"/>
    <w:basedOn w:val="a2"/>
    <w:autoRedefine/>
    <w:rsid w:val="002F6C3E"/>
    <w:pPr>
      <w:numPr>
        <w:numId w:val="5"/>
      </w:numPr>
      <w:spacing w:line="240" w:lineRule="auto"/>
    </w:pPr>
    <w:rPr>
      <w:rFonts w:ascii="Arial" w:hAnsi="Arial"/>
      <w:sz w:val="24"/>
      <w:szCs w:val="24"/>
    </w:rPr>
  </w:style>
  <w:style w:type="paragraph" w:styleId="31">
    <w:name w:val="Body Text Indent 3"/>
    <w:basedOn w:val="a2"/>
    <w:rsid w:val="002F6C3E"/>
    <w:pPr>
      <w:spacing w:line="240" w:lineRule="auto"/>
      <w:ind w:firstLine="480"/>
    </w:pPr>
    <w:rPr>
      <w:sz w:val="24"/>
    </w:rPr>
  </w:style>
  <w:style w:type="character" w:styleId="af7">
    <w:name w:val="Strong"/>
    <w:qFormat/>
    <w:rsid w:val="002F6C3E"/>
    <w:rPr>
      <w:b/>
      <w:bCs/>
    </w:rPr>
  </w:style>
  <w:style w:type="character" w:styleId="af8">
    <w:name w:val="Emphasis"/>
    <w:uiPriority w:val="20"/>
    <w:qFormat/>
    <w:rsid w:val="002F6C3E"/>
    <w:rPr>
      <w:i/>
      <w:iCs/>
    </w:rPr>
  </w:style>
  <w:style w:type="character" w:styleId="af9">
    <w:name w:val="FollowedHyperlink"/>
    <w:rsid w:val="002F6C3E"/>
    <w:rPr>
      <w:color w:val="800080"/>
      <w:u w:val="single"/>
    </w:rPr>
  </w:style>
  <w:style w:type="paragraph" w:customStyle="1" w:styleId="11">
    <w:name w:val="编号1"/>
    <w:basedOn w:val="a2"/>
    <w:rsid w:val="002F6C3E"/>
    <w:pPr>
      <w:tabs>
        <w:tab w:val="num" w:pos="620"/>
        <w:tab w:val="left" w:pos="840"/>
      </w:tabs>
      <w:ind w:left="620" w:hanging="420"/>
    </w:pPr>
    <w:rPr>
      <w:szCs w:val="24"/>
    </w:rPr>
  </w:style>
  <w:style w:type="paragraph" w:customStyle="1" w:styleId="font12">
    <w:name w:val="font12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font13">
    <w:name w:val="font13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72">
    <w:name w:val="xl72"/>
    <w:basedOn w:val="style0"/>
    <w:rsid w:val="002F6C3E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style0">
    <w:name w:val="style0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73">
    <w:name w:val="xl73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4">
    <w:name w:val="xl74"/>
    <w:basedOn w:val="style0"/>
    <w:rsid w:val="002F6C3E"/>
    <w:pPr>
      <w:textAlignment w:val="top"/>
    </w:pPr>
    <w:rPr>
      <w:sz w:val="21"/>
      <w:szCs w:val="21"/>
    </w:rPr>
  </w:style>
  <w:style w:type="paragraph" w:customStyle="1" w:styleId="xl75">
    <w:name w:val="xl75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6">
    <w:name w:val="xl76"/>
    <w:basedOn w:val="style0"/>
    <w:rsid w:val="002F6C3E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rsid w:val="002F6C3E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78">
    <w:name w:val="xl78"/>
    <w:basedOn w:val="style0"/>
    <w:rsid w:val="002F6C3E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rsid w:val="002F6C3E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rsid w:val="002F6C3E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1">
    <w:name w:val="xl81"/>
    <w:basedOn w:val="style0"/>
    <w:rsid w:val="002F6C3E"/>
    <w:pPr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rsid w:val="002F6C3E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rsid w:val="002F6C3E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4">
    <w:name w:val="xl84"/>
    <w:basedOn w:val="style0"/>
    <w:rsid w:val="002F6C3E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rsid w:val="002F6C3E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6">
    <w:name w:val="xl86"/>
    <w:basedOn w:val="style0"/>
    <w:rsid w:val="002F6C3E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7">
    <w:name w:val="xl87"/>
    <w:basedOn w:val="style0"/>
    <w:rsid w:val="002F6C3E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8">
    <w:name w:val="xl88"/>
    <w:basedOn w:val="style0"/>
    <w:rsid w:val="002F6C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9">
    <w:name w:val="xl89"/>
    <w:basedOn w:val="style0"/>
    <w:rsid w:val="002F6C3E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font11">
    <w:name w:val="font11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512344">
    <w:name w:val="font5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12344">
    <w:name w:val="font6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font712344">
    <w:name w:val="font7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812344">
    <w:name w:val="font8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font912344">
    <w:name w:val="font9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font1112344">
    <w:name w:val="font11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1212344">
    <w:name w:val="font12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font1312344">
    <w:name w:val="font13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xl2412344">
    <w:name w:val="xl2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2512344">
    <w:name w:val="xl2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712344">
    <w:name w:val="xl2712344"/>
    <w:basedOn w:val="a2"/>
    <w:rsid w:val="002F6C3E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912344">
    <w:name w:val="xl29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012344">
    <w:name w:val="xl3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112344">
    <w:name w:val="xl3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212344">
    <w:name w:val="xl32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xl3312344">
    <w:name w:val="xl33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512344">
    <w:name w:val="xl3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612344">
    <w:name w:val="xl36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712344">
    <w:name w:val="xl37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912344">
    <w:name w:val="xl3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012344">
    <w:name w:val="xl4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212344">
    <w:name w:val="xl42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312344">
    <w:name w:val="xl43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4412344">
    <w:name w:val="xl4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12344">
    <w:name w:val="xl45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612344">
    <w:name w:val="xl4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712344">
    <w:name w:val="xl4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812344">
    <w:name w:val="xl4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912344">
    <w:name w:val="xl4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012344">
    <w:name w:val="xl5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112344">
    <w:name w:val="xl5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212344">
    <w:name w:val="xl5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312344">
    <w:name w:val="xl53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412344">
    <w:name w:val="xl54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612344">
    <w:name w:val="xl56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5712344">
    <w:name w:val="xl5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812344">
    <w:name w:val="xl58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xl5912344">
    <w:name w:val="xl5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012344">
    <w:name w:val="xl6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112344">
    <w:name w:val="xl6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212344">
    <w:name w:val="xl6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12344">
    <w:name w:val="xl63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6512344">
    <w:name w:val="xl65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612344">
    <w:name w:val="xl66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6712344">
    <w:name w:val="xl67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12344">
    <w:name w:val="xl6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912344">
    <w:name w:val="xl69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012344">
    <w:name w:val="xl7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212344">
    <w:name w:val="xl72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412344">
    <w:name w:val="xl7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512344">
    <w:name w:val="xl7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612344">
    <w:name w:val="xl7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712344">
    <w:name w:val="xl7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812344">
    <w:name w:val="xl78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912344">
    <w:name w:val="xl79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012344">
    <w:name w:val="xl8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112344">
    <w:name w:val="xl8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212344">
    <w:name w:val="xl8212344"/>
    <w:basedOn w:val="a2"/>
    <w:rsid w:val="002F6C3E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rsid w:val="002F6C3E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412344">
    <w:name w:val="xl8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512344">
    <w:name w:val="xl8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612344">
    <w:name w:val="xl8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712344">
    <w:name w:val="xl8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812344">
    <w:name w:val="xl88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8912344">
    <w:name w:val="xl89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styleId="afa">
    <w:name w:val="Title"/>
    <w:basedOn w:val="a2"/>
    <w:qFormat/>
    <w:rsid w:val="002F6C3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Body Text 2"/>
    <w:basedOn w:val="a2"/>
    <w:rsid w:val="002F6C3E"/>
    <w:pPr>
      <w:spacing w:line="240" w:lineRule="auto"/>
    </w:pPr>
    <w:rPr>
      <w:rFonts w:ascii="宋体" w:hAnsi="宋体"/>
      <w:color w:val="0000FF"/>
    </w:rPr>
  </w:style>
  <w:style w:type="paragraph" w:customStyle="1" w:styleId="afb">
    <w:name w:val="文档正文"/>
    <w:basedOn w:val="a2"/>
    <w:rsid w:val="002F6C3E"/>
    <w:pPr>
      <w:spacing w:line="240" w:lineRule="auto"/>
    </w:pPr>
    <w:rPr>
      <w:rFonts w:ascii="宋体"/>
      <w:sz w:val="24"/>
    </w:rPr>
  </w:style>
  <w:style w:type="paragraph" w:customStyle="1" w:styleId="12">
    <w:name w:val="1级 条"/>
    <w:basedOn w:val="a2"/>
    <w:rsid w:val="002F6C3E"/>
    <w:pPr>
      <w:spacing w:line="240" w:lineRule="auto"/>
    </w:pPr>
    <w:rPr>
      <w:b/>
      <w:sz w:val="28"/>
    </w:rPr>
  </w:style>
  <w:style w:type="paragraph" w:customStyle="1" w:styleId="24">
    <w:name w:val="2级 条"/>
    <w:basedOn w:val="a2"/>
    <w:rsid w:val="002F6C3E"/>
    <w:pPr>
      <w:spacing w:line="240" w:lineRule="auto"/>
    </w:pPr>
    <w:rPr>
      <w:sz w:val="28"/>
    </w:rPr>
  </w:style>
  <w:style w:type="paragraph" w:styleId="HTML0">
    <w:name w:val="HTML Preformatted"/>
    <w:basedOn w:val="a2"/>
    <w:rsid w:val="002F6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customStyle="1" w:styleId="font">
    <w:name w:val="font"/>
    <w:basedOn w:val="a2"/>
    <w:rsid w:val="002F6C3E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llyf141">
    <w:name w:val="llyf141"/>
    <w:rsid w:val="002F6C3E"/>
    <w:rPr>
      <w:sz w:val="21"/>
      <w:szCs w:val="21"/>
    </w:rPr>
  </w:style>
  <w:style w:type="paragraph" w:customStyle="1" w:styleId="afc">
    <w:name w:val="附表"/>
    <w:basedOn w:val="af"/>
    <w:autoRedefine/>
    <w:rsid w:val="002F6C3E"/>
    <w:pPr>
      <w:tabs>
        <w:tab w:val="num" w:pos="1500"/>
      </w:tabs>
      <w:spacing w:before="80" w:after="80" w:line="240" w:lineRule="auto"/>
      <w:ind w:left="839" w:hanging="419"/>
      <w:jc w:val="left"/>
    </w:pPr>
    <w:rPr>
      <w:rFonts w:eastAsia="宋体"/>
      <w:bCs/>
      <w:sz w:val="28"/>
    </w:rPr>
  </w:style>
  <w:style w:type="paragraph" w:customStyle="1" w:styleId="afd">
    <w:name w:val="标准"/>
    <w:basedOn w:val="a2"/>
    <w:rsid w:val="002F6C3E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13">
    <w:name w:val="正文1"/>
    <w:basedOn w:val="a2"/>
    <w:rsid w:val="002F6C3E"/>
    <w:pPr>
      <w:spacing w:afterLines="50" w:line="240" w:lineRule="auto"/>
    </w:pPr>
    <w:rPr>
      <w:szCs w:val="24"/>
    </w:rPr>
  </w:style>
  <w:style w:type="paragraph" w:customStyle="1" w:styleId="25">
    <w:name w:val="级别2"/>
    <w:basedOn w:val="a2"/>
    <w:rsid w:val="002F6C3E"/>
    <w:pPr>
      <w:tabs>
        <w:tab w:val="num" w:pos="1260"/>
      </w:tabs>
      <w:spacing w:afterLines="50" w:line="240" w:lineRule="auto"/>
      <w:ind w:left="1260" w:hanging="420"/>
    </w:pPr>
    <w:rPr>
      <w:szCs w:val="24"/>
    </w:rPr>
  </w:style>
  <w:style w:type="paragraph" w:customStyle="1" w:styleId="14">
    <w:name w:val="级别1"/>
    <w:basedOn w:val="a2"/>
    <w:rsid w:val="002F6C3E"/>
    <w:pPr>
      <w:tabs>
        <w:tab w:val="num" w:pos="360"/>
        <w:tab w:val="num" w:pos="432"/>
      </w:tabs>
      <w:spacing w:beforeLines="50" w:line="264" w:lineRule="auto"/>
    </w:pPr>
    <w:rPr>
      <w:szCs w:val="24"/>
    </w:rPr>
  </w:style>
  <w:style w:type="paragraph" w:customStyle="1" w:styleId="15">
    <w:name w:val="列表1"/>
    <w:basedOn w:val="a2"/>
    <w:rsid w:val="002F6C3E"/>
    <w:pPr>
      <w:tabs>
        <w:tab w:val="num" w:pos="360"/>
      </w:tabs>
      <w:spacing w:afterLines="50" w:line="240" w:lineRule="auto"/>
    </w:pPr>
    <w:rPr>
      <w:szCs w:val="24"/>
    </w:rPr>
  </w:style>
  <w:style w:type="paragraph" w:customStyle="1" w:styleId="afe">
    <w:name w:val="专有名词"/>
    <w:basedOn w:val="a2"/>
    <w:rsid w:val="002F6C3E"/>
    <w:pPr>
      <w:spacing w:afterLines="100" w:line="240" w:lineRule="auto"/>
    </w:pPr>
    <w:rPr>
      <w:b/>
      <w:bCs/>
      <w:szCs w:val="24"/>
    </w:rPr>
  </w:style>
  <w:style w:type="paragraph" w:customStyle="1" w:styleId="aff">
    <w:name w:val="段"/>
    <w:rsid w:val="00882B20"/>
    <w:pPr>
      <w:autoSpaceDE w:val="0"/>
      <w:autoSpaceDN w:val="0"/>
      <w:ind w:firstLine="200"/>
      <w:jc w:val="both"/>
    </w:pPr>
    <w:rPr>
      <w:rFonts w:ascii="宋体"/>
      <w:noProof/>
      <w:sz w:val="21"/>
    </w:rPr>
  </w:style>
  <w:style w:type="paragraph" w:customStyle="1" w:styleId="a1">
    <w:name w:val="列项——"/>
    <w:rsid w:val="00882B20"/>
    <w:pPr>
      <w:widowControl w:val="0"/>
      <w:numPr>
        <w:numId w:val="6"/>
      </w:numPr>
      <w:tabs>
        <w:tab w:val="clear" w:pos="1140"/>
        <w:tab w:val="num" w:pos="854"/>
      </w:tabs>
      <w:jc w:val="both"/>
    </w:pPr>
    <w:rPr>
      <w:rFonts w:ascii="宋体"/>
      <w:sz w:val="21"/>
    </w:rPr>
  </w:style>
  <w:style w:type="paragraph" w:customStyle="1" w:styleId="CharChar">
    <w:name w:val="Char Char"/>
    <w:basedOn w:val="a2"/>
    <w:autoRedefine/>
    <w:rsid w:val="00882B20"/>
    <w:pPr>
      <w:tabs>
        <w:tab w:val="num" w:pos="360"/>
      </w:tabs>
      <w:spacing w:line="240" w:lineRule="auto"/>
    </w:pPr>
    <w:rPr>
      <w:sz w:val="24"/>
      <w:szCs w:val="24"/>
    </w:rPr>
  </w:style>
  <w:style w:type="paragraph" w:customStyle="1" w:styleId="40">
    <w:name w:val="目录 4"/>
    <w:basedOn w:val="a2"/>
    <w:next w:val="a2"/>
    <w:autoRedefine/>
    <w:uiPriority w:val="39"/>
    <w:rsid w:val="00F46AA4"/>
    <w:pPr>
      <w:ind w:leftChars="600" w:left="1260"/>
    </w:pPr>
  </w:style>
  <w:style w:type="paragraph" w:customStyle="1" w:styleId="50">
    <w:name w:val="目录 5"/>
    <w:basedOn w:val="a2"/>
    <w:next w:val="a2"/>
    <w:autoRedefine/>
    <w:uiPriority w:val="39"/>
    <w:rsid w:val="00F46AA4"/>
    <w:pPr>
      <w:ind w:leftChars="800" w:left="1680"/>
    </w:pPr>
  </w:style>
  <w:style w:type="paragraph" w:customStyle="1" w:styleId="60">
    <w:name w:val="6"/>
    <w:basedOn w:val="a2"/>
    <w:next w:val="af6"/>
    <w:rsid w:val="00B75F0B"/>
    <w:pPr>
      <w:spacing w:after="120" w:line="240" w:lineRule="auto"/>
      <w:ind w:leftChars="200" w:left="420"/>
    </w:pPr>
    <w:rPr>
      <w:szCs w:val="24"/>
    </w:rPr>
  </w:style>
  <w:style w:type="paragraph" w:customStyle="1" w:styleId="2PIM2H2Heading2HiddenHeadTimesNewRoman">
    <w:name w:val="样式 标题 2PIM2H2Heading 2 HiddenHead + Times New Roman"/>
    <w:basedOn w:val="2"/>
    <w:autoRedefine/>
    <w:rsid w:val="00376965"/>
    <w:rPr>
      <w:bCs/>
      <w:szCs w:val="21"/>
    </w:rPr>
  </w:style>
  <w:style w:type="paragraph" w:customStyle="1" w:styleId="16">
    <w:name w:val="样式 标题 1 + 宋体 四号 深蓝"/>
    <w:basedOn w:val="1"/>
    <w:rsid w:val="00AA3C27"/>
    <w:rPr>
      <w:rFonts w:ascii="宋体" w:hAnsi="宋体"/>
      <w:bCs/>
      <w:color w:val="002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\2012\CMMI\EPG&#24037;&#20316;&#27719;&#24635;\&#35774;&#35745;&#26041;&#2669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17988-DA10-44A4-AD30-043F027F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D:\工作\2012\CMMI\EPG工作汇总\设计方案模板.dotx</Template>
  <TotalTime>27</TotalTime>
  <Pages>7</Pages>
  <Words>286</Words>
  <Characters>1636</Characters>
  <Application>Microsoft Office Word</Application>
  <DocSecurity>0</DocSecurity>
  <Lines>13</Lines>
  <Paragraphs>3</Paragraphs>
  <ScaleCrop>false</ScaleCrop>
  <Company>Soft Tech</Company>
  <LinksUpToDate>false</LinksUpToDate>
  <CharactersWithSpaces>1919</CharactersWithSpaces>
  <SharedDoc>false</SharedDoc>
  <HLinks>
    <vt:vector size="120" baseType="variant"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_Toc445804823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_Toc445804822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_Toc445804821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_Toc445804820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_Toc445804819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_Toc445804818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_Toc445804817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_Toc445804816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_Toc445804815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_Toc445804814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_Toc445804813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_Toc445804812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_Toc445804811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_Toc445804810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_Toc445804809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_Toc445804808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_Toc445804807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_Toc445804806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_Toc445804805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_Toc445804804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Daisy</dc:creator>
  <cp:keywords/>
  <cp:lastModifiedBy>FAN Xiaolei (CST-19)</cp:lastModifiedBy>
  <cp:revision>4</cp:revision>
  <cp:lastPrinted>2007-10-12T07:23:00Z</cp:lastPrinted>
  <dcterms:created xsi:type="dcterms:W3CDTF">2022-04-20T12:13:00Z</dcterms:created>
  <dcterms:modified xsi:type="dcterms:W3CDTF">2022-04-21T05:53:00Z</dcterms:modified>
</cp:coreProperties>
</file>