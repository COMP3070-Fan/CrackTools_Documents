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50" w:type="dxa"/>
        <w:jc w:val="center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6"/>
        <w:gridCol w:w="3360"/>
        <w:gridCol w:w="1320"/>
        <w:gridCol w:w="2684"/>
      </w:tblGrid>
      <w:tr w:rsidR="008263F2" w:rsidRPr="00A43817" w14:paraId="009A2808" w14:textId="77777777" w:rsidTr="2506A181">
        <w:trPr>
          <w:cantSplit/>
          <w:trHeight w:val="397"/>
          <w:jc w:val="center"/>
        </w:trPr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258E1F" w14:textId="77777777" w:rsidR="008263F2" w:rsidRPr="00E4066B" w:rsidRDefault="008263F2" w:rsidP="0010361C">
            <w:pPr>
              <w:snapToGrid w:val="0"/>
              <w:spacing w:line="240" w:lineRule="auto"/>
              <w:rPr>
                <w:b/>
                <w:szCs w:val="21"/>
              </w:rPr>
            </w:pPr>
            <w:r w:rsidRPr="00A43817">
              <w:rPr>
                <w:szCs w:val="21"/>
              </w:rPr>
              <w:br w:type="page"/>
            </w:r>
            <w:r w:rsidR="00C12C4F">
              <w:rPr>
                <w:rFonts w:hAnsi="宋体" w:hint="eastAsia"/>
                <w:b/>
                <w:szCs w:val="21"/>
              </w:rPr>
              <w:t>记录</w:t>
            </w:r>
            <w:r w:rsidRPr="00E4066B">
              <w:rPr>
                <w:rFonts w:hAnsi="宋体"/>
                <w:b/>
                <w:szCs w:val="21"/>
              </w:rPr>
              <w:t>编号：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2A6659" w14:textId="77777777" w:rsidR="008263F2" w:rsidRPr="00A43817" w:rsidRDefault="008263F2" w:rsidP="0010361C">
            <w:pPr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113874" w14:textId="77777777" w:rsidR="008263F2" w:rsidRPr="00E4066B" w:rsidRDefault="008263F2" w:rsidP="2506A181">
            <w:pPr>
              <w:snapToGrid w:val="0"/>
              <w:spacing w:line="240" w:lineRule="auto"/>
              <w:ind w:firstLineChars="150" w:firstLine="316"/>
              <w:rPr>
                <w:b/>
                <w:bCs/>
              </w:rPr>
            </w:pPr>
            <w:r w:rsidRPr="2506A181">
              <w:rPr>
                <w:rFonts w:hAnsi="宋体"/>
                <w:b/>
                <w:bCs/>
              </w:rPr>
              <w:t>文件类别</w:t>
            </w:r>
            <w:r w:rsidRPr="2506A181">
              <w:rPr>
                <w:rFonts w:hAnsi="宋体"/>
                <w:b/>
                <w:bCs/>
                <w:spacing w:val="-20"/>
              </w:rPr>
              <w:t>：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37501D" w14:textId="77777777" w:rsidR="008263F2" w:rsidRPr="00A43817" w:rsidRDefault="008263F2" w:rsidP="0010361C">
            <w:pPr>
              <w:snapToGrid w:val="0"/>
              <w:spacing w:line="240" w:lineRule="auto"/>
              <w:ind w:firstLineChars="100" w:firstLine="210"/>
              <w:rPr>
                <w:szCs w:val="21"/>
              </w:rPr>
            </w:pPr>
          </w:p>
        </w:tc>
      </w:tr>
    </w:tbl>
    <w:p w14:paraId="5DAB6C7B" w14:textId="77777777" w:rsidR="008263F2" w:rsidRDefault="008263F2" w:rsidP="008263F2"/>
    <w:p w14:paraId="02EB378F" w14:textId="77777777" w:rsidR="008263F2" w:rsidRDefault="008263F2" w:rsidP="008263F2"/>
    <w:p w14:paraId="6A05A809" w14:textId="77777777" w:rsidR="008263F2" w:rsidRPr="00A43817" w:rsidRDefault="008263F2" w:rsidP="008263F2"/>
    <w:p w14:paraId="5A39BBE3" w14:textId="77777777" w:rsidR="008263F2" w:rsidRPr="00A43817" w:rsidRDefault="008263F2" w:rsidP="008263F2"/>
    <w:p w14:paraId="41C8F396" w14:textId="77777777" w:rsidR="008263F2" w:rsidRPr="00A43817" w:rsidRDefault="008263F2" w:rsidP="008263F2"/>
    <w:p w14:paraId="2F762EEC" w14:textId="3B603166" w:rsidR="00627D80" w:rsidRDefault="00627D80" w:rsidP="2506A181">
      <w:pPr>
        <w:ind w:left="850"/>
        <w:rPr>
          <w:rFonts w:eastAsia="黑体" w:hAnsi="Arial Narrow"/>
          <w:b/>
          <w:bCs/>
          <w:sz w:val="84"/>
          <w:szCs w:val="84"/>
        </w:rPr>
      </w:pPr>
      <w:r w:rsidRPr="2506A181">
        <w:rPr>
          <w:rFonts w:eastAsia="黑体" w:hAnsi="Arial Narrow"/>
          <w:b/>
          <w:bCs/>
          <w:sz w:val="84"/>
          <w:szCs w:val="84"/>
        </w:rPr>
        <w:t xml:space="preserve">  </w:t>
      </w:r>
      <w:r w:rsidRPr="2506A181">
        <w:rPr>
          <w:rFonts w:eastAsia="黑体" w:hAnsi="Arial Narrow"/>
          <w:b/>
          <w:bCs/>
          <w:sz w:val="84"/>
          <w:szCs w:val="84"/>
        </w:rPr>
        <w:t>暴力破解工具</w:t>
      </w:r>
    </w:p>
    <w:p w14:paraId="010C4A7B" w14:textId="77777777" w:rsidR="008263F2" w:rsidRPr="00ED1A42" w:rsidRDefault="00041777" w:rsidP="00ED1A42">
      <w:pPr>
        <w:jc w:val="center"/>
        <w:rPr>
          <w:sz w:val="84"/>
          <w:szCs w:val="84"/>
        </w:rPr>
      </w:pPr>
      <w:r>
        <w:rPr>
          <w:rFonts w:eastAsia="黑体" w:hAnsi="Arial Narrow" w:hint="eastAsia"/>
          <w:b/>
          <w:bCs/>
          <w:sz w:val="84"/>
          <w:szCs w:val="84"/>
        </w:rPr>
        <w:t>需求</w:t>
      </w:r>
      <w:r w:rsidR="003D3EB4">
        <w:rPr>
          <w:rFonts w:eastAsia="黑体" w:hAnsi="Arial Narrow" w:hint="eastAsia"/>
          <w:b/>
          <w:bCs/>
          <w:sz w:val="84"/>
          <w:szCs w:val="84"/>
        </w:rPr>
        <w:t>规格</w:t>
      </w:r>
      <w:r>
        <w:rPr>
          <w:rFonts w:eastAsia="黑体" w:hAnsi="Arial Narrow" w:hint="eastAsia"/>
          <w:b/>
          <w:bCs/>
          <w:sz w:val="84"/>
          <w:szCs w:val="84"/>
        </w:rPr>
        <w:t>说明书</w:t>
      </w:r>
    </w:p>
    <w:p w14:paraId="0D0B940D" w14:textId="77777777" w:rsidR="008263F2" w:rsidRPr="00A43817" w:rsidRDefault="008263F2" w:rsidP="008263F2"/>
    <w:p w14:paraId="0E27B00A" w14:textId="77777777" w:rsidR="008263F2" w:rsidRPr="00A43817" w:rsidRDefault="008263F2" w:rsidP="008263F2"/>
    <w:p w14:paraId="60061E4C" w14:textId="77777777" w:rsidR="008263F2" w:rsidRPr="00A43817" w:rsidRDefault="008263F2" w:rsidP="008263F2"/>
    <w:p w14:paraId="44EAFD9C" w14:textId="77777777" w:rsidR="008263F2" w:rsidRPr="00A43817" w:rsidRDefault="008263F2" w:rsidP="008263F2"/>
    <w:p w14:paraId="4B94D5A5" w14:textId="77777777" w:rsidR="008263F2" w:rsidRPr="00A43817" w:rsidRDefault="008263F2" w:rsidP="008263F2"/>
    <w:p w14:paraId="3DEEC669" w14:textId="77777777" w:rsidR="008263F2" w:rsidRDefault="008263F2" w:rsidP="00014D6D">
      <w:pPr>
        <w:ind w:left="2" w:firstLine="2"/>
        <w:rPr>
          <w:sz w:val="32"/>
          <w:szCs w:val="32"/>
        </w:rPr>
      </w:pPr>
    </w:p>
    <w:p w14:paraId="3656B9AB" w14:textId="77777777" w:rsidR="008263F2" w:rsidRDefault="008263F2" w:rsidP="00014D6D">
      <w:pPr>
        <w:ind w:firstLine="2"/>
        <w:rPr>
          <w:sz w:val="32"/>
          <w:szCs w:val="32"/>
        </w:rPr>
      </w:pPr>
    </w:p>
    <w:p w14:paraId="45FB0818" w14:textId="77777777" w:rsidR="008263F2" w:rsidRDefault="008263F2" w:rsidP="00014D6D">
      <w:pPr>
        <w:ind w:firstLine="2"/>
        <w:rPr>
          <w:sz w:val="32"/>
          <w:szCs w:val="32"/>
        </w:rPr>
      </w:pPr>
    </w:p>
    <w:p w14:paraId="049F31CB" w14:textId="77777777" w:rsidR="008263F2" w:rsidRPr="00A43817" w:rsidRDefault="008263F2" w:rsidP="00014D6D">
      <w:pPr>
        <w:ind w:firstLine="2"/>
        <w:rPr>
          <w:sz w:val="32"/>
          <w:szCs w:val="32"/>
        </w:rPr>
      </w:pPr>
    </w:p>
    <w:p w14:paraId="53128261" w14:textId="77777777" w:rsidR="008263F2" w:rsidRPr="00A43817" w:rsidRDefault="008263F2" w:rsidP="00014D6D">
      <w:pPr>
        <w:ind w:firstLine="2"/>
        <w:rPr>
          <w:sz w:val="32"/>
          <w:szCs w:val="32"/>
        </w:rPr>
      </w:pPr>
    </w:p>
    <w:p w14:paraId="62486C05" w14:textId="77777777" w:rsidR="008263F2" w:rsidRPr="00A43817" w:rsidRDefault="008263F2" w:rsidP="00F54373">
      <w:pPr>
        <w:rPr>
          <w:b/>
          <w:snapToGrid w:val="0"/>
          <w:color w:val="FF0000"/>
          <w:sz w:val="28"/>
        </w:rPr>
      </w:pPr>
    </w:p>
    <w:p w14:paraId="4101652C" w14:textId="77777777" w:rsidR="008263F2" w:rsidRPr="00A43817" w:rsidRDefault="008263F2" w:rsidP="00014D6D">
      <w:pPr>
        <w:ind w:left="-2545" w:firstLine="2"/>
        <w:rPr>
          <w:b/>
          <w:snapToGrid w:val="0"/>
          <w:color w:val="FF0000"/>
          <w:sz w:val="28"/>
        </w:rPr>
      </w:pPr>
    </w:p>
    <w:p w14:paraId="4B99056E" w14:textId="77777777" w:rsidR="006071C2" w:rsidRDefault="006071C2" w:rsidP="006071C2">
      <w:pPr>
        <w:spacing w:line="240" w:lineRule="auto"/>
        <w:jc w:val="center"/>
        <w:rPr>
          <w:color w:val="000000"/>
        </w:rPr>
      </w:pPr>
    </w:p>
    <w:p w14:paraId="133BBACF" w14:textId="77777777" w:rsidR="008263F2" w:rsidRPr="00073F92" w:rsidRDefault="00257841" w:rsidP="006071C2">
      <w:pPr>
        <w:spacing w:line="240" w:lineRule="auto"/>
        <w:rPr>
          <w:sz w:val="24"/>
          <w:szCs w:val="24"/>
        </w:rPr>
      </w:pPr>
      <w:r>
        <w:br w:type="page"/>
      </w:r>
      <w:r w:rsidR="008263F2" w:rsidRPr="00307169">
        <w:rPr>
          <w:rFonts w:eastAsia="黑体"/>
          <w:b/>
          <w:sz w:val="24"/>
          <w:szCs w:val="24"/>
        </w:rPr>
        <w:lastRenderedPageBreak/>
        <w:t>文</w:t>
      </w:r>
      <w:r w:rsidR="008263F2" w:rsidRPr="00307169">
        <w:rPr>
          <w:rFonts w:eastAsia="黑体" w:hint="eastAsia"/>
          <w:b/>
          <w:sz w:val="24"/>
          <w:szCs w:val="24"/>
        </w:rPr>
        <w:t>件</w:t>
      </w:r>
      <w:r w:rsidR="008263F2" w:rsidRPr="00307169">
        <w:rPr>
          <w:rFonts w:eastAsia="黑体"/>
          <w:b/>
          <w:sz w:val="24"/>
          <w:szCs w:val="24"/>
        </w:rPr>
        <w:t>修订记录</w:t>
      </w:r>
      <w:r w:rsidR="008263F2" w:rsidRPr="00307169">
        <w:rPr>
          <w:rFonts w:eastAsia="黑体" w:hint="eastAsia"/>
          <w:b/>
          <w:sz w:val="24"/>
          <w:szCs w:val="24"/>
        </w:rPr>
        <w:t>：</w:t>
      </w:r>
    </w:p>
    <w:tbl>
      <w:tblPr>
        <w:tblW w:w="90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840"/>
        <w:gridCol w:w="4073"/>
        <w:gridCol w:w="1327"/>
        <w:gridCol w:w="1214"/>
      </w:tblGrid>
      <w:tr w:rsidR="008263F2" w:rsidRPr="00A43817" w14:paraId="1F3A0B0D" w14:textId="77777777" w:rsidTr="0010361C">
        <w:trPr>
          <w:cantSplit/>
          <w:jc w:val="center"/>
        </w:trPr>
        <w:tc>
          <w:tcPr>
            <w:tcW w:w="1548" w:type="dxa"/>
            <w:shd w:val="clear" w:color="auto" w:fill="CCCCCC"/>
            <w:vAlign w:val="center"/>
          </w:tcPr>
          <w:p w14:paraId="552FE70C" w14:textId="77777777" w:rsidR="008263F2" w:rsidRPr="00A43817" w:rsidRDefault="008263F2" w:rsidP="0010361C">
            <w:pPr>
              <w:spacing w:line="360" w:lineRule="auto"/>
              <w:jc w:val="center"/>
              <w:rPr>
                <w:b/>
                <w:szCs w:val="21"/>
              </w:rPr>
            </w:pPr>
            <w:r w:rsidRPr="00A43817">
              <w:rPr>
                <w:rFonts w:hAnsi="宋体"/>
                <w:b/>
                <w:szCs w:val="21"/>
              </w:rPr>
              <w:t>版本编号</w:t>
            </w:r>
          </w:p>
        </w:tc>
        <w:tc>
          <w:tcPr>
            <w:tcW w:w="840" w:type="dxa"/>
            <w:shd w:val="clear" w:color="auto" w:fill="CCCCCC"/>
            <w:vAlign w:val="center"/>
          </w:tcPr>
          <w:p w14:paraId="5D40D014" w14:textId="77777777" w:rsidR="008263F2" w:rsidRPr="00A43817" w:rsidRDefault="008263F2" w:rsidP="0010361C">
            <w:pPr>
              <w:spacing w:line="360" w:lineRule="auto"/>
              <w:jc w:val="center"/>
              <w:rPr>
                <w:b/>
                <w:szCs w:val="21"/>
              </w:rPr>
            </w:pPr>
            <w:r w:rsidRPr="00A43817">
              <w:rPr>
                <w:b/>
                <w:szCs w:val="21"/>
              </w:rPr>
              <w:t>*</w:t>
            </w:r>
            <w:r w:rsidRPr="00A43817">
              <w:rPr>
                <w:rFonts w:hAnsi="宋体"/>
                <w:b/>
                <w:szCs w:val="21"/>
              </w:rPr>
              <w:t>变化</w:t>
            </w:r>
          </w:p>
          <w:p w14:paraId="02D09309" w14:textId="77777777" w:rsidR="008263F2" w:rsidRPr="00A43817" w:rsidRDefault="008263F2" w:rsidP="0010361C">
            <w:pPr>
              <w:spacing w:line="360" w:lineRule="auto"/>
              <w:jc w:val="center"/>
              <w:rPr>
                <w:b/>
                <w:szCs w:val="21"/>
              </w:rPr>
            </w:pPr>
            <w:r w:rsidRPr="00A43817">
              <w:rPr>
                <w:rFonts w:hAnsi="宋体"/>
                <w:b/>
                <w:szCs w:val="21"/>
              </w:rPr>
              <w:t>状态</w:t>
            </w:r>
          </w:p>
        </w:tc>
        <w:tc>
          <w:tcPr>
            <w:tcW w:w="4073" w:type="dxa"/>
            <w:shd w:val="clear" w:color="auto" w:fill="CCCCCC"/>
            <w:vAlign w:val="center"/>
          </w:tcPr>
          <w:p w14:paraId="4A49736E" w14:textId="77777777" w:rsidR="008263F2" w:rsidRPr="00A43817" w:rsidRDefault="008263F2" w:rsidP="0010361C">
            <w:pPr>
              <w:spacing w:line="360" w:lineRule="auto"/>
              <w:rPr>
                <w:b/>
                <w:szCs w:val="21"/>
              </w:rPr>
            </w:pPr>
            <w:r w:rsidRPr="00A43817">
              <w:rPr>
                <w:rFonts w:hAnsi="宋体"/>
                <w:b/>
                <w:szCs w:val="21"/>
              </w:rPr>
              <w:t>简要说明（变更内容和变更范围）</w:t>
            </w:r>
          </w:p>
        </w:tc>
        <w:tc>
          <w:tcPr>
            <w:tcW w:w="1327" w:type="dxa"/>
            <w:shd w:val="clear" w:color="auto" w:fill="CCCCCC"/>
            <w:vAlign w:val="center"/>
          </w:tcPr>
          <w:p w14:paraId="5A584E1F" w14:textId="77777777" w:rsidR="008263F2" w:rsidRPr="00A43817" w:rsidRDefault="008263F2" w:rsidP="0010361C">
            <w:pPr>
              <w:spacing w:line="360" w:lineRule="auto"/>
              <w:jc w:val="center"/>
              <w:rPr>
                <w:b/>
                <w:szCs w:val="21"/>
              </w:rPr>
            </w:pPr>
            <w:r w:rsidRPr="00A43817">
              <w:rPr>
                <w:rFonts w:hAnsi="宋体"/>
                <w:b/>
                <w:szCs w:val="21"/>
              </w:rPr>
              <w:t>日期</w:t>
            </w:r>
          </w:p>
        </w:tc>
        <w:tc>
          <w:tcPr>
            <w:tcW w:w="1214" w:type="dxa"/>
            <w:shd w:val="clear" w:color="auto" w:fill="CCCCCC"/>
            <w:vAlign w:val="center"/>
          </w:tcPr>
          <w:p w14:paraId="4A9A6233" w14:textId="77777777" w:rsidR="008263F2" w:rsidRPr="00A43817" w:rsidRDefault="008263F2" w:rsidP="0010361C">
            <w:pPr>
              <w:spacing w:line="360" w:lineRule="auto"/>
              <w:jc w:val="center"/>
              <w:rPr>
                <w:b/>
                <w:szCs w:val="21"/>
              </w:rPr>
            </w:pPr>
            <w:r w:rsidRPr="00A43817">
              <w:rPr>
                <w:rFonts w:hAnsi="宋体"/>
                <w:b/>
                <w:szCs w:val="21"/>
              </w:rPr>
              <w:t>变更人</w:t>
            </w:r>
          </w:p>
        </w:tc>
      </w:tr>
      <w:tr w:rsidR="00B45B5C" w:rsidRPr="00A43817" w14:paraId="3F37EF5E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18D47DB4" w14:textId="77777777" w:rsidR="00B45B5C" w:rsidRPr="00A43817" w:rsidRDefault="00B45B5C" w:rsidP="004E4CA9">
            <w:pPr>
              <w:spacing w:line="36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840" w:type="dxa"/>
            <w:vAlign w:val="center"/>
          </w:tcPr>
          <w:p w14:paraId="350C21BE" w14:textId="77777777" w:rsidR="00B45B5C" w:rsidRPr="00A43817" w:rsidRDefault="00B45B5C" w:rsidP="004E4CA9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073" w:type="dxa"/>
            <w:vAlign w:val="center"/>
          </w:tcPr>
          <w:p w14:paraId="67E2B978" w14:textId="77777777" w:rsidR="00B45B5C" w:rsidRPr="00A43817" w:rsidRDefault="00B45B5C" w:rsidP="004E4CA9">
            <w:pPr>
              <w:spacing w:line="360" w:lineRule="auto"/>
            </w:pPr>
            <w:r w:rsidRPr="00A43817">
              <w:rPr>
                <w:rFonts w:hAnsi="宋体"/>
              </w:rPr>
              <w:t>新建</w:t>
            </w:r>
          </w:p>
        </w:tc>
        <w:tc>
          <w:tcPr>
            <w:tcW w:w="1327" w:type="dxa"/>
            <w:vAlign w:val="center"/>
          </w:tcPr>
          <w:p w14:paraId="51E207D9" w14:textId="77777777" w:rsidR="00B45B5C" w:rsidRPr="00A43817" w:rsidRDefault="00CA3D3F" w:rsidP="004E4CA9">
            <w:pPr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  <w:r w:rsidR="00E012B0">
              <w:rPr>
                <w:rFonts w:hint="eastAsia"/>
              </w:rPr>
              <w:t>2</w:t>
            </w:r>
            <w:r w:rsidR="00C63529">
              <w:t>2</w:t>
            </w:r>
            <w:r w:rsidR="00E012B0">
              <w:rPr>
                <w:rFonts w:hint="eastAsia"/>
              </w:rPr>
              <w:t>-0</w:t>
            </w:r>
            <w:r w:rsidR="00627D80">
              <w:t>4</w:t>
            </w:r>
            <w:r w:rsidR="00E012B0">
              <w:rPr>
                <w:rFonts w:hint="eastAsia"/>
              </w:rPr>
              <w:t>-</w:t>
            </w:r>
            <w:r w:rsidR="00627D80">
              <w:t>17</w:t>
            </w:r>
          </w:p>
        </w:tc>
        <w:tc>
          <w:tcPr>
            <w:tcW w:w="1214" w:type="dxa"/>
            <w:vAlign w:val="center"/>
          </w:tcPr>
          <w:p w14:paraId="33E0ADBF" w14:textId="77777777" w:rsidR="00B45B5C" w:rsidRPr="00A43817" w:rsidRDefault="00627D80" w:rsidP="004E4CA9">
            <w:pPr>
              <w:spacing w:line="360" w:lineRule="auto"/>
              <w:jc w:val="center"/>
            </w:pPr>
            <w:r>
              <w:rPr>
                <w:rFonts w:hint="eastAsia"/>
              </w:rPr>
              <w:t>樊晓磊</w:t>
            </w:r>
          </w:p>
        </w:tc>
      </w:tr>
      <w:tr w:rsidR="00F323FF" w:rsidRPr="00A43817" w14:paraId="1299C43A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4DDBEF00" w14:textId="77777777" w:rsidR="00F323FF" w:rsidRDefault="00F323FF" w:rsidP="008D3DEE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3461D779" w14:textId="77777777" w:rsidR="00F323FF" w:rsidRDefault="00F323FF" w:rsidP="008D3DEE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3CF2D8B6" w14:textId="77777777" w:rsidR="00F323FF" w:rsidRPr="00F323FF" w:rsidRDefault="00F323FF" w:rsidP="008D3DEE">
            <w:pPr>
              <w:spacing w:line="360" w:lineRule="auto"/>
            </w:pPr>
          </w:p>
        </w:tc>
        <w:tc>
          <w:tcPr>
            <w:tcW w:w="1327" w:type="dxa"/>
            <w:vAlign w:val="center"/>
          </w:tcPr>
          <w:p w14:paraId="0FB78278" w14:textId="77777777" w:rsidR="00F323FF" w:rsidRPr="00AA4CCC" w:rsidRDefault="00F323FF" w:rsidP="008D3DEE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FC39945" w14:textId="77777777" w:rsidR="00F323FF" w:rsidRDefault="00F323FF" w:rsidP="008D3DEE">
            <w:pPr>
              <w:spacing w:line="360" w:lineRule="auto"/>
              <w:jc w:val="center"/>
            </w:pPr>
          </w:p>
        </w:tc>
      </w:tr>
      <w:tr w:rsidR="00711D32" w:rsidRPr="00A43817" w14:paraId="0562CB0E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34CE0A41" w14:textId="77777777" w:rsidR="00711D32" w:rsidRDefault="00711D32" w:rsidP="008D3DEE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62EBF3C5" w14:textId="77777777" w:rsidR="00711D32" w:rsidRDefault="00711D32" w:rsidP="008D3DEE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6D98A12B" w14:textId="77777777" w:rsidR="00711D32" w:rsidRPr="00F323FF" w:rsidRDefault="00711D32" w:rsidP="00F323FF">
            <w:pPr>
              <w:shd w:val="clear" w:color="auto" w:fill="FFFFFF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14:paraId="2946DB82" w14:textId="77777777" w:rsidR="00711D32" w:rsidRPr="00711D32" w:rsidRDefault="00711D32" w:rsidP="008D3DEE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997CC1D" w14:textId="77777777" w:rsidR="00711D32" w:rsidRDefault="00711D32" w:rsidP="008D3DEE">
            <w:pPr>
              <w:spacing w:line="360" w:lineRule="auto"/>
              <w:jc w:val="center"/>
            </w:pPr>
          </w:p>
        </w:tc>
      </w:tr>
      <w:tr w:rsidR="00DC139E" w:rsidRPr="00A43817" w14:paraId="110FFD37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6B699379" w14:textId="77777777" w:rsidR="00DC139E" w:rsidRDefault="00DC139E" w:rsidP="00DC139E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3FE9F23F" w14:textId="77777777" w:rsidR="00DC139E" w:rsidRDefault="00DC139E" w:rsidP="00997F32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1F72F646" w14:textId="77777777" w:rsidR="00DC139E" w:rsidRDefault="00DC139E" w:rsidP="00997F32">
            <w:pPr>
              <w:spacing w:line="360" w:lineRule="auto"/>
            </w:pPr>
          </w:p>
        </w:tc>
        <w:tc>
          <w:tcPr>
            <w:tcW w:w="1327" w:type="dxa"/>
            <w:vAlign w:val="center"/>
          </w:tcPr>
          <w:p w14:paraId="08CE6F91" w14:textId="77777777" w:rsidR="00DC139E" w:rsidRPr="00132E00" w:rsidRDefault="00DC139E" w:rsidP="00997F32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1CDCEAD" w14:textId="77777777" w:rsidR="00DC139E" w:rsidRDefault="00DC139E" w:rsidP="00997F32">
            <w:pPr>
              <w:spacing w:line="360" w:lineRule="auto"/>
              <w:jc w:val="center"/>
            </w:pPr>
          </w:p>
        </w:tc>
      </w:tr>
      <w:tr w:rsidR="00A6750E" w:rsidRPr="00A43817" w14:paraId="6BB9E253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23DE523C" w14:textId="77777777" w:rsidR="00A6750E" w:rsidRDefault="00A6750E" w:rsidP="00DC139E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52E56223" w14:textId="77777777" w:rsidR="00A6750E" w:rsidRDefault="00A6750E" w:rsidP="00997F32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07547A01" w14:textId="77777777" w:rsidR="00A6750E" w:rsidRDefault="00A6750E" w:rsidP="00997F32">
            <w:pPr>
              <w:spacing w:line="360" w:lineRule="auto"/>
            </w:pPr>
          </w:p>
        </w:tc>
        <w:tc>
          <w:tcPr>
            <w:tcW w:w="1327" w:type="dxa"/>
            <w:vAlign w:val="center"/>
          </w:tcPr>
          <w:p w14:paraId="5043CB0F" w14:textId="77777777" w:rsidR="00A6750E" w:rsidRPr="00F24CF9" w:rsidRDefault="00A6750E" w:rsidP="00997F32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7459315" w14:textId="77777777" w:rsidR="00A6750E" w:rsidRDefault="00A6750E" w:rsidP="00997F32">
            <w:pPr>
              <w:spacing w:line="360" w:lineRule="auto"/>
              <w:jc w:val="center"/>
            </w:pPr>
          </w:p>
        </w:tc>
      </w:tr>
      <w:tr w:rsidR="00C1039D" w:rsidRPr="00A43817" w14:paraId="6537F28F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6DFB9E20" w14:textId="77777777" w:rsidR="00C1039D" w:rsidRDefault="00C1039D" w:rsidP="00DC139E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70DF9E56" w14:textId="77777777" w:rsidR="00C1039D" w:rsidRDefault="00C1039D" w:rsidP="00997F32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44E871BC" w14:textId="77777777" w:rsidR="00C1039D" w:rsidRDefault="00C1039D" w:rsidP="00997F32"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14:paraId="144A5D23" w14:textId="77777777" w:rsidR="00C1039D" w:rsidRDefault="00C1039D" w:rsidP="00997F32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38610EB" w14:textId="77777777" w:rsidR="00C1039D" w:rsidRDefault="00C1039D" w:rsidP="00997F32">
            <w:pPr>
              <w:spacing w:line="360" w:lineRule="auto"/>
              <w:jc w:val="center"/>
            </w:pPr>
          </w:p>
        </w:tc>
      </w:tr>
      <w:tr w:rsidR="00ED2F59" w:rsidRPr="00A43817" w14:paraId="637805D2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463F29E8" w14:textId="77777777" w:rsidR="00ED2F59" w:rsidRDefault="00ED2F59" w:rsidP="00DC139E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3B7B4B86" w14:textId="77777777" w:rsidR="00ED2F59" w:rsidRDefault="00ED2F59" w:rsidP="00997F32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3A0FF5F2" w14:textId="77777777" w:rsidR="00ED2F59" w:rsidRDefault="00ED2F59" w:rsidP="00997F32"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14:paraId="5630AD66" w14:textId="77777777" w:rsidR="00ED2F59" w:rsidRDefault="00ED2F59" w:rsidP="00997F32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1829076" w14:textId="77777777" w:rsidR="00ED2F59" w:rsidRDefault="00ED2F59" w:rsidP="00997F32">
            <w:pPr>
              <w:spacing w:line="360" w:lineRule="auto"/>
              <w:jc w:val="center"/>
            </w:pPr>
          </w:p>
        </w:tc>
      </w:tr>
      <w:tr w:rsidR="005E0959" w:rsidRPr="00A43817" w14:paraId="2BA226A1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17AD93B2" w14:textId="77777777" w:rsidR="005E0959" w:rsidRDefault="005E0959" w:rsidP="00DC139E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0DE4B5B7" w14:textId="77777777" w:rsidR="005E0959" w:rsidRDefault="005E0959" w:rsidP="00997F32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66204FF1" w14:textId="77777777" w:rsidR="005E0959" w:rsidRDefault="005E0959" w:rsidP="00997F32"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14:paraId="2DBF0D7D" w14:textId="77777777" w:rsidR="005E0959" w:rsidRDefault="005E0959" w:rsidP="00997F32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B62F1B3" w14:textId="77777777" w:rsidR="005E0959" w:rsidRDefault="005E0959" w:rsidP="00997F32">
            <w:pPr>
              <w:spacing w:line="360" w:lineRule="auto"/>
              <w:jc w:val="center"/>
            </w:pPr>
          </w:p>
        </w:tc>
      </w:tr>
      <w:tr w:rsidR="00696766" w:rsidRPr="00A43817" w14:paraId="02F2C34E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680A4E5D" w14:textId="77777777" w:rsidR="00696766" w:rsidRDefault="00696766" w:rsidP="00DC139E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19219836" w14:textId="77777777" w:rsidR="00696766" w:rsidRDefault="00696766" w:rsidP="00997F32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296FEF7D" w14:textId="77777777" w:rsidR="00696766" w:rsidRDefault="00696766" w:rsidP="00997F32"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14:paraId="7194DBDC" w14:textId="77777777" w:rsidR="00696766" w:rsidRPr="00696766" w:rsidRDefault="00696766" w:rsidP="00997F32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69D0D3C" w14:textId="77777777" w:rsidR="00696766" w:rsidRDefault="00696766" w:rsidP="00997F32">
            <w:pPr>
              <w:spacing w:line="360" w:lineRule="auto"/>
              <w:jc w:val="center"/>
            </w:pPr>
          </w:p>
        </w:tc>
      </w:tr>
    </w:tbl>
    <w:p w14:paraId="083BD03A" w14:textId="77777777" w:rsidR="008263F2" w:rsidRPr="00A43817" w:rsidRDefault="008263F2" w:rsidP="008263F2">
      <w:pPr>
        <w:spacing w:line="360" w:lineRule="auto"/>
        <w:rPr>
          <w:bCs/>
        </w:rPr>
      </w:pPr>
      <w:r w:rsidRPr="00A43817">
        <w:rPr>
          <w:bCs/>
        </w:rPr>
        <w:t>*</w:t>
      </w:r>
      <w:r w:rsidRPr="00A43817">
        <w:rPr>
          <w:rFonts w:hAnsi="宋体"/>
          <w:bCs/>
        </w:rPr>
        <w:t>变化状态：</w:t>
      </w:r>
      <w:r>
        <w:rPr>
          <w:rFonts w:hint="eastAsia"/>
          <w:bCs/>
        </w:rPr>
        <w:t>N</w:t>
      </w:r>
      <w:r w:rsidRPr="00A43817">
        <w:rPr>
          <w:bCs/>
        </w:rPr>
        <w:t>——</w:t>
      </w:r>
      <w:r>
        <w:rPr>
          <w:rFonts w:hAnsi="宋体" w:hint="eastAsia"/>
          <w:bCs/>
        </w:rPr>
        <w:t>新建</w:t>
      </w:r>
      <w:r w:rsidRPr="00A43817">
        <w:rPr>
          <w:rFonts w:hAnsi="宋体"/>
          <w:bCs/>
        </w:rPr>
        <w:t>，</w:t>
      </w:r>
      <w:r>
        <w:rPr>
          <w:rFonts w:hint="eastAsia"/>
          <w:bCs/>
        </w:rPr>
        <w:t>C</w:t>
      </w:r>
      <w:r w:rsidRPr="00A43817">
        <w:rPr>
          <w:bCs/>
        </w:rPr>
        <w:t>——</w:t>
      </w:r>
      <w:r>
        <w:rPr>
          <w:rFonts w:hAnsi="宋体" w:hint="eastAsia"/>
          <w:bCs/>
        </w:rPr>
        <w:t>变更</w:t>
      </w:r>
      <w:r w:rsidRPr="00A43817">
        <w:rPr>
          <w:rFonts w:hAnsi="宋体"/>
          <w:bCs/>
        </w:rPr>
        <w:t>，</w:t>
      </w:r>
      <w:r w:rsidRPr="00A43817">
        <w:rPr>
          <w:bCs/>
        </w:rPr>
        <w:t>D——</w:t>
      </w:r>
      <w:r w:rsidRPr="00A43817">
        <w:rPr>
          <w:rFonts w:hAnsi="宋体"/>
          <w:bCs/>
        </w:rPr>
        <w:t>删除</w:t>
      </w:r>
    </w:p>
    <w:p w14:paraId="54CD245A" w14:textId="77777777" w:rsidR="008263F2" w:rsidRDefault="008263F2" w:rsidP="008263F2">
      <w:pPr>
        <w:rPr>
          <w:rFonts w:eastAsia="黑体"/>
          <w:sz w:val="24"/>
          <w:szCs w:val="24"/>
        </w:rPr>
      </w:pPr>
    </w:p>
    <w:p w14:paraId="1231BE67" w14:textId="77777777" w:rsidR="008263F2" w:rsidRDefault="008263F2" w:rsidP="008263F2">
      <w:pPr>
        <w:rPr>
          <w:rFonts w:eastAsia="黑体"/>
          <w:sz w:val="24"/>
          <w:szCs w:val="24"/>
        </w:rPr>
      </w:pPr>
    </w:p>
    <w:p w14:paraId="36FEB5B0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30D7AA69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7196D064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34FF1C98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6D072C0D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48A21919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6BD18F9B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238601FE" w14:textId="77777777" w:rsidR="008A595D" w:rsidRDefault="008A595D" w:rsidP="008263F2">
      <w:pPr>
        <w:rPr>
          <w:rFonts w:eastAsia="黑体"/>
          <w:sz w:val="24"/>
          <w:szCs w:val="24"/>
        </w:rPr>
      </w:pPr>
    </w:p>
    <w:p w14:paraId="0F3CABC7" w14:textId="77777777" w:rsidR="008A595D" w:rsidRDefault="008A595D" w:rsidP="008263F2">
      <w:pPr>
        <w:rPr>
          <w:rFonts w:eastAsia="黑体"/>
          <w:sz w:val="24"/>
          <w:szCs w:val="24"/>
        </w:rPr>
      </w:pPr>
    </w:p>
    <w:p w14:paraId="5B08B5D1" w14:textId="77777777" w:rsidR="008A595D" w:rsidRDefault="008A595D" w:rsidP="008263F2">
      <w:pPr>
        <w:rPr>
          <w:rFonts w:eastAsia="黑体"/>
          <w:sz w:val="24"/>
          <w:szCs w:val="24"/>
        </w:rPr>
      </w:pPr>
    </w:p>
    <w:p w14:paraId="16DEB4AB" w14:textId="77777777" w:rsidR="008A595D" w:rsidRDefault="008A595D" w:rsidP="008263F2">
      <w:pPr>
        <w:rPr>
          <w:rFonts w:eastAsia="黑体"/>
          <w:sz w:val="24"/>
          <w:szCs w:val="24"/>
        </w:rPr>
      </w:pPr>
    </w:p>
    <w:p w14:paraId="0AD9C6F4" w14:textId="77777777" w:rsidR="008A595D" w:rsidRDefault="008A595D" w:rsidP="008263F2">
      <w:pPr>
        <w:rPr>
          <w:rFonts w:eastAsia="黑体"/>
          <w:sz w:val="24"/>
          <w:szCs w:val="24"/>
        </w:rPr>
      </w:pPr>
    </w:p>
    <w:p w14:paraId="4B1F511A" w14:textId="77777777" w:rsidR="006E7B62" w:rsidRDefault="006E7B62" w:rsidP="008263F2">
      <w:pPr>
        <w:rPr>
          <w:rFonts w:eastAsia="黑体"/>
          <w:sz w:val="24"/>
          <w:szCs w:val="24"/>
        </w:rPr>
      </w:pPr>
    </w:p>
    <w:p w14:paraId="65F9C3DC" w14:textId="77777777" w:rsidR="006E7B62" w:rsidRDefault="006E7B62" w:rsidP="008263F2">
      <w:pPr>
        <w:rPr>
          <w:rFonts w:eastAsia="黑体"/>
          <w:sz w:val="24"/>
          <w:szCs w:val="24"/>
        </w:rPr>
      </w:pPr>
    </w:p>
    <w:p w14:paraId="5023141B" w14:textId="77777777" w:rsidR="006E7B62" w:rsidRDefault="006E7B62" w:rsidP="008263F2">
      <w:pPr>
        <w:rPr>
          <w:rFonts w:eastAsia="黑体"/>
          <w:sz w:val="24"/>
          <w:szCs w:val="24"/>
        </w:rPr>
      </w:pPr>
    </w:p>
    <w:p w14:paraId="1F3B1409" w14:textId="77777777" w:rsidR="006E7B62" w:rsidRDefault="006E7B62" w:rsidP="008263F2">
      <w:pPr>
        <w:rPr>
          <w:rFonts w:eastAsia="黑体"/>
          <w:sz w:val="24"/>
          <w:szCs w:val="24"/>
        </w:rPr>
      </w:pPr>
    </w:p>
    <w:p w14:paraId="562C75D1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664355AD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2ABC67CB" w14:textId="77777777" w:rsidR="00DE27DB" w:rsidRDefault="00DE27DB" w:rsidP="008A595D">
      <w:pPr>
        <w:rPr>
          <w:rFonts w:eastAsia="黑体"/>
          <w:sz w:val="36"/>
          <w:szCs w:val="36"/>
        </w:rPr>
      </w:pPr>
      <w:r w:rsidRPr="00A43817">
        <w:br w:type="page"/>
      </w:r>
      <w:r w:rsidR="00450383" w:rsidRPr="00A43817">
        <w:rPr>
          <w:rFonts w:eastAsia="黑体"/>
          <w:sz w:val="36"/>
          <w:szCs w:val="36"/>
        </w:rPr>
        <w:lastRenderedPageBreak/>
        <w:t>目录</w:t>
      </w:r>
    </w:p>
    <w:p w14:paraId="769E7530" w14:textId="77777777" w:rsidR="006D7F95" w:rsidRPr="00CD792D" w:rsidRDefault="00EA245C">
      <w:pPr>
        <w:pStyle w:val="10"/>
        <w:tabs>
          <w:tab w:val="left" w:pos="420"/>
          <w:tab w:val="right" w:leader="dot" w:pos="8776"/>
        </w:tabs>
        <w:rPr>
          <w:rFonts w:ascii="DengXian" w:eastAsia="DengXian" w:hAnsi="DengXian"/>
          <w:bCs w:val="0"/>
          <w:caps w:val="0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97539885" w:history="1">
        <w:r w:rsidR="006D7F95" w:rsidRPr="00FF1BE0">
          <w:rPr>
            <w:rStyle w:val="ab"/>
          </w:rPr>
          <w:t>1</w:t>
        </w:r>
        <w:r w:rsidR="006D7F95" w:rsidRPr="00CD792D">
          <w:rPr>
            <w:rFonts w:ascii="DengXian" w:eastAsia="DengXian" w:hAnsi="DengXian"/>
            <w:bCs w:val="0"/>
            <w:caps w:val="0"/>
            <w:szCs w:val="22"/>
          </w:rPr>
          <w:tab/>
        </w:r>
        <w:r w:rsidR="006D7F95" w:rsidRPr="00FF1BE0">
          <w:rPr>
            <w:rStyle w:val="ab"/>
          </w:rPr>
          <w:t>简介</w:t>
        </w:r>
        <w:r w:rsidR="006D7F95">
          <w:rPr>
            <w:webHidden/>
          </w:rPr>
          <w:tab/>
        </w:r>
        <w:r w:rsidR="006D7F95">
          <w:rPr>
            <w:webHidden/>
          </w:rPr>
          <w:fldChar w:fldCharType="begin"/>
        </w:r>
        <w:r w:rsidR="006D7F95">
          <w:rPr>
            <w:webHidden/>
          </w:rPr>
          <w:instrText xml:space="preserve"> PAGEREF _Toc97539885 \h </w:instrText>
        </w:r>
        <w:r w:rsidR="006D7F95">
          <w:rPr>
            <w:webHidden/>
          </w:rPr>
        </w:r>
        <w:r w:rsidR="006D7F95">
          <w:rPr>
            <w:webHidden/>
          </w:rPr>
          <w:fldChar w:fldCharType="separate"/>
        </w:r>
        <w:r w:rsidR="006D7F95">
          <w:rPr>
            <w:webHidden/>
          </w:rPr>
          <w:t>3</w:t>
        </w:r>
        <w:r w:rsidR="006D7F95">
          <w:rPr>
            <w:webHidden/>
          </w:rPr>
          <w:fldChar w:fldCharType="end"/>
        </w:r>
      </w:hyperlink>
    </w:p>
    <w:p w14:paraId="1344BAFC" w14:textId="77777777" w:rsidR="006D7F95" w:rsidRPr="00CD792D" w:rsidRDefault="00C05C78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86" w:history="1">
        <w:r w:rsidR="006D7F95" w:rsidRPr="00FF1BE0">
          <w:rPr>
            <w:rStyle w:val="ab"/>
            <w:noProof/>
          </w:rPr>
          <w:t>1.1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文档介绍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_Toc97539886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3</w:t>
        </w:r>
        <w:r w:rsidR="006D7F95">
          <w:rPr>
            <w:noProof/>
            <w:webHidden/>
          </w:rPr>
          <w:fldChar w:fldCharType="end"/>
        </w:r>
      </w:hyperlink>
    </w:p>
    <w:p w14:paraId="3D4580A1" w14:textId="77777777" w:rsidR="006D7F95" w:rsidRPr="00CD792D" w:rsidRDefault="00C05C78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87" w:history="1">
        <w:r w:rsidR="006D7F95" w:rsidRPr="00FF1BE0">
          <w:rPr>
            <w:rStyle w:val="ab"/>
            <w:noProof/>
          </w:rPr>
          <w:t>1.2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业务背景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_Toc97539887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3</w:t>
        </w:r>
        <w:r w:rsidR="006D7F95">
          <w:rPr>
            <w:noProof/>
            <w:webHidden/>
          </w:rPr>
          <w:fldChar w:fldCharType="end"/>
        </w:r>
      </w:hyperlink>
    </w:p>
    <w:p w14:paraId="0B29BE1A" w14:textId="77777777" w:rsidR="006D7F95" w:rsidRPr="00CD792D" w:rsidRDefault="00C05C78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88" w:history="1">
        <w:r w:rsidR="006D7F95" w:rsidRPr="00FF1BE0">
          <w:rPr>
            <w:rStyle w:val="ab"/>
            <w:noProof/>
          </w:rPr>
          <w:t>1.3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相关术语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_Toc97539888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3</w:t>
        </w:r>
        <w:r w:rsidR="006D7F95">
          <w:rPr>
            <w:noProof/>
            <w:webHidden/>
          </w:rPr>
          <w:fldChar w:fldCharType="end"/>
        </w:r>
      </w:hyperlink>
    </w:p>
    <w:p w14:paraId="17A0FF54" w14:textId="77777777" w:rsidR="006D7F95" w:rsidRPr="00CD792D" w:rsidRDefault="00C05C78">
      <w:pPr>
        <w:pStyle w:val="10"/>
        <w:tabs>
          <w:tab w:val="left" w:pos="420"/>
          <w:tab w:val="right" w:leader="dot" w:pos="8776"/>
        </w:tabs>
        <w:rPr>
          <w:rFonts w:ascii="DengXian" w:eastAsia="DengXian" w:hAnsi="DengXian"/>
          <w:bCs w:val="0"/>
          <w:caps w:val="0"/>
          <w:szCs w:val="22"/>
        </w:rPr>
      </w:pPr>
      <w:hyperlink w:anchor="_Toc97539889" w:history="1">
        <w:r w:rsidR="006D7F95" w:rsidRPr="00FF1BE0">
          <w:rPr>
            <w:rStyle w:val="ab"/>
          </w:rPr>
          <w:t>2</w:t>
        </w:r>
        <w:r w:rsidR="006D7F95" w:rsidRPr="00CD792D">
          <w:rPr>
            <w:rFonts w:ascii="DengXian" w:eastAsia="DengXian" w:hAnsi="DengXian"/>
            <w:bCs w:val="0"/>
            <w:caps w:val="0"/>
            <w:szCs w:val="22"/>
          </w:rPr>
          <w:tab/>
        </w:r>
        <w:r w:rsidR="006D7F95" w:rsidRPr="00FF1BE0">
          <w:rPr>
            <w:rStyle w:val="ab"/>
          </w:rPr>
          <w:t>系统通用性需求</w:t>
        </w:r>
        <w:r w:rsidR="006D7F95">
          <w:rPr>
            <w:webHidden/>
          </w:rPr>
          <w:tab/>
        </w:r>
        <w:r w:rsidR="006D7F95">
          <w:rPr>
            <w:webHidden/>
          </w:rPr>
          <w:fldChar w:fldCharType="begin"/>
        </w:r>
        <w:r w:rsidR="006D7F95">
          <w:rPr>
            <w:webHidden/>
          </w:rPr>
          <w:instrText xml:space="preserve"> PAGEREF _Toc97539889 \h </w:instrText>
        </w:r>
        <w:r w:rsidR="006D7F95">
          <w:rPr>
            <w:webHidden/>
          </w:rPr>
        </w:r>
        <w:r w:rsidR="006D7F95">
          <w:rPr>
            <w:webHidden/>
          </w:rPr>
          <w:fldChar w:fldCharType="separate"/>
        </w:r>
        <w:r w:rsidR="006D7F95">
          <w:rPr>
            <w:webHidden/>
          </w:rPr>
          <w:t>4</w:t>
        </w:r>
        <w:r w:rsidR="006D7F95">
          <w:rPr>
            <w:webHidden/>
          </w:rPr>
          <w:fldChar w:fldCharType="end"/>
        </w:r>
      </w:hyperlink>
    </w:p>
    <w:p w14:paraId="5926D008" w14:textId="77777777" w:rsidR="006D7F95" w:rsidRPr="00CD792D" w:rsidRDefault="00C05C78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0" w:history="1">
        <w:r w:rsidR="006D7F95" w:rsidRPr="00FF1BE0">
          <w:rPr>
            <w:rStyle w:val="ab"/>
            <w:noProof/>
          </w:rPr>
          <w:t>2.1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性能需求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_Toc97539890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4</w:t>
        </w:r>
        <w:r w:rsidR="006D7F95">
          <w:rPr>
            <w:noProof/>
            <w:webHidden/>
          </w:rPr>
          <w:fldChar w:fldCharType="end"/>
        </w:r>
      </w:hyperlink>
    </w:p>
    <w:p w14:paraId="22982115" w14:textId="77777777" w:rsidR="006D7F95" w:rsidRPr="00CD792D" w:rsidRDefault="00C05C78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1" w:history="1">
        <w:r w:rsidR="006D7F95" w:rsidRPr="00FF1BE0">
          <w:rPr>
            <w:rStyle w:val="ab"/>
            <w:noProof/>
          </w:rPr>
          <w:t>2.2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安全需求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_Toc97539891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4</w:t>
        </w:r>
        <w:r w:rsidR="006D7F95">
          <w:rPr>
            <w:noProof/>
            <w:webHidden/>
          </w:rPr>
          <w:fldChar w:fldCharType="end"/>
        </w:r>
      </w:hyperlink>
    </w:p>
    <w:p w14:paraId="5011B8C9" w14:textId="77777777" w:rsidR="006D7F95" w:rsidRPr="00CD792D" w:rsidRDefault="00C05C78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2" w:history="1">
        <w:r w:rsidR="006D7F95" w:rsidRPr="00FF1BE0">
          <w:rPr>
            <w:rStyle w:val="ab"/>
            <w:noProof/>
          </w:rPr>
          <w:t>2.3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政策法律需求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_Toc97539892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4</w:t>
        </w:r>
        <w:r w:rsidR="006D7F95">
          <w:rPr>
            <w:noProof/>
            <w:webHidden/>
          </w:rPr>
          <w:fldChar w:fldCharType="end"/>
        </w:r>
      </w:hyperlink>
    </w:p>
    <w:p w14:paraId="2C567AD1" w14:textId="77777777" w:rsidR="006D7F95" w:rsidRPr="00CD792D" w:rsidRDefault="00C05C78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3" w:history="1">
        <w:r w:rsidR="006D7F95" w:rsidRPr="00FF1BE0">
          <w:rPr>
            <w:rStyle w:val="ab"/>
            <w:noProof/>
          </w:rPr>
          <w:t>2.4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操作性需求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_Toc97539893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4</w:t>
        </w:r>
        <w:r w:rsidR="006D7F95">
          <w:rPr>
            <w:noProof/>
            <w:webHidden/>
          </w:rPr>
          <w:fldChar w:fldCharType="end"/>
        </w:r>
      </w:hyperlink>
    </w:p>
    <w:p w14:paraId="2A4A7171" w14:textId="77777777" w:rsidR="006D7F95" w:rsidRPr="00CD792D" w:rsidRDefault="00C05C78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4" w:history="1">
        <w:r w:rsidR="006D7F95" w:rsidRPr="00FF1BE0">
          <w:rPr>
            <w:rStyle w:val="ab"/>
            <w:noProof/>
          </w:rPr>
          <w:t>2.5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其他需求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_Toc97539894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4</w:t>
        </w:r>
        <w:r w:rsidR="006D7F95">
          <w:rPr>
            <w:noProof/>
            <w:webHidden/>
          </w:rPr>
          <w:fldChar w:fldCharType="end"/>
        </w:r>
      </w:hyperlink>
    </w:p>
    <w:p w14:paraId="2E749606" w14:textId="77777777" w:rsidR="006D7F95" w:rsidRPr="00CD792D" w:rsidRDefault="00C05C78">
      <w:pPr>
        <w:pStyle w:val="10"/>
        <w:tabs>
          <w:tab w:val="left" w:pos="420"/>
          <w:tab w:val="right" w:leader="dot" w:pos="8776"/>
        </w:tabs>
        <w:rPr>
          <w:rFonts w:ascii="DengXian" w:eastAsia="DengXian" w:hAnsi="DengXian"/>
          <w:bCs w:val="0"/>
          <w:caps w:val="0"/>
          <w:szCs w:val="22"/>
        </w:rPr>
      </w:pPr>
      <w:hyperlink w:anchor="_Toc97539895" w:history="1">
        <w:r w:rsidR="006D7F95" w:rsidRPr="00FF1BE0">
          <w:rPr>
            <w:rStyle w:val="ab"/>
          </w:rPr>
          <w:t>3</w:t>
        </w:r>
        <w:r w:rsidR="006D7F95" w:rsidRPr="00CD792D">
          <w:rPr>
            <w:rFonts w:ascii="DengXian" w:eastAsia="DengXian" w:hAnsi="DengXian"/>
            <w:bCs w:val="0"/>
            <w:caps w:val="0"/>
            <w:szCs w:val="22"/>
          </w:rPr>
          <w:tab/>
        </w:r>
        <w:r w:rsidR="006D7F95" w:rsidRPr="00FF1BE0">
          <w:rPr>
            <w:rStyle w:val="ab"/>
          </w:rPr>
          <w:t>业务描述及系统功能</w:t>
        </w:r>
        <w:r w:rsidR="006D7F95">
          <w:rPr>
            <w:webHidden/>
          </w:rPr>
          <w:tab/>
        </w:r>
        <w:r w:rsidR="006D7F95">
          <w:rPr>
            <w:webHidden/>
          </w:rPr>
          <w:fldChar w:fldCharType="begin"/>
        </w:r>
        <w:r w:rsidR="006D7F95">
          <w:rPr>
            <w:webHidden/>
          </w:rPr>
          <w:instrText xml:space="preserve"> PAGEREF _Toc97539895 \h </w:instrText>
        </w:r>
        <w:r w:rsidR="006D7F95">
          <w:rPr>
            <w:webHidden/>
          </w:rPr>
        </w:r>
        <w:r w:rsidR="006D7F95">
          <w:rPr>
            <w:webHidden/>
          </w:rPr>
          <w:fldChar w:fldCharType="separate"/>
        </w:r>
        <w:r w:rsidR="006D7F95">
          <w:rPr>
            <w:webHidden/>
          </w:rPr>
          <w:t>4</w:t>
        </w:r>
        <w:r w:rsidR="006D7F95">
          <w:rPr>
            <w:webHidden/>
          </w:rPr>
          <w:fldChar w:fldCharType="end"/>
        </w:r>
      </w:hyperlink>
    </w:p>
    <w:p w14:paraId="5026122A" w14:textId="77777777" w:rsidR="006D7F95" w:rsidRPr="00CD792D" w:rsidRDefault="00C05C78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6" w:history="1">
        <w:r w:rsidR="006D7F95" w:rsidRPr="00FF1BE0">
          <w:rPr>
            <w:rStyle w:val="ab"/>
            <w:noProof/>
          </w:rPr>
          <w:t>3.1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业务描述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_Toc97539896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4</w:t>
        </w:r>
        <w:r w:rsidR="006D7F95">
          <w:rPr>
            <w:noProof/>
            <w:webHidden/>
          </w:rPr>
          <w:fldChar w:fldCharType="end"/>
        </w:r>
      </w:hyperlink>
    </w:p>
    <w:p w14:paraId="619F8426" w14:textId="77777777" w:rsidR="006D7F95" w:rsidRPr="00CD792D" w:rsidRDefault="00C05C78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7" w:history="1">
        <w:r w:rsidR="006D7F95" w:rsidRPr="00FF1BE0">
          <w:rPr>
            <w:rStyle w:val="ab"/>
            <w:noProof/>
          </w:rPr>
          <w:t>3.2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系统角色划分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_Toc97539897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4</w:t>
        </w:r>
        <w:r w:rsidR="006D7F95">
          <w:rPr>
            <w:noProof/>
            <w:webHidden/>
          </w:rPr>
          <w:fldChar w:fldCharType="end"/>
        </w:r>
      </w:hyperlink>
    </w:p>
    <w:p w14:paraId="6A365C3C" w14:textId="77777777" w:rsidR="006D7F95" w:rsidRPr="00CD792D" w:rsidRDefault="00C05C78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8" w:history="1">
        <w:r w:rsidR="006D7F95" w:rsidRPr="00FF1BE0">
          <w:rPr>
            <w:rStyle w:val="ab"/>
            <w:noProof/>
          </w:rPr>
          <w:t>3.3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系统功能用例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_Toc97539898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5</w:t>
        </w:r>
        <w:r w:rsidR="006D7F95">
          <w:rPr>
            <w:noProof/>
            <w:webHidden/>
          </w:rPr>
          <w:fldChar w:fldCharType="end"/>
        </w:r>
      </w:hyperlink>
    </w:p>
    <w:p w14:paraId="69C9E40A" w14:textId="77777777" w:rsidR="006D7F95" w:rsidRPr="00CD792D" w:rsidRDefault="00C05C78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9" w:history="1">
        <w:r w:rsidR="006D7F95" w:rsidRPr="00FF1BE0">
          <w:rPr>
            <w:rStyle w:val="ab"/>
            <w:noProof/>
          </w:rPr>
          <w:t>3.4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系统功能用例分析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_Toc97539899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7</w:t>
        </w:r>
        <w:r w:rsidR="006D7F95">
          <w:rPr>
            <w:noProof/>
            <w:webHidden/>
          </w:rPr>
          <w:fldChar w:fldCharType="end"/>
        </w:r>
      </w:hyperlink>
    </w:p>
    <w:p w14:paraId="1A965116" w14:textId="77777777" w:rsidR="00CD0CC7" w:rsidRDefault="00EA245C" w:rsidP="00CD0CC7">
      <w:pPr>
        <w:jc w:val="left"/>
      </w:pPr>
      <w:r>
        <w:fldChar w:fldCharType="end"/>
      </w:r>
      <w:bookmarkStart w:id="0" w:name="_Toc26205337"/>
      <w:bookmarkStart w:id="1" w:name="_Toc26520912"/>
      <w:bookmarkStart w:id="2" w:name="_Toc26700152"/>
      <w:bookmarkStart w:id="3" w:name="_Toc27216840"/>
      <w:bookmarkStart w:id="4" w:name="_Toc37559945"/>
      <w:bookmarkStart w:id="5" w:name="_Toc63738102"/>
      <w:bookmarkStart w:id="6" w:name="_Toc182191910"/>
      <w:bookmarkStart w:id="7" w:name="_Toc468448662"/>
      <w:bookmarkStart w:id="8" w:name="_Toc512756449"/>
      <w:bookmarkStart w:id="9" w:name="_Toc516288629"/>
      <w:bookmarkStart w:id="10" w:name="_Toc518716696"/>
      <w:r w:rsidR="00BE7341">
        <w:br w:type="page"/>
      </w:r>
    </w:p>
    <w:p w14:paraId="2FC3BB4A" w14:textId="77777777" w:rsidR="004F49AB" w:rsidRDefault="004F49AB" w:rsidP="00CD0CC7">
      <w:pPr>
        <w:pStyle w:val="1"/>
      </w:pPr>
      <w:bookmarkStart w:id="11" w:name="_Toc97539885"/>
      <w:r>
        <w:rPr>
          <w:rFonts w:hint="eastAsia"/>
        </w:rPr>
        <w:lastRenderedPageBreak/>
        <w:t>简介</w:t>
      </w:r>
      <w:bookmarkEnd w:id="11"/>
    </w:p>
    <w:p w14:paraId="46BA2FD6" w14:textId="77777777" w:rsidR="00FD7571" w:rsidRDefault="00FD7571" w:rsidP="00FD7571">
      <w:pPr>
        <w:pStyle w:val="2"/>
      </w:pPr>
      <w:bookmarkStart w:id="12" w:name="_Toc47432029"/>
      <w:bookmarkStart w:id="13" w:name="_Toc97539886"/>
      <w:r>
        <w:rPr>
          <w:rFonts w:hint="eastAsia"/>
        </w:rPr>
        <w:t>文档介绍</w:t>
      </w:r>
      <w:bookmarkEnd w:id="12"/>
      <w:bookmarkEnd w:id="13"/>
    </w:p>
    <w:p w14:paraId="02FC2D60" w14:textId="1EEDECB8" w:rsidR="00E020E2" w:rsidRDefault="00E020E2" w:rsidP="00FD7571">
      <w:pPr>
        <w:ind w:firstLine="425"/>
      </w:pPr>
      <w:r>
        <w:t>在</w:t>
      </w:r>
      <w:proofErr w:type="spellStart"/>
      <w:r>
        <w:t>Wordpress</w:t>
      </w:r>
      <w:proofErr w:type="spellEnd"/>
      <w:r>
        <w:t>网站的</w:t>
      </w:r>
      <w:r w:rsidR="00C05C78">
        <w:rPr>
          <w:rFonts w:hint="eastAsia"/>
        </w:rPr>
        <w:t>用户</w:t>
      </w:r>
      <w:r>
        <w:t>登录界面，进行密码暴力破解。</w:t>
      </w:r>
    </w:p>
    <w:p w14:paraId="7C88360A" w14:textId="77777777" w:rsidR="00FD7571" w:rsidRDefault="00FD7571" w:rsidP="00FD7571">
      <w:pPr>
        <w:pStyle w:val="2"/>
      </w:pPr>
      <w:bookmarkStart w:id="14" w:name="_Toc47432030"/>
      <w:bookmarkStart w:id="15" w:name="_Toc97539887"/>
      <w:r>
        <w:rPr>
          <w:rFonts w:hint="eastAsia"/>
        </w:rPr>
        <w:t>业务背景</w:t>
      </w:r>
      <w:bookmarkEnd w:id="14"/>
      <w:bookmarkEnd w:id="15"/>
    </w:p>
    <w:p w14:paraId="7D635550" w14:textId="350EE774" w:rsidR="00FD7571" w:rsidRPr="00792D5C" w:rsidRDefault="00A31DB3" w:rsidP="00FD7571">
      <w:pPr>
        <w:ind w:firstLine="425"/>
      </w:pPr>
      <w:r>
        <w:t>一个小型的信息安全工具，</w:t>
      </w:r>
      <w:r w:rsidR="00B62F97">
        <w:t>供</w:t>
      </w:r>
      <w:r>
        <w:t>信息安全或渗透测试工作</w:t>
      </w:r>
      <w:r w:rsidR="00B62F97">
        <w:t>人员使用。</w:t>
      </w:r>
    </w:p>
    <w:p w14:paraId="7DF4E37C" w14:textId="77777777" w:rsidR="00FD7571" w:rsidRPr="00A31DB3" w:rsidRDefault="00FD7571" w:rsidP="00FD7571">
      <w:pPr>
        <w:ind w:firstLine="425"/>
      </w:pPr>
    </w:p>
    <w:p w14:paraId="158629DA" w14:textId="40D4DC2D" w:rsidR="00A7679A" w:rsidRDefault="00FD7571" w:rsidP="2506A181">
      <w:pPr>
        <w:pStyle w:val="2PIM2H2Heading2HiddenHeadTimesNewRoman"/>
      </w:pPr>
      <w:bookmarkStart w:id="16" w:name="_Toc47432031"/>
      <w:bookmarkStart w:id="17" w:name="_Toc97539888"/>
      <w:bookmarkEnd w:id="0"/>
      <w:bookmarkEnd w:id="1"/>
      <w:bookmarkEnd w:id="2"/>
      <w:bookmarkEnd w:id="3"/>
      <w:bookmarkEnd w:id="4"/>
      <w:bookmarkEnd w:id="5"/>
      <w:bookmarkEnd w:id="6"/>
      <w:r>
        <w:t>相关术语</w:t>
      </w:r>
      <w:bookmarkEnd w:id="16"/>
      <w:bookmarkEnd w:id="17"/>
    </w:p>
    <w:p w14:paraId="3AD62CDA" w14:textId="77777777" w:rsidR="00DC74EB" w:rsidRDefault="00DC74EB" w:rsidP="00C05C78">
      <w:pPr>
        <w:ind w:firstLine="425"/>
      </w:pPr>
      <w:r>
        <w:rPr>
          <w:rFonts w:hint="eastAsia"/>
        </w:rPr>
        <w:t>暴力破解</w:t>
      </w:r>
    </w:p>
    <w:p w14:paraId="44FB30F8" w14:textId="77777777" w:rsidR="00DC74EB" w:rsidRPr="00A43817" w:rsidRDefault="00DC74EB" w:rsidP="00FD7571"/>
    <w:p w14:paraId="1DA6542E" w14:textId="77777777" w:rsidR="00011821" w:rsidRDefault="00011821" w:rsidP="00C12C4F">
      <w:pPr>
        <w:spacing w:line="360" w:lineRule="auto"/>
        <w:rPr>
          <w:rFonts w:ascii="宋体" w:hAnsi="宋体"/>
          <w:color w:val="002060"/>
          <w:sz w:val="28"/>
          <w:szCs w:val="28"/>
        </w:rPr>
        <w:sectPr w:rsidR="00011821" w:rsidSect="006071C2">
          <w:headerReference w:type="default" r:id="rId8"/>
          <w:footerReference w:type="even" r:id="rId9"/>
          <w:footerReference w:type="default" r:id="rId10"/>
          <w:pgSz w:w="11906" w:h="16838" w:code="9"/>
          <w:pgMar w:top="1418" w:right="1418" w:bottom="1191" w:left="1418" w:header="851" w:footer="709" w:gutter="284"/>
          <w:pgNumType w:start="0"/>
          <w:cols w:space="425"/>
          <w:titlePg/>
          <w:docGrid w:type="lines" w:linePitch="326"/>
        </w:sectPr>
      </w:pPr>
      <w:bookmarkStart w:id="18" w:name="_附录B－表格格式2"/>
      <w:bookmarkEnd w:id="7"/>
      <w:bookmarkEnd w:id="8"/>
      <w:bookmarkEnd w:id="9"/>
      <w:bookmarkEnd w:id="10"/>
      <w:bookmarkEnd w:id="18"/>
    </w:p>
    <w:p w14:paraId="47214B25" w14:textId="77777777" w:rsidR="00D714C2" w:rsidRDefault="002F02BD" w:rsidP="002F02BD">
      <w:pPr>
        <w:pStyle w:val="1"/>
      </w:pPr>
      <w:bookmarkStart w:id="19" w:name="_Toc97539889"/>
      <w:r>
        <w:rPr>
          <w:rFonts w:hint="eastAsia"/>
        </w:rPr>
        <w:lastRenderedPageBreak/>
        <w:t>系统通用性需求</w:t>
      </w:r>
      <w:bookmarkEnd w:id="19"/>
    </w:p>
    <w:p w14:paraId="3B1A0C31" w14:textId="77777777" w:rsidR="002F56EE" w:rsidRDefault="002F56EE" w:rsidP="00DC74EB">
      <w:pPr>
        <w:pStyle w:val="2"/>
      </w:pPr>
      <w:bookmarkStart w:id="20" w:name="_Toc97539890"/>
      <w:r>
        <w:rPr>
          <w:rFonts w:hint="eastAsia"/>
        </w:rPr>
        <w:t>性能需求</w:t>
      </w:r>
      <w:bookmarkEnd w:id="20"/>
    </w:p>
    <w:p w14:paraId="7E831CF6" w14:textId="780F28A8" w:rsidR="00DC74EB" w:rsidRPr="00DC74EB" w:rsidRDefault="00DC74EB" w:rsidP="00DC74EB">
      <w:pPr>
        <w:ind w:left="425"/>
      </w:pPr>
      <w:r>
        <w:t>完成</w:t>
      </w:r>
      <w:proofErr w:type="spellStart"/>
      <w:r>
        <w:t>Wordpress</w:t>
      </w:r>
      <w:proofErr w:type="spellEnd"/>
      <w:r>
        <w:t>网站登陆界面密码的暴力破解</w:t>
      </w:r>
    </w:p>
    <w:p w14:paraId="1DBE485A" w14:textId="77777777" w:rsidR="002F56EE" w:rsidRDefault="002F56EE" w:rsidP="002F56EE">
      <w:pPr>
        <w:pStyle w:val="2"/>
      </w:pPr>
      <w:bookmarkStart w:id="21" w:name="_Toc97539891"/>
      <w:r>
        <w:rPr>
          <w:rFonts w:hint="eastAsia"/>
        </w:rPr>
        <w:t>安全需求</w:t>
      </w:r>
      <w:bookmarkEnd w:id="21"/>
    </w:p>
    <w:p w14:paraId="1A2FF8F2" w14:textId="17F08428" w:rsidR="009A3D49" w:rsidRPr="009A3D49" w:rsidRDefault="00C05C78" w:rsidP="009A3D49">
      <w:pPr>
        <w:ind w:left="425"/>
      </w:pPr>
      <w:r>
        <w:rPr>
          <w:rFonts w:hint="eastAsia"/>
        </w:rPr>
        <w:t>无</w:t>
      </w:r>
    </w:p>
    <w:p w14:paraId="6A1AEB81" w14:textId="77777777" w:rsidR="002F56EE" w:rsidRDefault="002F56EE" w:rsidP="002F56EE">
      <w:pPr>
        <w:pStyle w:val="2"/>
      </w:pPr>
      <w:bookmarkStart w:id="22" w:name="_Toc97539892"/>
      <w:r>
        <w:rPr>
          <w:rFonts w:hint="eastAsia"/>
        </w:rPr>
        <w:t>政策法律</w:t>
      </w:r>
      <w:r w:rsidR="00E557A3">
        <w:rPr>
          <w:rFonts w:hint="eastAsia"/>
        </w:rPr>
        <w:t>需</w:t>
      </w:r>
      <w:r>
        <w:rPr>
          <w:rFonts w:hint="eastAsia"/>
        </w:rPr>
        <w:t>求</w:t>
      </w:r>
      <w:bookmarkEnd w:id="22"/>
    </w:p>
    <w:p w14:paraId="19046AAA" w14:textId="751A6A6E" w:rsidR="0066313C" w:rsidRDefault="00A31DB3" w:rsidP="0066313C">
      <w:pPr>
        <w:ind w:left="425"/>
      </w:pPr>
      <w:r>
        <w:t>用户使用必须</w:t>
      </w:r>
      <w:r w:rsidR="003A6C4E">
        <w:t>符合相关法律法规</w:t>
      </w:r>
      <w:r w:rsidR="0066313C">
        <w:t>。</w:t>
      </w:r>
    </w:p>
    <w:p w14:paraId="5BB44DF6" w14:textId="77777777" w:rsidR="00E557A3" w:rsidRDefault="00E557A3" w:rsidP="00E557A3">
      <w:pPr>
        <w:pStyle w:val="2"/>
      </w:pPr>
      <w:bookmarkStart w:id="23" w:name="_Toc97539893"/>
      <w:r>
        <w:rPr>
          <w:rFonts w:hint="eastAsia"/>
        </w:rPr>
        <w:t>操作性需求</w:t>
      </w:r>
      <w:bookmarkEnd w:id="23"/>
    </w:p>
    <w:p w14:paraId="1C0BE4A4" w14:textId="77777777" w:rsidR="00E557A3" w:rsidRPr="00E557A3" w:rsidRDefault="00E557A3" w:rsidP="00E557A3">
      <w:pPr>
        <w:ind w:left="425"/>
      </w:pPr>
      <w:r>
        <w:rPr>
          <w:rFonts w:hint="eastAsia"/>
        </w:rPr>
        <w:t>无。</w:t>
      </w:r>
    </w:p>
    <w:p w14:paraId="2B6AFCEC" w14:textId="77777777" w:rsidR="002F56EE" w:rsidRDefault="002F56EE" w:rsidP="002F56EE">
      <w:pPr>
        <w:pStyle w:val="2"/>
      </w:pPr>
      <w:bookmarkStart w:id="24" w:name="_Toc97539894"/>
      <w:r>
        <w:rPr>
          <w:rFonts w:hint="eastAsia"/>
        </w:rPr>
        <w:t>其他</w:t>
      </w:r>
      <w:r w:rsidR="00E557A3">
        <w:rPr>
          <w:rFonts w:hint="eastAsia"/>
        </w:rPr>
        <w:t>需</w:t>
      </w:r>
      <w:r>
        <w:rPr>
          <w:rFonts w:hint="eastAsia"/>
        </w:rPr>
        <w:t>求</w:t>
      </w:r>
      <w:bookmarkEnd w:id="24"/>
    </w:p>
    <w:p w14:paraId="05AF3C8B" w14:textId="77777777" w:rsidR="002F02BD" w:rsidRDefault="003A6C4E" w:rsidP="00BB3785">
      <w:pPr>
        <w:ind w:left="425"/>
      </w:pPr>
      <w:r>
        <w:rPr>
          <w:rFonts w:hint="eastAsia"/>
        </w:rPr>
        <w:t>无。</w:t>
      </w:r>
    </w:p>
    <w:p w14:paraId="3041E394" w14:textId="77777777" w:rsidR="002F02BD" w:rsidRDefault="002F02BD" w:rsidP="00BB3785">
      <w:pPr>
        <w:ind w:left="425"/>
      </w:pPr>
    </w:p>
    <w:p w14:paraId="722B00AE" w14:textId="77777777" w:rsidR="00627D80" w:rsidRDefault="00627D80" w:rsidP="00BB3785">
      <w:pPr>
        <w:ind w:left="425"/>
      </w:pPr>
    </w:p>
    <w:p w14:paraId="42C6D796" w14:textId="77777777" w:rsidR="00627D80" w:rsidRDefault="00627D80" w:rsidP="00BB3785">
      <w:pPr>
        <w:ind w:left="425"/>
      </w:pPr>
    </w:p>
    <w:p w14:paraId="6E1831B3" w14:textId="77777777" w:rsidR="00627D80" w:rsidRDefault="00627D80" w:rsidP="00BB3785">
      <w:pPr>
        <w:ind w:left="425"/>
      </w:pPr>
    </w:p>
    <w:p w14:paraId="54E11D2A" w14:textId="77777777" w:rsidR="00627D80" w:rsidRDefault="00627D80" w:rsidP="00BB3785">
      <w:pPr>
        <w:ind w:left="425"/>
      </w:pPr>
    </w:p>
    <w:p w14:paraId="31126E5D" w14:textId="77777777" w:rsidR="00627D80" w:rsidRDefault="00627D80" w:rsidP="00BB3785">
      <w:pPr>
        <w:ind w:left="425"/>
      </w:pPr>
    </w:p>
    <w:p w14:paraId="2DE403A5" w14:textId="77777777" w:rsidR="00627D80" w:rsidRDefault="00627D80" w:rsidP="00BB3785">
      <w:pPr>
        <w:ind w:left="425"/>
      </w:pPr>
    </w:p>
    <w:p w14:paraId="62431CDC" w14:textId="77777777" w:rsidR="00627D80" w:rsidRDefault="00627D80" w:rsidP="00BB3785">
      <w:pPr>
        <w:ind w:left="425"/>
      </w:pPr>
    </w:p>
    <w:p w14:paraId="49E398E2" w14:textId="77777777" w:rsidR="00627D80" w:rsidRDefault="00627D80" w:rsidP="00BB3785">
      <w:pPr>
        <w:ind w:left="425"/>
      </w:pPr>
    </w:p>
    <w:p w14:paraId="16287F21" w14:textId="77777777" w:rsidR="00627D80" w:rsidRDefault="00627D80" w:rsidP="00BB3785">
      <w:pPr>
        <w:ind w:left="425"/>
      </w:pPr>
    </w:p>
    <w:p w14:paraId="5BE93A62" w14:textId="77777777" w:rsidR="00627D80" w:rsidRDefault="00627D80" w:rsidP="00BB3785">
      <w:pPr>
        <w:ind w:left="425"/>
      </w:pPr>
    </w:p>
    <w:p w14:paraId="384BA73E" w14:textId="77777777" w:rsidR="00627D80" w:rsidRDefault="00627D80" w:rsidP="00BB3785">
      <w:pPr>
        <w:ind w:left="425"/>
      </w:pPr>
    </w:p>
    <w:p w14:paraId="34B3F2EB" w14:textId="77777777" w:rsidR="00627D80" w:rsidRDefault="00627D80" w:rsidP="00BB3785">
      <w:pPr>
        <w:ind w:left="425"/>
      </w:pPr>
    </w:p>
    <w:p w14:paraId="7D34F5C7" w14:textId="77777777" w:rsidR="00627D80" w:rsidRDefault="00627D80" w:rsidP="00BB3785">
      <w:pPr>
        <w:ind w:left="425"/>
      </w:pPr>
    </w:p>
    <w:p w14:paraId="0B4020A7" w14:textId="77777777" w:rsidR="00627D80" w:rsidRDefault="00627D80" w:rsidP="00BB3785">
      <w:pPr>
        <w:ind w:left="425"/>
      </w:pPr>
    </w:p>
    <w:p w14:paraId="1D7B270A" w14:textId="77777777" w:rsidR="00627D80" w:rsidRDefault="00627D80" w:rsidP="00BB3785">
      <w:pPr>
        <w:ind w:left="425"/>
      </w:pPr>
    </w:p>
    <w:p w14:paraId="4F904CB7" w14:textId="77777777" w:rsidR="00627D80" w:rsidRDefault="00627D80" w:rsidP="00BB3785">
      <w:pPr>
        <w:ind w:left="425"/>
      </w:pPr>
    </w:p>
    <w:p w14:paraId="06971CD3" w14:textId="77777777" w:rsidR="00627D80" w:rsidRDefault="00627D80" w:rsidP="00BB3785">
      <w:pPr>
        <w:ind w:left="425"/>
      </w:pPr>
    </w:p>
    <w:p w14:paraId="2A1F701D" w14:textId="77777777" w:rsidR="00627D80" w:rsidRDefault="00627D80" w:rsidP="00BB3785">
      <w:pPr>
        <w:ind w:left="425"/>
      </w:pPr>
    </w:p>
    <w:p w14:paraId="6B2E6F58" w14:textId="77777777" w:rsidR="002F02BD" w:rsidRDefault="002F02BD" w:rsidP="002F02BD">
      <w:pPr>
        <w:pStyle w:val="1"/>
      </w:pPr>
      <w:bookmarkStart w:id="25" w:name="_Toc97539895"/>
      <w:r>
        <w:rPr>
          <w:rFonts w:hint="eastAsia"/>
        </w:rPr>
        <w:lastRenderedPageBreak/>
        <w:t>业务描述及系统功能</w:t>
      </w:r>
      <w:bookmarkEnd w:id="25"/>
    </w:p>
    <w:p w14:paraId="5F11E927" w14:textId="77777777" w:rsidR="002F02BD" w:rsidRDefault="002F02BD" w:rsidP="002F02BD">
      <w:pPr>
        <w:pStyle w:val="2"/>
      </w:pPr>
      <w:bookmarkStart w:id="26" w:name="_Toc97539896"/>
      <w:r>
        <w:rPr>
          <w:rFonts w:hint="eastAsia"/>
        </w:rPr>
        <w:t>业务描述</w:t>
      </w:r>
      <w:bookmarkEnd w:id="26"/>
    </w:p>
    <w:p w14:paraId="3121F436" w14:textId="7CCB2566" w:rsidR="00CE5BE0" w:rsidRDefault="00CE5BE0" w:rsidP="00390B65">
      <w:pPr>
        <w:ind w:left="425" w:firstLine="151"/>
      </w:pPr>
      <w:r>
        <w:t>将</w:t>
      </w:r>
      <w:proofErr w:type="spellStart"/>
      <w:r>
        <w:t>Wordpress</w:t>
      </w:r>
      <w:proofErr w:type="spellEnd"/>
      <w:r w:rsidR="003A6C4E">
        <w:t>登陆界面进行源码分析，并使用字典暴力破解</w:t>
      </w:r>
      <w:r w:rsidR="004B4E68">
        <w:t>。</w:t>
      </w:r>
    </w:p>
    <w:p w14:paraId="16F7F0EB" w14:textId="113EC483" w:rsidR="004B4E68" w:rsidRDefault="2506A181" w:rsidP="2506A181">
      <w:pPr>
        <w:ind w:left="425" w:firstLine="151"/>
      </w:pPr>
      <w:r>
        <w:t>当用户进入</w:t>
      </w:r>
      <w:proofErr w:type="spellStart"/>
      <w:r>
        <w:t>Wordpress</w:t>
      </w:r>
      <w:proofErr w:type="spellEnd"/>
      <w:r>
        <w:t>网站的登录界面，启动工具，在工具内输入</w:t>
      </w:r>
      <w:r>
        <w:t>URL</w:t>
      </w:r>
      <w:r>
        <w:t>，工具会进行网页的源码分析。在工具内输入用户名，开始破解。</w:t>
      </w:r>
    </w:p>
    <w:p w14:paraId="03EFCA41" w14:textId="77777777" w:rsidR="00B41F81" w:rsidRPr="003A6C4E" w:rsidRDefault="00B41F81" w:rsidP="00BB3785">
      <w:pPr>
        <w:ind w:left="425"/>
      </w:pPr>
    </w:p>
    <w:p w14:paraId="5F96A722" w14:textId="77777777" w:rsidR="004B4E68" w:rsidRDefault="004B4E68" w:rsidP="00BB3785">
      <w:pPr>
        <w:ind w:left="425"/>
      </w:pPr>
    </w:p>
    <w:p w14:paraId="62EC69CE" w14:textId="77777777" w:rsidR="002F02BD" w:rsidRDefault="002F02BD" w:rsidP="002F02BD">
      <w:pPr>
        <w:pStyle w:val="2"/>
      </w:pPr>
      <w:bookmarkStart w:id="27" w:name="_Toc97539897"/>
      <w:r>
        <w:rPr>
          <w:rFonts w:hint="eastAsia"/>
        </w:rPr>
        <w:t>系统角色划分</w:t>
      </w:r>
      <w:bookmarkEnd w:id="27"/>
    </w:p>
    <w:tbl>
      <w:tblPr>
        <w:tblW w:w="9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03"/>
      </w:tblGrid>
      <w:tr w:rsidR="00D62C95" w14:paraId="3C3F327E" w14:textId="77777777" w:rsidTr="2506A181">
        <w:trPr>
          <w:trHeight w:val="310"/>
        </w:trPr>
        <w:tc>
          <w:tcPr>
            <w:tcW w:w="2093" w:type="dxa"/>
            <w:shd w:val="clear" w:color="auto" w:fill="E7E6E6" w:themeFill="background2"/>
          </w:tcPr>
          <w:p w14:paraId="3A7D9919" w14:textId="77777777" w:rsidR="00D62C95" w:rsidRDefault="00D62C95" w:rsidP="004A3BF5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7403" w:type="dxa"/>
            <w:shd w:val="clear" w:color="auto" w:fill="E7E6E6" w:themeFill="background2"/>
          </w:tcPr>
          <w:p w14:paraId="749E2E85" w14:textId="77777777" w:rsidR="00D62C95" w:rsidRDefault="00D62C95" w:rsidP="004A3BF5">
            <w:pPr>
              <w:jc w:val="center"/>
            </w:pPr>
            <w:r>
              <w:rPr>
                <w:rFonts w:hint="eastAsia"/>
              </w:rPr>
              <w:t>职责简述</w:t>
            </w:r>
          </w:p>
        </w:tc>
      </w:tr>
      <w:tr w:rsidR="00D62C95" w14:paraId="13C62317" w14:textId="77777777" w:rsidTr="2506A181">
        <w:trPr>
          <w:trHeight w:val="321"/>
        </w:trPr>
        <w:tc>
          <w:tcPr>
            <w:tcW w:w="2093" w:type="dxa"/>
            <w:shd w:val="clear" w:color="auto" w:fill="auto"/>
          </w:tcPr>
          <w:p w14:paraId="4C83628A" w14:textId="77777777" w:rsidR="00D62C95" w:rsidRDefault="003A6C4E" w:rsidP="004A3BF5">
            <w:r>
              <w:rPr>
                <w:rFonts w:hint="eastAsia"/>
              </w:rPr>
              <w:t>管理员</w:t>
            </w:r>
          </w:p>
        </w:tc>
        <w:tc>
          <w:tcPr>
            <w:tcW w:w="7403" w:type="dxa"/>
            <w:shd w:val="clear" w:color="auto" w:fill="auto"/>
          </w:tcPr>
          <w:p w14:paraId="2E02F0A9" w14:textId="385B3D07" w:rsidR="00D62C95" w:rsidRDefault="2506A181" w:rsidP="004A3BF5">
            <w:r>
              <w:t>对工具进行功能添加，如添加</w:t>
            </w:r>
            <w:r>
              <w:t>ftp</w:t>
            </w:r>
            <w:r>
              <w:t>服务器暴力破解功能。</w:t>
            </w:r>
          </w:p>
          <w:p w14:paraId="428F6F16" w14:textId="37F1393F" w:rsidR="00D62C95" w:rsidRDefault="2506A181" w:rsidP="2506A181">
            <w:r>
              <w:t>根据用户反馈，完善字典。</w:t>
            </w:r>
          </w:p>
        </w:tc>
      </w:tr>
      <w:tr w:rsidR="00D62C95" w14:paraId="285E2B7E" w14:textId="77777777" w:rsidTr="2506A181">
        <w:trPr>
          <w:trHeight w:val="321"/>
        </w:trPr>
        <w:tc>
          <w:tcPr>
            <w:tcW w:w="2093" w:type="dxa"/>
            <w:shd w:val="clear" w:color="auto" w:fill="auto"/>
          </w:tcPr>
          <w:p w14:paraId="19AA7E57" w14:textId="77777777" w:rsidR="00D62C95" w:rsidRDefault="003A6C4E" w:rsidP="004A3BF5">
            <w:r>
              <w:rPr>
                <w:rFonts w:hint="eastAsia"/>
              </w:rPr>
              <w:t>用户</w:t>
            </w:r>
          </w:p>
        </w:tc>
        <w:tc>
          <w:tcPr>
            <w:tcW w:w="7403" w:type="dxa"/>
            <w:shd w:val="clear" w:color="auto" w:fill="auto"/>
          </w:tcPr>
          <w:p w14:paraId="0424097A" w14:textId="3A137B68" w:rsidR="00D62C95" w:rsidRDefault="2506A181" w:rsidP="2506A181">
            <w:r>
              <w:t>进行简单的渗透测试，如测试</w:t>
            </w:r>
            <w:proofErr w:type="spellStart"/>
            <w:r>
              <w:t>Wordpress</w:t>
            </w:r>
            <w:proofErr w:type="spellEnd"/>
            <w:r>
              <w:t>弱密码</w:t>
            </w:r>
          </w:p>
        </w:tc>
      </w:tr>
      <w:tr w:rsidR="00725882" w14:paraId="5B95CD12" w14:textId="77777777" w:rsidTr="2506A181">
        <w:trPr>
          <w:trHeight w:val="321"/>
        </w:trPr>
        <w:tc>
          <w:tcPr>
            <w:tcW w:w="2093" w:type="dxa"/>
            <w:shd w:val="clear" w:color="auto" w:fill="auto"/>
          </w:tcPr>
          <w:p w14:paraId="5220BBB2" w14:textId="77777777" w:rsidR="00725882" w:rsidRDefault="00725882" w:rsidP="004A3BF5"/>
        </w:tc>
        <w:tc>
          <w:tcPr>
            <w:tcW w:w="7403" w:type="dxa"/>
            <w:shd w:val="clear" w:color="auto" w:fill="auto"/>
          </w:tcPr>
          <w:p w14:paraId="13CB595B" w14:textId="77777777" w:rsidR="00725882" w:rsidRDefault="00725882" w:rsidP="004A3BF5"/>
        </w:tc>
      </w:tr>
    </w:tbl>
    <w:p w14:paraId="6D9C8D39" w14:textId="77777777" w:rsidR="002F02BD" w:rsidRDefault="002F02BD" w:rsidP="00BB3785">
      <w:pPr>
        <w:ind w:left="425"/>
      </w:pPr>
    </w:p>
    <w:p w14:paraId="675E05EE" w14:textId="77777777" w:rsidR="00E54CCD" w:rsidRDefault="00E54CCD" w:rsidP="00BB3785">
      <w:pPr>
        <w:ind w:left="425"/>
      </w:pPr>
    </w:p>
    <w:p w14:paraId="2FC17F8B" w14:textId="77777777" w:rsidR="00725882" w:rsidRDefault="00725882" w:rsidP="00BB3785">
      <w:pPr>
        <w:ind w:left="425"/>
      </w:pPr>
    </w:p>
    <w:p w14:paraId="1C24426A" w14:textId="77777777" w:rsidR="002F02BD" w:rsidRDefault="002F02BD" w:rsidP="002F02BD">
      <w:pPr>
        <w:pStyle w:val="2"/>
      </w:pPr>
      <w:bookmarkStart w:id="28" w:name="_Toc97539898"/>
      <w:r>
        <w:rPr>
          <w:rFonts w:hint="eastAsia"/>
        </w:rPr>
        <w:t>系统功能用例</w:t>
      </w:r>
      <w:bookmarkEnd w:id="28"/>
    </w:p>
    <w:p w14:paraId="5875A169" w14:textId="77777777" w:rsidR="006C54F5" w:rsidRDefault="0078725D" w:rsidP="00C53521">
      <w:pPr>
        <w:pStyle w:val="3"/>
      </w:pPr>
      <w:r>
        <w:rPr>
          <w:rFonts w:hint="eastAsia"/>
        </w:rPr>
        <w:t>管理员</w:t>
      </w:r>
      <w:r w:rsidR="00C53521">
        <w:rPr>
          <w:rFonts w:hint="eastAsia"/>
        </w:rPr>
        <w:t>功能用例</w:t>
      </w:r>
    </w:p>
    <w:p w14:paraId="1523B638" w14:textId="6EC2B794" w:rsidR="00C53521" w:rsidRDefault="2506A181" w:rsidP="2506A181">
      <w:r>
        <w:t>更新代码，如添加</w:t>
      </w:r>
      <w:r>
        <w:t>ftp</w:t>
      </w:r>
      <w:r>
        <w:t>服务器暴力破解功能</w:t>
      </w:r>
    </w:p>
    <w:p w14:paraId="0A4F7224" w14:textId="32CA57B2" w:rsidR="002E4408" w:rsidRDefault="2506A181" w:rsidP="006C54F5">
      <w:r>
        <w:t>完善字典，如向字典中添加更多常用密码</w:t>
      </w:r>
    </w:p>
    <w:p w14:paraId="53613F31" w14:textId="77777777" w:rsidR="00C53521" w:rsidRDefault="00C372DD" w:rsidP="00C53521">
      <w:pPr>
        <w:pStyle w:val="3"/>
      </w:pPr>
      <w:r>
        <w:rPr>
          <w:rFonts w:hint="eastAsia"/>
        </w:rPr>
        <w:t>用户</w:t>
      </w:r>
      <w:r w:rsidR="00C53521">
        <w:rPr>
          <w:rFonts w:hint="eastAsia"/>
        </w:rPr>
        <w:t>功能用例</w:t>
      </w:r>
    </w:p>
    <w:p w14:paraId="205CE526" w14:textId="27F11D87" w:rsidR="00E2510F" w:rsidRDefault="2506A181" w:rsidP="2506A181">
      <w:r>
        <w:t>测试</w:t>
      </w:r>
      <w:proofErr w:type="spellStart"/>
      <w:r>
        <w:t>Wordpress</w:t>
      </w:r>
      <w:proofErr w:type="spellEnd"/>
      <w:r>
        <w:t>弱密码</w:t>
      </w:r>
    </w:p>
    <w:p w14:paraId="5AE48A43" w14:textId="77777777" w:rsidR="00BD14F2" w:rsidRDefault="00BD14F2" w:rsidP="006C54F5"/>
    <w:p w14:paraId="50F40DEB" w14:textId="77777777" w:rsidR="00BD14F2" w:rsidRDefault="00BD14F2" w:rsidP="006C54F5"/>
    <w:p w14:paraId="77A52294" w14:textId="77777777" w:rsidR="00BD14F2" w:rsidRDefault="00BD14F2" w:rsidP="006C54F5"/>
    <w:p w14:paraId="45CAD649" w14:textId="77777777" w:rsidR="00013D2C" w:rsidRPr="00013D2C" w:rsidRDefault="002E4408" w:rsidP="004A3BF5">
      <w:pPr>
        <w:pStyle w:val="2"/>
        <w:ind w:left="425"/>
      </w:pPr>
      <w:bookmarkStart w:id="29" w:name="_Toc97539899"/>
      <w:r>
        <w:rPr>
          <w:rFonts w:hint="eastAsia"/>
        </w:rPr>
        <w:t>系统功能用例分析</w:t>
      </w:r>
      <w:bookmarkEnd w:id="29"/>
    </w:p>
    <w:p w14:paraId="25163603" w14:textId="77777777" w:rsidR="002E4408" w:rsidRDefault="00693BD4" w:rsidP="002870C9">
      <w:pPr>
        <w:pStyle w:val="3"/>
      </w:pPr>
      <w:r>
        <w:rPr>
          <w:rFonts w:hint="eastAsia"/>
        </w:rPr>
        <w:t>管理员</w:t>
      </w:r>
      <w:r w:rsidR="002870C9">
        <w:rPr>
          <w:rFonts w:hint="eastAsia"/>
        </w:rPr>
        <w:t>功能用例分析</w:t>
      </w:r>
    </w:p>
    <w:p w14:paraId="43524858" w14:textId="78CDE965" w:rsidR="002870C9" w:rsidRDefault="2506A181" w:rsidP="00196200">
      <w:pPr>
        <w:pStyle w:val="heading40"/>
        <w:rPr>
          <w:lang w:eastAsia="zh-CN"/>
        </w:rPr>
      </w:pPr>
      <w:r w:rsidRPr="2506A181">
        <w:rPr>
          <w:lang w:eastAsia="zh-CN"/>
        </w:rPr>
        <w:t>添加</w:t>
      </w:r>
      <w:proofErr w:type="spellStart"/>
      <w:r w:rsidRPr="2506A181">
        <w:rPr>
          <w:lang w:eastAsia="zh-CN"/>
        </w:rPr>
        <w:t>ftp</w:t>
      </w:r>
      <w:r w:rsidRPr="2506A181">
        <w:rPr>
          <w:lang w:eastAsia="zh-CN"/>
        </w:rPr>
        <w:t>服务器暴力破解</w:t>
      </w:r>
      <w:proofErr w:type="spellEnd"/>
    </w:p>
    <w:p w14:paraId="2E464A8C" w14:textId="77777777" w:rsidR="00960B95" w:rsidRPr="00960B95" w:rsidRDefault="00960B95" w:rsidP="00960B95">
      <w:pPr>
        <w:pStyle w:val="5"/>
      </w:pPr>
      <w:proofErr w:type="spellStart"/>
      <w:r>
        <w:rPr>
          <w:rFonts w:hint="eastAsia"/>
        </w:rPr>
        <w:t>用例分析</w:t>
      </w:r>
      <w:proofErr w:type="spellEnd"/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693BD4" w14:paraId="31B20559" w14:textId="77777777" w:rsidTr="2506A181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177A8D5" w14:textId="77777777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693BD4" w14:paraId="377993F3" w14:textId="77777777" w:rsidTr="2506A181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8F3B767" w14:textId="4B9379C6" w:rsidR="00693BD4" w:rsidRDefault="2506A181" w:rsidP="2506A181">
            <w:r>
              <w:t>添加</w:t>
            </w:r>
            <w:r>
              <w:t>ftp</w:t>
            </w:r>
            <w:r>
              <w:t>服务器暴力破解</w:t>
            </w:r>
          </w:p>
        </w:tc>
      </w:tr>
      <w:tr w:rsidR="00693BD4" w14:paraId="295AA343" w14:textId="77777777" w:rsidTr="2506A181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CB8733" w14:textId="77777777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693BD4" w14:paraId="56F14705" w14:textId="77777777" w:rsidTr="2506A181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865D83" w14:textId="77777777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</w:t>
            </w:r>
          </w:p>
        </w:tc>
      </w:tr>
      <w:tr w:rsidR="00693BD4" w14:paraId="36FF01B5" w14:textId="77777777" w:rsidTr="2506A181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717474" w14:textId="77777777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lastRenderedPageBreak/>
              <w:t>前置条件</w:t>
            </w:r>
          </w:p>
        </w:tc>
      </w:tr>
      <w:tr w:rsidR="00693BD4" w14:paraId="60CC20CB" w14:textId="77777777" w:rsidTr="2506A181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D4E38D" w14:textId="79E86F2E" w:rsidR="00693BD4" w:rsidRDefault="2506A181" w:rsidP="2506A181">
            <w:r>
              <w:t>无</w:t>
            </w:r>
          </w:p>
        </w:tc>
      </w:tr>
      <w:tr w:rsidR="00693BD4" w14:paraId="0A127E89" w14:textId="77777777" w:rsidTr="2506A181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C85A54" w14:textId="77777777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693BD4" w14:paraId="134FEFB8" w14:textId="77777777" w:rsidTr="2506A181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26C6C1" w14:textId="77777777" w:rsidR="00693BD4" w:rsidRDefault="00C372DD" w:rsidP="00C76203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t>无</w:t>
            </w:r>
          </w:p>
          <w:p w14:paraId="007DCDA8" w14:textId="77777777" w:rsidR="00693BD4" w:rsidRDefault="00693BD4" w:rsidP="00C76203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693BD4" w14:paraId="4D57FB2D" w14:textId="77777777" w:rsidTr="2506A181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BFD36D" w14:textId="77777777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693BD4" w14:paraId="69354188" w14:textId="77777777" w:rsidTr="2506A181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B8FE60" w14:textId="77777777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proofErr w:type="spellStart"/>
            <w:r>
              <w:rPr>
                <w:rFonts w:eastAsia="Times New Roman" w:hint="eastAsia"/>
                <w:b/>
                <w:szCs w:val="24"/>
              </w:rPr>
              <w:t>基本路径</w:t>
            </w:r>
            <w:proofErr w:type="spellEnd"/>
            <w:r>
              <w:rPr>
                <w:szCs w:val="24"/>
              </w:rPr>
              <w:fldChar w:fldCharType="end"/>
            </w:r>
          </w:p>
          <w:p w14:paraId="17342662" w14:textId="70E1B992" w:rsidR="00693BD4" w:rsidRDefault="00693BD4" w:rsidP="2506A181">
            <w:pPr>
              <w:rPr>
                <w:rFonts w:ascii="宋体" w:hAnsi="宋体" w:cs="宋体"/>
              </w:rPr>
            </w:pPr>
            <w:r w:rsidRPr="2506A181">
              <w:rPr>
                <w:rFonts w:eastAsia="Times New Roman"/>
              </w:rPr>
              <w:fldChar w:fldCharType="begin" w:fldLock="1"/>
            </w:r>
            <w:r w:rsidRPr="2506A181">
              <w:rPr>
                <w:rFonts w:eastAsia="Times New Roman"/>
              </w:rPr>
              <w:instrText>MERGEFIELD Scenario_Structured.Step</w:instrText>
            </w:r>
            <w:r w:rsidRPr="2506A181">
              <w:rPr>
                <w:rFonts w:eastAsia="Times New Roman"/>
              </w:rPr>
              <w:fldChar w:fldCharType="separate"/>
            </w:r>
            <w:r w:rsidRPr="2506A181">
              <w:rPr>
                <w:rFonts w:eastAsia="Times New Roman"/>
              </w:rPr>
              <w:t>1</w:t>
            </w:r>
            <w:r w:rsidRPr="2506A181">
              <w:rPr>
                <w:rFonts w:eastAsia="Times New Roman"/>
              </w:rPr>
              <w:fldChar w:fldCharType="end"/>
            </w:r>
            <w:r w:rsidR="2506A181" w:rsidRPr="2506A181">
              <w:rPr>
                <w:rFonts w:ascii="宋体" w:hAnsi="宋体" w:cs="宋体"/>
              </w:rPr>
              <w:t xml:space="preserve"> 编写代码</w:t>
            </w:r>
          </w:p>
          <w:p w14:paraId="61FFDC85" w14:textId="40F65FCB" w:rsidR="00693BD4" w:rsidRDefault="00693BD4" w:rsidP="2506A181">
            <w:pPr>
              <w:rPr>
                <w:rFonts w:ascii="宋体" w:hAnsi="宋体" w:cs="宋体"/>
              </w:rPr>
            </w:pPr>
            <w:r w:rsidRPr="2506A181">
              <w:rPr>
                <w:rFonts w:eastAsia="Times New Roman"/>
              </w:rPr>
              <w:fldChar w:fldCharType="begin" w:fldLock="1"/>
            </w:r>
            <w:r w:rsidRPr="2506A181">
              <w:rPr>
                <w:rFonts w:eastAsia="Times New Roman"/>
              </w:rPr>
              <w:instrText>MERGEFIELD Scenario_Structured.Step</w:instrText>
            </w:r>
            <w:r w:rsidRPr="2506A181">
              <w:rPr>
                <w:rFonts w:eastAsia="Times New Roman"/>
              </w:rPr>
              <w:fldChar w:fldCharType="separate"/>
            </w:r>
            <w:r w:rsidRPr="2506A181">
              <w:rPr>
                <w:rFonts w:eastAsia="Times New Roman"/>
              </w:rPr>
              <w:t>2</w:t>
            </w:r>
            <w:r w:rsidRPr="2506A181">
              <w:rPr>
                <w:rFonts w:eastAsia="Times New Roman"/>
              </w:rPr>
              <w:fldChar w:fldCharType="end"/>
            </w:r>
            <w:r w:rsidRPr="2506A181">
              <w:rPr>
                <w:rFonts w:eastAsia="Times New Roman"/>
              </w:rPr>
              <w:t xml:space="preserve"> </w:t>
            </w:r>
            <w:proofErr w:type="spellStart"/>
            <w:r w:rsidRPr="2506A181">
              <w:rPr>
                <w:rFonts w:eastAsia="Times New Roman"/>
              </w:rPr>
              <w:t>进行测试</w:t>
            </w:r>
            <w:proofErr w:type="spellEnd"/>
          </w:p>
          <w:p w14:paraId="6DBBAD70" w14:textId="03AE791B" w:rsidR="00693BD4" w:rsidRDefault="00693BD4" w:rsidP="2506A181">
            <w:pPr>
              <w:rPr>
                <w:rFonts w:eastAsia="Times New Roman"/>
                <w:szCs w:val="21"/>
              </w:rPr>
            </w:pPr>
            <w:r w:rsidRPr="2506A181">
              <w:rPr>
                <w:rFonts w:eastAsia="Times New Roman"/>
              </w:rPr>
              <w:fldChar w:fldCharType="begin" w:fldLock="1"/>
            </w:r>
            <w:r w:rsidRPr="2506A181">
              <w:rPr>
                <w:rFonts w:eastAsia="Times New Roman"/>
              </w:rPr>
              <w:instrText>MERGEFIELD Scenario_Structured.Step</w:instrText>
            </w:r>
            <w:r w:rsidRPr="2506A181">
              <w:rPr>
                <w:rFonts w:eastAsia="Times New Roman"/>
              </w:rPr>
              <w:fldChar w:fldCharType="separate"/>
            </w:r>
            <w:r w:rsidRPr="2506A181">
              <w:rPr>
                <w:rFonts w:eastAsia="Times New Roman"/>
              </w:rPr>
              <w:t>3</w:t>
            </w:r>
            <w:r w:rsidRPr="2506A181">
              <w:rPr>
                <w:rFonts w:eastAsia="Times New Roman"/>
              </w:rPr>
              <w:fldChar w:fldCharType="end"/>
            </w:r>
            <w:r w:rsidR="13C37F94" w:rsidRPr="2506A181">
              <w:rPr>
                <w:rFonts w:eastAsia="Times New Roman"/>
              </w:rPr>
              <w:t xml:space="preserve"> </w:t>
            </w:r>
            <w:proofErr w:type="spellStart"/>
            <w:r w:rsidR="2506A181" w:rsidRPr="2506A181">
              <w:rPr>
                <w:rFonts w:eastAsia="Times New Roman"/>
                <w:szCs w:val="21"/>
              </w:rPr>
              <w:t>将代码发布在github上供用户克隆</w:t>
            </w:r>
            <w:proofErr w:type="spellEnd"/>
          </w:p>
          <w:p w14:paraId="3DD355C9" w14:textId="57472B2D" w:rsidR="00421C49" w:rsidRDefault="00421C49" w:rsidP="2506A181">
            <w:pPr>
              <w:rPr>
                <w:rFonts w:ascii="宋体" w:hAnsi="宋体" w:cs="宋体"/>
                <w:szCs w:val="21"/>
              </w:rPr>
            </w:pPr>
          </w:p>
          <w:p w14:paraId="7BCA501C" w14:textId="77777777" w:rsidR="00693BD4" w:rsidRDefault="00421C49" w:rsidP="00C76203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>
              <w:rPr>
                <w:rFonts w:ascii="宋体" w:hAnsi="宋体" w:cs="宋体"/>
                <w:szCs w:val="24"/>
              </w:rPr>
              <w:t xml:space="preserve"> </w:t>
            </w:r>
            <w:r w:rsidR="006E693A">
              <w:rPr>
                <w:rFonts w:ascii="宋体" w:hAnsi="宋体" w:cs="宋体" w:hint="eastAsia"/>
                <w:szCs w:val="24"/>
              </w:rPr>
              <w:t>密码破解失败</w:t>
            </w:r>
          </w:p>
          <w:p w14:paraId="2F9895F0" w14:textId="3CFFED18" w:rsidR="00421C49" w:rsidRDefault="39D66F79" w:rsidP="2506A181">
            <w:pPr>
              <w:rPr>
                <w:rFonts w:eastAsia="Times New Roman"/>
              </w:rPr>
            </w:pPr>
            <w:r w:rsidRPr="2506A181">
              <w:rPr>
                <w:rFonts w:ascii="宋体" w:hAnsi="宋体" w:cs="宋体"/>
              </w:rPr>
              <w:t>1 返回提示</w:t>
            </w:r>
            <w:r w:rsidR="006E693A" w:rsidRPr="2506A181">
              <w:rPr>
                <w:rFonts w:ascii="宋体" w:hAnsi="宋体" w:cs="宋体"/>
              </w:rPr>
              <w:t>密码破解失败</w:t>
            </w:r>
          </w:p>
          <w:p w14:paraId="1A81F0B1" w14:textId="77777777" w:rsidR="00693BD4" w:rsidRPr="00C76203" w:rsidRDefault="00693BD4" w:rsidP="00C76203">
            <w:pPr>
              <w:rPr>
                <w:rFonts w:eastAsia="DengXian"/>
                <w:szCs w:val="24"/>
              </w:rPr>
            </w:pPr>
          </w:p>
          <w:p w14:paraId="717AAFBA" w14:textId="77777777" w:rsidR="005F4CB4" w:rsidRPr="00C76203" w:rsidRDefault="005F4CB4" w:rsidP="00C76203">
            <w:pPr>
              <w:rPr>
                <w:rFonts w:eastAsia="DengXian"/>
                <w:szCs w:val="24"/>
              </w:rPr>
            </w:pPr>
          </w:p>
        </w:tc>
      </w:tr>
      <w:tr w:rsidR="00693BD4" w14:paraId="6B1DC8F5" w14:textId="77777777" w:rsidTr="2506A181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E5977A" w14:textId="77777777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693BD4" w14:paraId="56EE48EE" w14:textId="77777777" w:rsidTr="2506A181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08EB2C" w14:textId="77777777" w:rsidR="00693BD4" w:rsidRPr="006E693A" w:rsidRDefault="00693BD4" w:rsidP="00C76203">
            <w:pPr>
              <w:rPr>
                <w:b/>
                <w:bCs/>
                <w:szCs w:val="24"/>
              </w:rPr>
            </w:pPr>
          </w:p>
        </w:tc>
      </w:tr>
    </w:tbl>
    <w:p w14:paraId="121FD38A" w14:textId="77777777" w:rsidR="00196200" w:rsidRPr="00693BD4" w:rsidRDefault="00196200" w:rsidP="00196200">
      <w:pPr>
        <w:ind w:left="425"/>
        <w:rPr>
          <w:lang w:eastAsia="x-none"/>
        </w:rPr>
      </w:pPr>
    </w:p>
    <w:p w14:paraId="2EBE544A" w14:textId="77777777" w:rsidR="00196200" w:rsidRDefault="006E693A" w:rsidP="00960B95">
      <w:pPr>
        <w:pStyle w:val="5"/>
      </w:pPr>
      <w:r>
        <w:rPr>
          <w:rFonts w:hint="eastAsia"/>
          <w:lang w:eastAsia="zh-CN"/>
        </w:rPr>
        <w:t>工具</w:t>
      </w:r>
      <w:proofErr w:type="spellStart"/>
      <w:r w:rsidR="00196200">
        <w:rPr>
          <w:rFonts w:hint="eastAsia"/>
        </w:rPr>
        <w:t>操作界面</w:t>
      </w:r>
      <w:proofErr w:type="spellEnd"/>
    </w:p>
    <w:p w14:paraId="1FE2DD96" w14:textId="77777777" w:rsidR="002870C9" w:rsidRDefault="002870C9" w:rsidP="006C54F5"/>
    <w:p w14:paraId="27357532" w14:textId="77777777" w:rsidR="002766AB" w:rsidRDefault="002766AB" w:rsidP="006C54F5"/>
    <w:p w14:paraId="07F023C8" w14:textId="77777777" w:rsidR="00BD14F2" w:rsidRDefault="00BD14F2" w:rsidP="006C54F5"/>
    <w:p w14:paraId="4BDB5498" w14:textId="77777777" w:rsidR="00BD14F2" w:rsidRDefault="00BD14F2" w:rsidP="006C54F5"/>
    <w:p w14:paraId="1FBC7B22" w14:textId="77777777" w:rsidR="00BD14F2" w:rsidRDefault="006E693A" w:rsidP="00BD14F2">
      <w:pPr>
        <w:pStyle w:val="heading40"/>
      </w:pPr>
      <w:r>
        <w:rPr>
          <w:rFonts w:hint="eastAsia"/>
          <w:lang w:eastAsia="zh-CN"/>
        </w:rPr>
        <w:t>用户使用</w:t>
      </w:r>
    </w:p>
    <w:p w14:paraId="119C3EC7" w14:textId="77777777" w:rsidR="002766AB" w:rsidRPr="00960B95" w:rsidRDefault="002766AB" w:rsidP="002766AB">
      <w:pPr>
        <w:pStyle w:val="5"/>
      </w:pPr>
      <w:proofErr w:type="spellStart"/>
      <w:r>
        <w:rPr>
          <w:rFonts w:hint="eastAsia"/>
        </w:rPr>
        <w:t>用例分析</w:t>
      </w:r>
      <w:proofErr w:type="spellEnd"/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2766AB" w14:paraId="0D7DBD7E" w14:textId="77777777" w:rsidTr="2506A181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E18531D" w14:textId="77777777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2766AB" w14:paraId="43430E4F" w14:textId="77777777" w:rsidTr="2506A181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7A1532D" w14:textId="231D6FD2" w:rsidR="002766AB" w:rsidRDefault="2506A181" w:rsidP="2506A181">
            <w:r>
              <w:t>测试</w:t>
            </w:r>
            <w:proofErr w:type="spellStart"/>
            <w:r>
              <w:t>Wordpress</w:t>
            </w:r>
            <w:proofErr w:type="spellEnd"/>
            <w:r>
              <w:t>弱密码</w:t>
            </w:r>
          </w:p>
        </w:tc>
      </w:tr>
      <w:tr w:rsidR="002766AB" w14:paraId="1B554627" w14:textId="77777777" w:rsidTr="2506A181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C93B33" w14:textId="77777777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2766AB" w14:paraId="4A55615F" w14:textId="77777777" w:rsidTr="2506A181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B0BD9A" w14:textId="77777777" w:rsidR="002766AB" w:rsidRDefault="006E693A" w:rsidP="00C76203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</w:p>
        </w:tc>
      </w:tr>
      <w:tr w:rsidR="002766AB" w14:paraId="2C63E9CE" w14:textId="77777777" w:rsidTr="2506A181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E5D9B5" w14:textId="77777777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2766AB" w14:paraId="5E6CBE66" w14:textId="77777777" w:rsidTr="2506A181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C6493D" w14:textId="77777777" w:rsidR="002766AB" w:rsidRDefault="006E693A" w:rsidP="00C76203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t>正常联网</w:t>
            </w:r>
          </w:p>
        </w:tc>
      </w:tr>
      <w:tr w:rsidR="002766AB" w14:paraId="55CE0939" w14:textId="77777777" w:rsidTr="2506A181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1A49FD" w14:textId="77777777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2766AB" w14:paraId="7E9BD722" w14:textId="77777777" w:rsidTr="2506A181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2CBDF1" w14:textId="77777777" w:rsidR="002766AB" w:rsidRDefault="002766AB" w:rsidP="00C76203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szCs w:val="24"/>
                <w:u w:color="000000"/>
              </w:rPr>
              <w:instrText>ElemConstraintPost.Notes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szCs w:val="24"/>
                <w:u w:color="000000"/>
              </w:rPr>
              <w:t>无</w:t>
            </w:r>
            <w:r>
              <w:rPr>
                <w:szCs w:val="24"/>
              </w:rPr>
              <w:fldChar w:fldCharType="end"/>
            </w:r>
          </w:p>
          <w:p w14:paraId="2916C19D" w14:textId="77777777" w:rsidR="002766AB" w:rsidRDefault="002766AB" w:rsidP="00C76203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2766AB" w14:paraId="0CF69C5C" w14:textId="77777777" w:rsidTr="2506A181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3E836A" w14:textId="77777777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2766AB" w14:paraId="1B2AC3A8" w14:textId="77777777" w:rsidTr="2506A181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6C14AE" w14:textId="77777777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lastRenderedPageBreak/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proofErr w:type="spellStart"/>
            <w:r>
              <w:rPr>
                <w:rFonts w:eastAsia="Times New Roman" w:hint="eastAsia"/>
                <w:b/>
                <w:szCs w:val="24"/>
              </w:rPr>
              <w:t>基本路径</w:t>
            </w:r>
            <w:proofErr w:type="spellEnd"/>
            <w:r>
              <w:rPr>
                <w:szCs w:val="24"/>
              </w:rPr>
              <w:fldChar w:fldCharType="end"/>
            </w:r>
          </w:p>
          <w:p w14:paraId="40B716DA" w14:textId="59E4D48E" w:rsidR="002766AB" w:rsidRDefault="002766AB" w:rsidP="2506A181">
            <w:pPr>
              <w:rPr>
                <w:rFonts w:ascii="宋体" w:hAnsi="宋体" w:cs="宋体"/>
              </w:rPr>
            </w:pPr>
            <w:r w:rsidRPr="2506A181">
              <w:rPr>
                <w:rFonts w:eastAsia="Times New Roman"/>
              </w:rPr>
              <w:fldChar w:fldCharType="begin" w:fldLock="1"/>
            </w:r>
            <w:r w:rsidRPr="2506A181">
              <w:rPr>
                <w:rFonts w:eastAsia="Times New Roman"/>
              </w:rPr>
              <w:instrText>MERGEFIELD Scenario_Structured.Step</w:instrText>
            </w:r>
            <w:r w:rsidRPr="2506A181">
              <w:rPr>
                <w:rFonts w:eastAsia="Times New Roman"/>
              </w:rPr>
              <w:fldChar w:fldCharType="separate"/>
            </w:r>
            <w:r w:rsidRPr="2506A181">
              <w:rPr>
                <w:rFonts w:eastAsia="Times New Roman"/>
              </w:rPr>
              <w:t>1</w:t>
            </w:r>
            <w:r w:rsidRPr="2506A181">
              <w:rPr>
                <w:rFonts w:eastAsia="Times New Roman"/>
              </w:rPr>
              <w:fldChar w:fldCharType="end"/>
            </w:r>
            <w:r w:rsidRPr="2506A181">
              <w:rPr>
                <w:rFonts w:eastAsia="Times New Roman"/>
              </w:rPr>
              <w:t xml:space="preserve"> </w:t>
            </w:r>
            <w:proofErr w:type="spellStart"/>
            <w:r w:rsidRPr="2506A181">
              <w:rPr>
                <w:rFonts w:eastAsia="Times New Roman"/>
              </w:rPr>
              <w:t>用户打开需测试的Wordpress登录界面</w:t>
            </w:r>
            <w:proofErr w:type="spellEnd"/>
          </w:p>
          <w:p w14:paraId="37031C7D" w14:textId="30ECDAF0" w:rsidR="002766AB" w:rsidRDefault="002766AB" w:rsidP="2506A181">
            <w:pPr>
              <w:rPr>
                <w:rFonts w:ascii="宋体" w:hAnsi="宋体" w:cs="宋体"/>
              </w:rPr>
            </w:pPr>
            <w:r w:rsidRPr="2506A181">
              <w:rPr>
                <w:rFonts w:eastAsia="Times New Roman"/>
              </w:rPr>
              <w:fldChar w:fldCharType="begin" w:fldLock="1"/>
            </w:r>
            <w:r w:rsidRPr="2506A181">
              <w:rPr>
                <w:rFonts w:eastAsia="Times New Roman"/>
              </w:rPr>
              <w:instrText>MERGEFIELD Scenario_Structured.Step</w:instrText>
            </w:r>
            <w:r w:rsidRPr="2506A181">
              <w:rPr>
                <w:rFonts w:eastAsia="Times New Roman"/>
              </w:rPr>
              <w:fldChar w:fldCharType="separate"/>
            </w:r>
            <w:r w:rsidRPr="2506A181">
              <w:rPr>
                <w:rFonts w:eastAsia="Times New Roman"/>
              </w:rPr>
              <w:t>2</w:t>
            </w:r>
            <w:r w:rsidRPr="2506A181">
              <w:rPr>
                <w:rFonts w:eastAsia="Times New Roman"/>
              </w:rPr>
              <w:fldChar w:fldCharType="end"/>
            </w:r>
            <w:r w:rsidRPr="2506A181">
              <w:rPr>
                <w:rFonts w:eastAsia="Times New Roman"/>
              </w:rPr>
              <w:t xml:space="preserve"> </w:t>
            </w:r>
            <w:proofErr w:type="spellStart"/>
            <w:r w:rsidRPr="2506A181">
              <w:rPr>
                <w:rFonts w:eastAsia="Times New Roman"/>
              </w:rPr>
              <w:t>在工具中输入URL</w:t>
            </w:r>
            <w:proofErr w:type="spellEnd"/>
          </w:p>
          <w:p w14:paraId="2258B989" w14:textId="1204DBD3" w:rsidR="00DC74EB" w:rsidRPr="00DC74EB" w:rsidRDefault="2506A181" w:rsidP="2506A181">
            <w:pPr>
              <w:rPr>
                <w:rFonts w:eastAsia="Times New Roman"/>
                <w:szCs w:val="21"/>
              </w:rPr>
            </w:pPr>
            <w:r w:rsidRPr="2506A181">
              <w:rPr>
                <w:rFonts w:eastAsia="Times New Roman"/>
                <w:szCs w:val="21"/>
              </w:rPr>
              <w:t xml:space="preserve">3 </w:t>
            </w:r>
            <w:proofErr w:type="spellStart"/>
            <w:r w:rsidRPr="2506A181">
              <w:rPr>
                <w:rFonts w:eastAsia="Times New Roman"/>
                <w:szCs w:val="21"/>
              </w:rPr>
              <w:t>在工具中输入用户名</w:t>
            </w:r>
            <w:proofErr w:type="spellEnd"/>
          </w:p>
          <w:p w14:paraId="020058E1" w14:textId="094F65A5" w:rsidR="00DC74EB" w:rsidRPr="00DC74EB" w:rsidRDefault="2506A181" w:rsidP="2506A181">
            <w:pPr>
              <w:rPr>
                <w:rFonts w:eastAsia="Times New Roman"/>
                <w:szCs w:val="21"/>
              </w:rPr>
            </w:pPr>
            <w:r w:rsidRPr="2506A181">
              <w:rPr>
                <w:rFonts w:eastAsia="Times New Roman"/>
                <w:szCs w:val="21"/>
              </w:rPr>
              <w:t xml:space="preserve">4 </w:t>
            </w:r>
            <w:proofErr w:type="spellStart"/>
            <w:r w:rsidRPr="2506A181">
              <w:rPr>
                <w:rFonts w:eastAsia="Times New Roman"/>
                <w:szCs w:val="21"/>
              </w:rPr>
              <w:t>开始破解</w:t>
            </w:r>
            <w:proofErr w:type="spellEnd"/>
          </w:p>
          <w:p w14:paraId="14B9B182" w14:textId="7E782840" w:rsidR="00DC74EB" w:rsidRPr="00DC74EB" w:rsidRDefault="00DC74EB" w:rsidP="2506A181">
            <w:pPr>
              <w:rPr>
                <w:rFonts w:eastAsia="DengXian"/>
                <w:b/>
                <w:bCs/>
              </w:rPr>
            </w:pPr>
          </w:p>
          <w:p w14:paraId="374FB317" w14:textId="6BBFB38C" w:rsidR="00DC74EB" w:rsidRPr="00DC74EB" w:rsidRDefault="00DC74EB" w:rsidP="2506A181">
            <w:pPr>
              <w:rPr>
                <w:rFonts w:eastAsia="DengXian"/>
              </w:rPr>
            </w:pPr>
            <w:r w:rsidRPr="2506A181">
              <w:rPr>
                <w:rFonts w:eastAsia="DengXian"/>
                <w:b/>
                <w:bCs/>
              </w:rPr>
              <w:t>异常路径</w:t>
            </w:r>
            <w:r w:rsidRPr="2506A181">
              <w:rPr>
                <w:rFonts w:eastAsia="DengXian"/>
              </w:rPr>
              <w:t xml:space="preserve">: </w:t>
            </w:r>
            <w:r w:rsidRPr="2506A181">
              <w:rPr>
                <w:rFonts w:eastAsia="DengXian"/>
              </w:rPr>
              <w:t>密码破解失败</w:t>
            </w:r>
          </w:p>
          <w:p w14:paraId="55004703" w14:textId="77777777" w:rsidR="002766AB" w:rsidRPr="002766AB" w:rsidRDefault="00DC74EB" w:rsidP="00DC74EB">
            <w:pPr>
              <w:rPr>
                <w:rFonts w:eastAsia="DengXian"/>
                <w:szCs w:val="24"/>
              </w:rPr>
            </w:pPr>
            <w:r w:rsidRPr="00DC74EB">
              <w:rPr>
                <w:rFonts w:eastAsia="DengXian" w:hint="eastAsia"/>
                <w:szCs w:val="24"/>
              </w:rPr>
              <w:t xml:space="preserve">1 </w:t>
            </w:r>
            <w:r w:rsidRPr="00DC74EB">
              <w:rPr>
                <w:rFonts w:eastAsia="DengXian" w:hint="eastAsia"/>
                <w:szCs w:val="24"/>
              </w:rPr>
              <w:t>返回提示密码破解失败</w:t>
            </w:r>
          </w:p>
        </w:tc>
      </w:tr>
      <w:tr w:rsidR="002766AB" w14:paraId="44B09E5B" w14:textId="77777777" w:rsidTr="2506A181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7D4821" w14:textId="77777777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2766AB" w14:paraId="7A6D5C74" w14:textId="77777777" w:rsidTr="2506A181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E15EC6" w14:textId="77777777" w:rsidR="002766AB" w:rsidRDefault="001006C6" w:rsidP="00C76203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b/>
                <w:bCs/>
                <w:szCs w:val="24"/>
              </w:rPr>
              <w:t>无</w:t>
            </w:r>
          </w:p>
        </w:tc>
      </w:tr>
    </w:tbl>
    <w:p w14:paraId="54738AF4" w14:textId="77777777" w:rsidR="002766AB" w:rsidRPr="00693BD4" w:rsidRDefault="002766AB" w:rsidP="002766AB">
      <w:pPr>
        <w:ind w:left="425"/>
        <w:rPr>
          <w:lang w:eastAsia="x-none"/>
        </w:rPr>
      </w:pPr>
    </w:p>
    <w:p w14:paraId="70F401FB" w14:textId="77777777" w:rsidR="00FB26B4" w:rsidRDefault="006E693A" w:rsidP="00627D80">
      <w:pPr>
        <w:pStyle w:val="5"/>
      </w:pPr>
      <w:r>
        <w:rPr>
          <w:rFonts w:hint="eastAsia"/>
          <w:lang w:eastAsia="zh-CN"/>
        </w:rPr>
        <w:t>工具</w:t>
      </w:r>
      <w:proofErr w:type="spellStart"/>
      <w:r w:rsidR="002766AB">
        <w:rPr>
          <w:rFonts w:hint="eastAsia"/>
        </w:rPr>
        <w:t>操作界面</w:t>
      </w:r>
      <w:proofErr w:type="spellEnd"/>
    </w:p>
    <w:p w14:paraId="46ABBD8F" w14:textId="77777777" w:rsidR="00952BB0" w:rsidRPr="00936342" w:rsidRDefault="00952BB0" w:rsidP="0017108C"/>
    <w:sectPr w:rsidR="00952BB0" w:rsidRPr="00936342" w:rsidSect="00C12C4F">
      <w:headerReference w:type="even" r:id="rId11"/>
      <w:headerReference w:type="first" r:id="rId12"/>
      <w:footerReference w:type="first" r:id="rId13"/>
      <w:pgSz w:w="11906" w:h="16838" w:code="9"/>
      <w:pgMar w:top="1418" w:right="1191" w:bottom="1418" w:left="1418" w:header="851" w:footer="709" w:gutter="284"/>
      <w:cols w:space="425"/>
      <w:titlePg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BA33E" w14:textId="77777777" w:rsidR="00FA210E" w:rsidRDefault="00FA210E" w:rsidP="007D4C4A">
      <w:r>
        <w:separator/>
      </w:r>
    </w:p>
  </w:endnote>
  <w:endnote w:type="continuationSeparator" w:id="0">
    <w:p w14:paraId="464FCBC1" w14:textId="77777777" w:rsidR="00FA210E" w:rsidRDefault="00FA210E" w:rsidP="007D4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decorative"/>
    <w:pitch w:val="default"/>
    <w:sig w:usb0="00000000" w:usb1="00000000" w:usb2="00000010" w:usb3="00000000" w:csb0="00040000" w:csb1="00000000"/>
  </w:font>
  <w:font w:name="隶书"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F43A78" w:rsidRDefault="00F43A78" w:rsidP="00A01E20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DA123B1" w14:textId="77777777" w:rsidR="00F43A78" w:rsidRDefault="00F43A78" w:rsidP="006071C2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99465" w14:textId="77777777" w:rsidR="00F43A78" w:rsidRDefault="00F43A78" w:rsidP="00735A6E">
    <w:pPr>
      <w:pStyle w:val="a7"/>
      <w:framePr w:w="721" w:wrap="around" w:vAnchor="text" w:hAnchor="page" w:x="9736" w:y="-238"/>
      <w:ind w:firstLine="0"/>
      <w:jc w:val="right"/>
      <w:rPr>
        <w:rStyle w:val="a8"/>
      </w:rPr>
    </w:pPr>
  </w:p>
  <w:p w14:paraId="4AA22938" w14:textId="77777777" w:rsidR="00F43A78" w:rsidRPr="00F81C9E" w:rsidRDefault="00F43A78" w:rsidP="00735A6E">
    <w:pPr>
      <w:pStyle w:val="a7"/>
      <w:framePr w:w="721" w:wrap="around" w:vAnchor="text" w:hAnchor="page" w:x="9736" w:y="-238"/>
      <w:ind w:firstLine="0"/>
      <w:jc w:val="right"/>
      <w:rPr>
        <w:rStyle w:val="a8"/>
        <w:szCs w:val="21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  <w:r w:rsidRPr="00CC2D43">
      <w:rPr>
        <w:rStyle w:val="a8"/>
        <w:szCs w:val="21"/>
      </w:rPr>
      <w:t>/</w:t>
    </w:r>
    <w:r w:rsidRPr="00CC2D43">
      <w:rPr>
        <w:rStyle w:val="a8"/>
        <w:iCs/>
        <w:szCs w:val="21"/>
      </w:rPr>
      <w:fldChar w:fldCharType="begin"/>
    </w:r>
    <w:r w:rsidRPr="00CC2D43">
      <w:rPr>
        <w:rStyle w:val="a8"/>
        <w:iCs/>
        <w:szCs w:val="21"/>
      </w:rPr>
      <w:instrText xml:space="preserve"> NUMPAGES </w:instrText>
    </w:r>
    <w:r w:rsidRPr="00CC2D43">
      <w:rPr>
        <w:rStyle w:val="a8"/>
        <w:iCs/>
        <w:szCs w:val="21"/>
      </w:rPr>
      <w:fldChar w:fldCharType="separate"/>
    </w:r>
    <w:r>
      <w:rPr>
        <w:rStyle w:val="a8"/>
        <w:iCs/>
        <w:noProof/>
        <w:szCs w:val="21"/>
      </w:rPr>
      <w:t>37</w:t>
    </w:r>
    <w:r w:rsidRPr="00CC2D43">
      <w:rPr>
        <w:rStyle w:val="a8"/>
        <w:iCs/>
        <w:szCs w:val="21"/>
      </w:rPr>
      <w:fldChar w:fldCharType="end"/>
    </w:r>
  </w:p>
  <w:p w14:paraId="0F0E709F" w14:textId="77777777" w:rsidR="00F43A78" w:rsidRDefault="00A00CED" w:rsidP="00F81C9E">
    <w:pPr>
      <w:pStyle w:val="a7"/>
      <w:ind w:right="360" w:firstLine="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EAC5F1" wp14:editId="07777777">
              <wp:simplePos x="0" y="0"/>
              <wp:positionH relativeFrom="column">
                <wp:posOffset>11430</wp:posOffset>
              </wp:positionH>
              <wp:positionV relativeFrom="paragraph">
                <wp:posOffset>-12065</wp:posOffset>
              </wp:positionV>
              <wp:extent cx="5562600" cy="0"/>
              <wp:effectExtent l="0" t="0" r="0" b="0"/>
              <wp:wrapNone/>
              <wp:docPr id="3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25AA75B3">
            <v:line id="Line 35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.9pt,-.95pt" to="438.9pt,-.95pt" w14:anchorId="38DEB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A793A" w14:textId="77777777" w:rsidR="00F43A78" w:rsidRDefault="00A00CED" w:rsidP="00061BB5">
    <w:pPr>
      <w:pStyle w:val="a7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15572E" wp14:editId="07777777">
              <wp:simplePos x="0" y="0"/>
              <wp:positionH relativeFrom="column">
                <wp:posOffset>5715</wp:posOffset>
              </wp:positionH>
              <wp:positionV relativeFrom="paragraph">
                <wp:posOffset>-34290</wp:posOffset>
              </wp:positionV>
              <wp:extent cx="5709285" cy="0"/>
              <wp:effectExtent l="0" t="0" r="0" b="0"/>
              <wp:wrapNone/>
              <wp:docPr id="1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92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51B88340">
            <v:line id="Line 37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.45pt,-2.7pt" to="450pt,-2.7pt" w14:anchorId="39B20E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"/>
          </w:pict>
        </mc:Fallback>
      </mc:AlternateContent>
    </w:r>
    <w:r w:rsidR="00F43A78">
      <w:rPr>
        <w:rStyle w:val="a8"/>
      </w:rPr>
      <w:fldChar w:fldCharType="begin"/>
    </w:r>
    <w:r w:rsidR="00F43A78">
      <w:rPr>
        <w:rStyle w:val="a8"/>
      </w:rPr>
      <w:instrText xml:space="preserve"> PAGE </w:instrText>
    </w:r>
    <w:r w:rsidR="00F43A78">
      <w:rPr>
        <w:rStyle w:val="a8"/>
      </w:rPr>
      <w:fldChar w:fldCharType="separate"/>
    </w:r>
    <w:r w:rsidR="00F43A78">
      <w:rPr>
        <w:rStyle w:val="a8"/>
        <w:noProof/>
      </w:rPr>
      <w:t>5</w:t>
    </w:r>
    <w:r w:rsidR="00F43A78">
      <w:rPr>
        <w:rStyle w:val="a8"/>
      </w:rPr>
      <w:fldChar w:fldCharType="end"/>
    </w:r>
    <w:r w:rsidR="00F43A78">
      <w:rPr>
        <w:rStyle w:val="a8"/>
        <w:rFonts w:hint="eastAsia"/>
      </w:rPr>
      <w:t>/</w:t>
    </w:r>
    <w:r w:rsidR="00F43A78">
      <w:rPr>
        <w:rStyle w:val="a8"/>
      </w:rPr>
      <w:fldChar w:fldCharType="begin"/>
    </w:r>
    <w:r w:rsidR="00F43A78">
      <w:rPr>
        <w:rStyle w:val="a8"/>
      </w:rPr>
      <w:instrText xml:space="preserve"> NUMPAGES </w:instrText>
    </w:r>
    <w:r w:rsidR="00F43A78">
      <w:rPr>
        <w:rStyle w:val="a8"/>
      </w:rPr>
      <w:fldChar w:fldCharType="separate"/>
    </w:r>
    <w:r w:rsidR="00F43A78">
      <w:rPr>
        <w:rStyle w:val="a8"/>
        <w:noProof/>
      </w:rPr>
      <w:t>37</w:t>
    </w:r>
    <w:r w:rsidR="00F43A78"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C6B09" w14:textId="77777777" w:rsidR="00FA210E" w:rsidRDefault="00FA210E" w:rsidP="007D4C4A">
      <w:r>
        <w:separator/>
      </w:r>
    </w:p>
  </w:footnote>
  <w:footnote w:type="continuationSeparator" w:id="0">
    <w:p w14:paraId="3382A365" w14:textId="77777777" w:rsidR="00FA210E" w:rsidRDefault="00FA210E" w:rsidP="007D4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74ED3" w14:textId="77777777" w:rsidR="00F43A78" w:rsidRDefault="00A00CED"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D5505F3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173990</wp:posOffset>
              </wp:positionV>
              <wp:extent cx="5638800" cy="0"/>
              <wp:effectExtent l="0" t="0" r="0" b="0"/>
              <wp:wrapNone/>
              <wp:docPr id="4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88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3A6E4898">
            <v:line id="Line 34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4.5pt" from="0,13.7pt" to="444pt,13.7pt" w14:anchorId="4F5C3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">
              <v:stroke linestyle="thinThick"/>
            </v:line>
          </w:pict>
        </mc:Fallback>
      </mc:AlternateContent>
    </w:r>
    <w:r w:rsidR="00F43A78">
      <w:rPr>
        <w:rFonts w:hint="eastAsia"/>
      </w:rPr>
      <w:t xml:space="preserve">         </w:t>
    </w:r>
    <w:r w:rsidR="00F43A78">
      <w:rPr>
        <w:rFonts w:hint="eastAsia"/>
      </w:rPr>
      <w:tab/>
    </w:r>
    <w:r w:rsidR="00F43A78">
      <w:rPr>
        <w:rFonts w:hint="eastAsia"/>
      </w:rPr>
      <w:tab/>
    </w:r>
    <w:r w:rsidR="00F43A78">
      <w:rPr>
        <w:rFonts w:hint="eastAsia"/>
      </w:rPr>
      <w:tab/>
      <w:t xml:space="preserve"> </w:t>
    </w:r>
    <w:r w:rsidR="00F43A78" w:rsidRPr="00BE0B80">
      <w:rPr>
        <w:rFonts w:hint="eastAsia"/>
        <w:sz w:val="18"/>
        <w:szCs w:val="18"/>
      </w:rPr>
      <w:t xml:space="preserve"> </w:t>
    </w:r>
    <w:r w:rsidR="00F43A78">
      <w:rPr>
        <w:rFonts w:hint="eastAsia"/>
        <w:sz w:val="18"/>
        <w:szCs w:val="18"/>
      </w:rPr>
      <w:t xml:space="preserve">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1F136" w14:textId="77777777" w:rsidR="00F43A78" w:rsidRDefault="00F43A7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6C26C" w14:textId="77777777" w:rsidR="00F43A78" w:rsidRDefault="00A00CED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537FDB4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377825</wp:posOffset>
              </wp:positionV>
              <wp:extent cx="5715000" cy="0"/>
              <wp:effectExtent l="0" t="0" r="0" b="0"/>
              <wp:wrapNone/>
              <wp:docPr id="2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35236622">
            <v:line id="Line 3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4.5pt" from="0,29.75pt" to="450pt,29.75pt" w14:anchorId="23DBEE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pt;height:11pt" o:bullet="t">
        <v:imagedata r:id="rId1" o:title="mso3"/>
      </v:shape>
    </w:pict>
  </w:numPicBullet>
  <w:abstractNum w:abstractNumId="0" w15:restartNumberingAfterBreak="0">
    <w:nsid w:val="FFFFFF89"/>
    <w:multiLevelType w:val="singleLevel"/>
    <w:tmpl w:val="99F8444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C237CDD"/>
    <w:multiLevelType w:val="hybridMultilevel"/>
    <w:tmpl w:val="FA10F3C4"/>
    <w:lvl w:ilvl="0" w:tplc="6398152E">
      <w:start w:val="1"/>
      <w:numFmt w:val="decimal"/>
      <w:pStyle w:val="a0"/>
      <w:lvlText w:val="表-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0C86BFC"/>
    <w:multiLevelType w:val="multilevel"/>
    <w:tmpl w:val="7A86C74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0"/>
      <w:lvlText w:val="%1.%2.%3.%4"/>
      <w:lvlJc w:val="left"/>
      <w:pPr>
        <w:tabs>
          <w:tab w:val="num" w:pos="1006"/>
        </w:tabs>
        <w:ind w:left="1006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57E24456"/>
    <w:multiLevelType w:val="singleLevel"/>
    <w:tmpl w:val="57E24456"/>
    <w:lvl w:ilvl="0">
      <w:start w:val="3"/>
      <w:numFmt w:val="decimal"/>
      <w:suff w:val="space"/>
      <w:lvlText w:val="%1."/>
      <w:lvlJc w:val="left"/>
    </w:lvl>
  </w:abstractNum>
  <w:abstractNum w:abstractNumId="4" w15:restartNumberingAfterBreak="0">
    <w:nsid w:val="76933334"/>
    <w:multiLevelType w:val="multilevel"/>
    <w:tmpl w:val="91E8F98C"/>
    <w:lvl w:ilvl="0">
      <w:start w:val="1"/>
      <w:numFmt w:val="none"/>
      <w:pStyle w:val="a1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3"/>
  </w:num>
  <w:num w:numId="18">
    <w:abstractNumId w:val="2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30"/>
    <w:rsid w:val="00000E17"/>
    <w:rsid w:val="00000E4E"/>
    <w:rsid w:val="00003120"/>
    <w:rsid w:val="000033BE"/>
    <w:rsid w:val="0000354F"/>
    <w:rsid w:val="0000381C"/>
    <w:rsid w:val="000038BD"/>
    <w:rsid w:val="00003A6B"/>
    <w:rsid w:val="00006232"/>
    <w:rsid w:val="000063E9"/>
    <w:rsid w:val="000067D9"/>
    <w:rsid w:val="00007517"/>
    <w:rsid w:val="00007BF7"/>
    <w:rsid w:val="0001003D"/>
    <w:rsid w:val="00011821"/>
    <w:rsid w:val="00011E79"/>
    <w:rsid w:val="0001263F"/>
    <w:rsid w:val="000127BE"/>
    <w:rsid w:val="00013D2C"/>
    <w:rsid w:val="00014A2F"/>
    <w:rsid w:val="00014B64"/>
    <w:rsid w:val="00014D6D"/>
    <w:rsid w:val="000164FF"/>
    <w:rsid w:val="00017B08"/>
    <w:rsid w:val="0002306A"/>
    <w:rsid w:val="00023E8F"/>
    <w:rsid w:val="0002473E"/>
    <w:rsid w:val="000252B0"/>
    <w:rsid w:val="00025431"/>
    <w:rsid w:val="00025643"/>
    <w:rsid w:val="000279F8"/>
    <w:rsid w:val="00030A5E"/>
    <w:rsid w:val="00031823"/>
    <w:rsid w:val="000322A6"/>
    <w:rsid w:val="000322D2"/>
    <w:rsid w:val="000326DD"/>
    <w:rsid w:val="00032B10"/>
    <w:rsid w:val="00032E1F"/>
    <w:rsid w:val="00034435"/>
    <w:rsid w:val="000344D4"/>
    <w:rsid w:val="0004047C"/>
    <w:rsid w:val="00041777"/>
    <w:rsid w:val="000417C9"/>
    <w:rsid w:val="00042C88"/>
    <w:rsid w:val="00044215"/>
    <w:rsid w:val="0004431B"/>
    <w:rsid w:val="000468C8"/>
    <w:rsid w:val="0005073E"/>
    <w:rsid w:val="00050882"/>
    <w:rsid w:val="00051D71"/>
    <w:rsid w:val="00052186"/>
    <w:rsid w:val="00053774"/>
    <w:rsid w:val="00054600"/>
    <w:rsid w:val="000555A3"/>
    <w:rsid w:val="00055E18"/>
    <w:rsid w:val="000577BC"/>
    <w:rsid w:val="00060213"/>
    <w:rsid w:val="000608D1"/>
    <w:rsid w:val="00061140"/>
    <w:rsid w:val="000615C1"/>
    <w:rsid w:val="00061B28"/>
    <w:rsid w:val="00061BB5"/>
    <w:rsid w:val="0006247F"/>
    <w:rsid w:val="0006258C"/>
    <w:rsid w:val="000628A3"/>
    <w:rsid w:val="0006324F"/>
    <w:rsid w:val="000635A5"/>
    <w:rsid w:val="00063639"/>
    <w:rsid w:val="00063786"/>
    <w:rsid w:val="000640F2"/>
    <w:rsid w:val="00064526"/>
    <w:rsid w:val="000646C7"/>
    <w:rsid w:val="00064A87"/>
    <w:rsid w:val="0006530C"/>
    <w:rsid w:val="00065B70"/>
    <w:rsid w:val="00066706"/>
    <w:rsid w:val="00066ACB"/>
    <w:rsid w:val="00067F87"/>
    <w:rsid w:val="00070828"/>
    <w:rsid w:val="000709BF"/>
    <w:rsid w:val="00071556"/>
    <w:rsid w:val="00073F92"/>
    <w:rsid w:val="000740B7"/>
    <w:rsid w:val="00074992"/>
    <w:rsid w:val="000749EA"/>
    <w:rsid w:val="00076CAD"/>
    <w:rsid w:val="00077B0D"/>
    <w:rsid w:val="0008034F"/>
    <w:rsid w:val="00081BBB"/>
    <w:rsid w:val="00081CD4"/>
    <w:rsid w:val="0008340C"/>
    <w:rsid w:val="00083A99"/>
    <w:rsid w:val="000842BB"/>
    <w:rsid w:val="00084976"/>
    <w:rsid w:val="00084FF4"/>
    <w:rsid w:val="0008524D"/>
    <w:rsid w:val="0008533E"/>
    <w:rsid w:val="0008572E"/>
    <w:rsid w:val="00086558"/>
    <w:rsid w:val="00086AB8"/>
    <w:rsid w:val="0008741C"/>
    <w:rsid w:val="000904D5"/>
    <w:rsid w:val="00090B56"/>
    <w:rsid w:val="00091173"/>
    <w:rsid w:val="000916E5"/>
    <w:rsid w:val="0009261B"/>
    <w:rsid w:val="00093923"/>
    <w:rsid w:val="00093E6B"/>
    <w:rsid w:val="000944C5"/>
    <w:rsid w:val="000959C2"/>
    <w:rsid w:val="00095CB2"/>
    <w:rsid w:val="00096953"/>
    <w:rsid w:val="00097348"/>
    <w:rsid w:val="00097624"/>
    <w:rsid w:val="00097D4A"/>
    <w:rsid w:val="000A095D"/>
    <w:rsid w:val="000A0FA5"/>
    <w:rsid w:val="000A2AD3"/>
    <w:rsid w:val="000A3307"/>
    <w:rsid w:val="000A4D14"/>
    <w:rsid w:val="000A5668"/>
    <w:rsid w:val="000A5B83"/>
    <w:rsid w:val="000A5CAD"/>
    <w:rsid w:val="000A6FC7"/>
    <w:rsid w:val="000A77F7"/>
    <w:rsid w:val="000A7FA6"/>
    <w:rsid w:val="000B0117"/>
    <w:rsid w:val="000B2601"/>
    <w:rsid w:val="000B3934"/>
    <w:rsid w:val="000B3FBB"/>
    <w:rsid w:val="000B4B69"/>
    <w:rsid w:val="000B4DA8"/>
    <w:rsid w:val="000B54CF"/>
    <w:rsid w:val="000B602C"/>
    <w:rsid w:val="000B6730"/>
    <w:rsid w:val="000B68FC"/>
    <w:rsid w:val="000B6C3C"/>
    <w:rsid w:val="000C0197"/>
    <w:rsid w:val="000C1B2C"/>
    <w:rsid w:val="000C360F"/>
    <w:rsid w:val="000C3E47"/>
    <w:rsid w:val="000C421D"/>
    <w:rsid w:val="000C43CB"/>
    <w:rsid w:val="000C708F"/>
    <w:rsid w:val="000C77A5"/>
    <w:rsid w:val="000C7F38"/>
    <w:rsid w:val="000D06E9"/>
    <w:rsid w:val="000D0886"/>
    <w:rsid w:val="000D0E02"/>
    <w:rsid w:val="000D1621"/>
    <w:rsid w:val="000D1E5D"/>
    <w:rsid w:val="000D1F91"/>
    <w:rsid w:val="000D2193"/>
    <w:rsid w:val="000D21E0"/>
    <w:rsid w:val="000D430B"/>
    <w:rsid w:val="000D4EE6"/>
    <w:rsid w:val="000D6A4B"/>
    <w:rsid w:val="000E0AAB"/>
    <w:rsid w:val="000E2F1E"/>
    <w:rsid w:val="000E3197"/>
    <w:rsid w:val="000E327F"/>
    <w:rsid w:val="000E3720"/>
    <w:rsid w:val="000E4E2F"/>
    <w:rsid w:val="000E6759"/>
    <w:rsid w:val="000E758C"/>
    <w:rsid w:val="000E79AE"/>
    <w:rsid w:val="000F06B0"/>
    <w:rsid w:val="000F16E9"/>
    <w:rsid w:val="000F1B99"/>
    <w:rsid w:val="000F285B"/>
    <w:rsid w:val="000F2C1B"/>
    <w:rsid w:val="000F363B"/>
    <w:rsid w:val="000F4560"/>
    <w:rsid w:val="000F5663"/>
    <w:rsid w:val="000F5EA0"/>
    <w:rsid w:val="000F6A75"/>
    <w:rsid w:val="000F6FDE"/>
    <w:rsid w:val="001006C6"/>
    <w:rsid w:val="001007F0"/>
    <w:rsid w:val="001012C6"/>
    <w:rsid w:val="00101E6B"/>
    <w:rsid w:val="00102268"/>
    <w:rsid w:val="00102AD5"/>
    <w:rsid w:val="0010361C"/>
    <w:rsid w:val="00105EC2"/>
    <w:rsid w:val="001068F9"/>
    <w:rsid w:val="001076A9"/>
    <w:rsid w:val="00107B22"/>
    <w:rsid w:val="00111DF3"/>
    <w:rsid w:val="0011217D"/>
    <w:rsid w:val="00113E62"/>
    <w:rsid w:val="00114BAA"/>
    <w:rsid w:val="00115130"/>
    <w:rsid w:val="00115817"/>
    <w:rsid w:val="00116069"/>
    <w:rsid w:val="001205EE"/>
    <w:rsid w:val="001209AC"/>
    <w:rsid w:val="00121CCB"/>
    <w:rsid w:val="0012235E"/>
    <w:rsid w:val="001225BD"/>
    <w:rsid w:val="0012392A"/>
    <w:rsid w:val="00124B98"/>
    <w:rsid w:val="00124DFB"/>
    <w:rsid w:val="00125FEA"/>
    <w:rsid w:val="00126916"/>
    <w:rsid w:val="0013034C"/>
    <w:rsid w:val="00130724"/>
    <w:rsid w:val="00131F52"/>
    <w:rsid w:val="00132301"/>
    <w:rsid w:val="001347D9"/>
    <w:rsid w:val="00135882"/>
    <w:rsid w:val="00137794"/>
    <w:rsid w:val="00140A46"/>
    <w:rsid w:val="001415FB"/>
    <w:rsid w:val="00142A3C"/>
    <w:rsid w:val="00142C79"/>
    <w:rsid w:val="00143007"/>
    <w:rsid w:val="0014420F"/>
    <w:rsid w:val="001455E8"/>
    <w:rsid w:val="0014568B"/>
    <w:rsid w:val="001456BC"/>
    <w:rsid w:val="00146DAC"/>
    <w:rsid w:val="00147156"/>
    <w:rsid w:val="00147521"/>
    <w:rsid w:val="00147EF0"/>
    <w:rsid w:val="00150841"/>
    <w:rsid w:val="00151DA6"/>
    <w:rsid w:val="00152B84"/>
    <w:rsid w:val="00152B8A"/>
    <w:rsid w:val="0015414F"/>
    <w:rsid w:val="00155063"/>
    <w:rsid w:val="00155BE6"/>
    <w:rsid w:val="00155F75"/>
    <w:rsid w:val="001561D0"/>
    <w:rsid w:val="00156953"/>
    <w:rsid w:val="00156E6F"/>
    <w:rsid w:val="0015747C"/>
    <w:rsid w:val="00157D77"/>
    <w:rsid w:val="001607D6"/>
    <w:rsid w:val="00160CAF"/>
    <w:rsid w:val="001638EC"/>
    <w:rsid w:val="0016460D"/>
    <w:rsid w:val="0016513A"/>
    <w:rsid w:val="00165F62"/>
    <w:rsid w:val="0017031D"/>
    <w:rsid w:val="00170D96"/>
    <w:rsid w:val="0017108C"/>
    <w:rsid w:val="00172C61"/>
    <w:rsid w:val="001731E6"/>
    <w:rsid w:val="00173CB3"/>
    <w:rsid w:val="00175DA9"/>
    <w:rsid w:val="0017658C"/>
    <w:rsid w:val="00177556"/>
    <w:rsid w:val="00177BD7"/>
    <w:rsid w:val="00180352"/>
    <w:rsid w:val="00182054"/>
    <w:rsid w:val="001843D7"/>
    <w:rsid w:val="00184763"/>
    <w:rsid w:val="00185B42"/>
    <w:rsid w:val="00185B4A"/>
    <w:rsid w:val="00186DB0"/>
    <w:rsid w:val="0018769E"/>
    <w:rsid w:val="0018769F"/>
    <w:rsid w:val="00187C01"/>
    <w:rsid w:val="0019113D"/>
    <w:rsid w:val="001923FD"/>
    <w:rsid w:val="0019266A"/>
    <w:rsid w:val="001928E8"/>
    <w:rsid w:val="00193384"/>
    <w:rsid w:val="00193C0B"/>
    <w:rsid w:val="00195650"/>
    <w:rsid w:val="00195DB3"/>
    <w:rsid w:val="00196200"/>
    <w:rsid w:val="0019658A"/>
    <w:rsid w:val="00196747"/>
    <w:rsid w:val="00196C27"/>
    <w:rsid w:val="00196FB7"/>
    <w:rsid w:val="00197492"/>
    <w:rsid w:val="00197534"/>
    <w:rsid w:val="001A04B7"/>
    <w:rsid w:val="001A0952"/>
    <w:rsid w:val="001A27EA"/>
    <w:rsid w:val="001A41D7"/>
    <w:rsid w:val="001A43FA"/>
    <w:rsid w:val="001A4425"/>
    <w:rsid w:val="001A60E6"/>
    <w:rsid w:val="001A69BB"/>
    <w:rsid w:val="001A6CE2"/>
    <w:rsid w:val="001A7116"/>
    <w:rsid w:val="001A72EA"/>
    <w:rsid w:val="001A7332"/>
    <w:rsid w:val="001A769A"/>
    <w:rsid w:val="001B0A4C"/>
    <w:rsid w:val="001B1530"/>
    <w:rsid w:val="001B1E93"/>
    <w:rsid w:val="001B2065"/>
    <w:rsid w:val="001B2370"/>
    <w:rsid w:val="001B3BAD"/>
    <w:rsid w:val="001B4357"/>
    <w:rsid w:val="001B6A45"/>
    <w:rsid w:val="001B7975"/>
    <w:rsid w:val="001C0D30"/>
    <w:rsid w:val="001C11B6"/>
    <w:rsid w:val="001C14C0"/>
    <w:rsid w:val="001C1E15"/>
    <w:rsid w:val="001C1F94"/>
    <w:rsid w:val="001C22DD"/>
    <w:rsid w:val="001C24F6"/>
    <w:rsid w:val="001C2AF9"/>
    <w:rsid w:val="001C53E4"/>
    <w:rsid w:val="001C62B2"/>
    <w:rsid w:val="001C7E01"/>
    <w:rsid w:val="001C7EA8"/>
    <w:rsid w:val="001D015D"/>
    <w:rsid w:val="001D0CA5"/>
    <w:rsid w:val="001D3151"/>
    <w:rsid w:val="001D3A1A"/>
    <w:rsid w:val="001D3ADE"/>
    <w:rsid w:val="001D3FC0"/>
    <w:rsid w:val="001D41BD"/>
    <w:rsid w:val="001D65DE"/>
    <w:rsid w:val="001D6E68"/>
    <w:rsid w:val="001E0ED7"/>
    <w:rsid w:val="001E125D"/>
    <w:rsid w:val="001E136E"/>
    <w:rsid w:val="001E1595"/>
    <w:rsid w:val="001E19D7"/>
    <w:rsid w:val="001E2B2D"/>
    <w:rsid w:val="001E3A84"/>
    <w:rsid w:val="001E5D80"/>
    <w:rsid w:val="001E6F16"/>
    <w:rsid w:val="001E6FBB"/>
    <w:rsid w:val="001F1E66"/>
    <w:rsid w:val="001F2AC2"/>
    <w:rsid w:val="001F31BA"/>
    <w:rsid w:val="001F3791"/>
    <w:rsid w:val="001F393E"/>
    <w:rsid w:val="001F446D"/>
    <w:rsid w:val="001F5232"/>
    <w:rsid w:val="001F5349"/>
    <w:rsid w:val="001F5C3A"/>
    <w:rsid w:val="001F63AD"/>
    <w:rsid w:val="001F6C8A"/>
    <w:rsid w:val="001F6CDD"/>
    <w:rsid w:val="0020014E"/>
    <w:rsid w:val="002006CB"/>
    <w:rsid w:val="00201064"/>
    <w:rsid w:val="00201237"/>
    <w:rsid w:val="002035E8"/>
    <w:rsid w:val="00203E35"/>
    <w:rsid w:val="00204150"/>
    <w:rsid w:val="0020450F"/>
    <w:rsid w:val="00204E6F"/>
    <w:rsid w:val="00206382"/>
    <w:rsid w:val="00206C6E"/>
    <w:rsid w:val="00207162"/>
    <w:rsid w:val="002073AF"/>
    <w:rsid w:val="002100B0"/>
    <w:rsid w:val="00210DDD"/>
    <w:rsid w:val="00211437"/>
    <w:rsid w:val="002117A1"/>
    <w:rsid w:val="00212B08"/>
    <w:rsid w:val="00212CDA"/>
    <w:rsid w:val="00212CF2"/>
    <w:rsid w:val="00216350"/>
    <w:rsid w:val="002169CF"/>
    <w:rsid w:val="00217158"/>
    <w:rsid w:val="002175A2"/>
    <w:rsid w:val="0021783D"/>
    <w:rsid w:val="00217CFA"/>
    <w:rsid w:val="002202E2"/>
    <w:rsid w:val="00220882"/>
    <w:rsid w:val="002210EE"/>
    <w:rsid w:val="0022127E"/>
    <w:rsid w:val="00221762"/>
    <w:rsid w:val="00221D94"/>
    <w:rsid w:val="00221E37"/>
    <w:rsid w:val="00224C65"/>
    <w:rsid w:val="00224F72"/>
    <w:rsid w:val="002264E6"/>
    <w:rsid w:val="00226704"/>
    <w:rsid w:val="00226EB4"/>
    <w:rsid w:val="00226FAE"/>
    <w:rsid w:val="0022762C"/>
    <w:rsid w:val="00227C1E"/>
    <w:rsid w:val="00227F9D"/>
    <w:rsid w:val="00231718"/>
    <w:rsid w:val="00231D0A"/>
    <w:rsid w:val="00232D2A"/>
    <w:rsid w:val="00232FDD"/>
    <w:rsid w:val="00233157"/>
    <w:rsid w:val="0023350D"/>
    <w:rsid w:val="00233F3A"/>
    <w:rsid w:val="00234244"/>
    <w:rsid w:val="002345BE"/>
    <w:rsid w:val="00234C84"/>
    <w:rsid w:val="0023570A"/>
    <w:rsid w:val="00236237"/>
    <w:rsid w:val="00236E86"/>
    <w:rsid w:val="00237BD3"/>
    <w:rsid w:val="00241A66"/>
    <w:rsid w:val="00241C5D"/>
    <w:rsid w:val="00242303"/>
    <w:rsid w:val="00242E00"/>
    <w:rsid w:val="00243897"/>
    <w:rsid w:val="00243BAA"/>
    <w:rsid w:val="002447CB"/>
    <w:rsid w:val="00245A48"/>
    <w:rsid w:val="00245BF1"/>
    <w:rsid w:val="00246006"/>
    <w:rsid w:val="002460CC"/>
    <w:rsid w:val="00246CB2"/>
    <w:rsid w:val="0024741E"/>
    <w:rsid w:val="00247AFF"/>
    <w:rsid w:val="00247B24"/>
    <w:rsid w:val="002503E8"/>
    <w:rsid w:val="002507B1"/>
    <w:rsid w:val="00250DE6"/>
    <w:rsid w:val="00251471"/>
    <w:rsid w:val="00251AEE"/>
    <w:rsid w:val="00252692"/>
    <w:rsid w:val="00252B34"/>
    <w:rsid w:val="00254617"/>
    <w:rsid w:val="0025606F"/>
    <w:rsid w:val="002563A1"/>
    <w:rsid w:val="00256FA9"/>
    <w:rsid w:val="00257243"/>
    <w:rsid w:val="002575B6"/>
    <w:rsid w:val="00257841"/>
    <w:rsid w:val="00257CDC"/>
    <w:rsid w:val="002604CD"/>
    <w:rsid w:val="002615B3"/>
    <w:rsid w:val="002617E5"/>
    <w:rsid w:val="00261B72"/>
    <w:rsid w:val="00262884"/>
    <w:rsid w:val="00262975"/>
    <w:rsid w:val="00264BFD"/>
    <w:rsid w:val="00265AF1"/>
    <w:rsid w:val="00266236"/>
    <w:rsid w:val="0026646A"/>
    <w:rsid w:val="00266934"/>
    <w:rsid w:val="0027041E"/>
    <w:rsid w:val="002712C9"/>
    <w:rsid w:val="002728FD"/>
    <w:rsid w:val="00272F50"/>
    <w:rsid w:val="00273329"/>
    <w:rsid w:val="00273685"/>
    <w:rsid w:val="00273A2E"/>
    <w:rsid w:val="00273B0E"/>
    <w:rsid w:val="002745DB"/>
    <w:rsid w:val="00274B01"/>
    <w:rsid w:val="002766AB"/>
    <w:rsid w:val="002778D9"/>
    <w:rsid w:val="00280810"/>
    <w:rsid w:val="00281254"/>
    <w:rsid w:val="00282339"/>
    <w:rsid w:val="00282A17"/>
    <w:rsid w:val="0028345F"/>
    <w:rsid w:val="00283DE2"/>
    <w:rsid w:val="002841E8"/>
    <w:rsid w:val="002843F3"/>
    <w:rsid w:val="00285169"/>
    <w:rsid w:val="0028567F"/>
    <w:rsid w:val="00285BC1"/>
    <w:rsid w:val="002866BE"/>
    <w:rsid w:val="00286F22"/>
    <w:rsid w:val="002870C9"/>
    <w:rsid w:val="0028730D"/>
    <w:rsid w:val="0028789F"/>
    <w:rsid w:val="00287A0E"/>
    <w:rsid w:val="00290089"/>
    <w:rsid w:val="002904E4"/>
    <w:rsid w:val="00291B05"/>
    <w:rsid w:val="00291E0C"/>
    <w:rsid w:val="00292EAA"/>
    <w:rsid w:val="00292F3B"/>
    <w:rsid w:val="002936D1"/>
    <w:rsid w:val="00293B67"/>
    <w:rsid w:val="0029462B"/>
    <w:rsid w:val="00294B85"/>
    <w:rsid w:val="00294C56"/>
    <w:rsid w:val="00295187"/>
    <w:rsid w:val="00295EE6"/>
    <w:rsid w:val="0029629C"/>
    <w:rsid w:val="00297BE7"/>
    <w:rsid w:val="002A3A01"/>
    <w:rsid w:val="002A3C4D"/>
    <w:rsid w:val="002A41DD"/>
    <w:rsid w:val="002A4FF6"/>
    <w:rsid w:val="002A51F0"/>
    <w:rsid w:val="002A713A"/>
    <w:rsid w:val="002A73B1"/>
    <w:rsid w:val="002A751E"/>
    <w:rsid w:val="002A7DCE"/>
    <w:rsid w:val="002A7F01"/>
    <w:rsid w:val="002A7FDE"/>
    <w:rsid w:val="002B11B1"/>
    <w:rsid w:val="002B18FA"/>
    <w:rsid w:val="002B27E6"/>
    <w:rsid w:val="002B286D"/>
    <w:rsid w:val="002B291A"/>
    <w:rsid w:val="002B2CA3"/>
    <w:rsid w:val="002B56A8"/>
    <w:rsid w:val="002B6D75"/>
    <w:rsid w:val="002B6ECE"/>
    <w:rsid w:val="002C11E8"/>
    <w:rsid w:val="002C5323"/>
    <w:rsid w:val="002C5D39"/>
    <w:rsid w:val="002C7145"/>
    <w:rsid w:val="002C71A4"/>
    <w:rsid w:val="002D054B"/>
    <w:rsid w:val="002D0EB6"/>
    <w:rsid w:val="002D11A0"/>
    <w:rsid w:val="002D2823"/>
    <w:rsid w:val="002D3244"/>
    <w:rsid w:val="002D3436"/>
    <w:rsid w:val="002D372D"/>
    <w:rsid w:val="002D3B31"/>
    <w:rsid w:val="002D4B65"/>
    <w:rsid w:val="002D6440"/>
    <w:rsid w:val="002D71D8"/>
    <w:rsid w:val="002E04A6"/>
    <w:rsid w:val="002E0597"/>
    <w:rsid w:val="002E27C0"/>
    <w:rsid w:val="002E436E"/>
    <w:rsid w:val="002E4408"/>
    <w:rsid w:val="002E4437"/>
    <w:rsid w:val="002E5241"/>
    <w:rsid w:val="002E6B48"/>
    <w:rsid w:val="002E6BAE"/>
    <w:rsid w:val="002F02BD"/>
    <w:rsid w:val="002F122E"/>
    <w:rsid w:val="002F15D5"/>
    <w:rsid w:val="002F1F3A"/>
    <w:rsid w:val="002F230A"/>
    <w:rsid w:val="002F266A"/>
    <w:rsid w:val="002F2D6D"/>
    <w:rsid w:val="002F4B72"/>
    <w:rsid w:val="002F56EE"/>
    <w:rsid w:val="002F57B6"/>
    <w:rsid w:val="002F5CEE"/>
    <w:rsid w:val="002F5D89"/>
    <w:rsid w:val="002F5D9B"/>
    <w:rsid w:val="002F68CB"/>
    <w:rsid w:val="002F6C3E"/>
    <w:rsid w:val="002F6E9E"/>
    <w:rsid w:val="003005AA"/>
    <w:rsid w:val="00301C12"/>
    <w:rsid w:val="003021CD"/>
    <w:rsid w:val="00302985"/>
    <w:rsid w:val="00302E9F"/>
    <w:rsid w:val="00302F11"/>
    <w:rsid w:val="0030486B"/>
    <w:rsid w:val="003051DA"/>
    <w:rsid w:val="0030529A"/>
    <w:rsid w:val="00305B45"/>
    <w:rsid w:val="00305CF0"/>
    <w:rsid w:val="0030636A"/>
    <w:rsid w:val="00306563"/>
    <w:rsid w:val="003070C0"/>
    <w:rsid w:val="0031133D"/>
    <w:rsid w:val="003121F6"/>
    <w:rsid w:val="00312A1C"/>
    <w:rsid w:val="00313744"/>
    <w:rsid w:val="00314019"/>
    <w:rsid w:val="00314067"/>
    <w:rsid w:val="0031426C"/>
    <w:rsid w:val="00314CFF"/>
    <w:rsid w:val="00315381"/>
    <w:rsid w:val="00316237"/>
    <w:rsid w:val="0031672B"/>
    <w:rsid w:val="00317A32"/>
    <w:rsid w:val="00320FF2"/>
    <w:rsid w:val="00321600"/>
    <w:rsid w:val="0032295A"/>
    <w:rsid w:val="0032362B"/>
    <w:rsid w:val="00324626"/>
    <w:rsid w:val="003249E6"/>
    <w:rsid w:val="00325489"/>
    <w:rsid w:val="00325D73"/>
    <w:rsid w:val="00325E54"/>
    <w:rsid w:val="00326BD1"/>
    <w:rsid w:val="0033086C"/>
    <w:rsid w:val="003326A8"/>
    <w:rsid w:val="00334C6C"/>
    <w:rsid w:val="003358E8"/>
    <w:rsid w:val="00335A73"/>
    <w:rsid w:val="00335E61"/>
    <w:rsid w:val="00340346"/>
    <w:rsid w:val="00341C98"/>
    <w:rsid w:val="0034239B"/>
    <w:rsid w:val="0034389D"/>
    <w:rsid w:val="0034679E"/>
    <w:rsid w:val="00350CCC"/>
    <w:rsid w:val="0035107A"/>
    <w:rsid w:val="00351734"/>
    <w:rsid w:val="00351A2D"/>
    <w:rsid w:val="00351D4A"/>
    <w:rsid w:val="00351F80"/>
    <w:rsid w:val="003527F1"/>
    <w:rsid w:val="00352975"/>
    <w:rsid w:val="003536AB"/>
    <w:rsid w:val="00353C50"/>
    <w:rsid w:val="00354129"/>
    <w:rsid w:val="003552FF"/>
    <w:rsid w:val="003553A0"/>
    <w:rsid w:val="00356CE0"/>
    <w:rsid w:val="003578FA"/>
    <w:rsid w:val="00360132"/>
    <w:rsid w:val="0036127B"/>
    <w:rsid w:val="00361629"/>
    <w:rsid w:val="00361A5A"/>
    <w:rsid w:val="00361BF3"/>
    <w:rsid w:val="00362874"/>
    <w:rsid w:val="00362F04"/>
    <w:rsid w:val="003636D6"/>
    <w:rsid w:val="0036382C"/>
    <w:rsid w:val="00364BC8"/>
    <w:rsid w:val="00364CFB"/>
    <w:rsid w:val="00366526"/>
    <w:rsid w:val="00367761"/>
    <w:rsid w:val="0036797D"/>
    <w:rsid w:val="0037086C"/>
    <w:rsid w:val="00371FAF"/>
    <w:rsid w:val="003721D4"/>
    <w:rsid w:val="003722C8"/>
    <w:rsid w:val="00372964"/>
    <w:rsid w:val="00373847"/>
    <w:rsid w:val="00373A67"/>
    <w:rsid w:val="00373DAD"/>
    <w:rsid w:val="00375476"/>
    <w:rsid w:val="00375B34"/>
    <w:rsid w:val="0037606F"/>
    <w:rsid w:val="0037616F"/>
    <w:rsid w:val="00376965"/>
    <w:rsid w:val="003769C6"/>
    <w:rsid w:val="00377B74"/>
    <w:rsid w:val="00377CCB"/>
    <w:rsid w:val="00380922"/>
    <w:rsid w:val="003813E2"/>
    <w:rsid w:val="00383CDB"/>
    <w:rsid w:val="00384D2E"/>
    <w:rsid w:val="00385D11"/>
    <w:rsid w:val="00386274"/>
    <w:rsid w:val="003866C5"/>
    <w:rsid w:val="00390B65"/>
    <w:rsid w:val="00391D25"/>
    <w:rsid w:val="00391F78"/>
    <w:rsid w:val="003923B8"/>
    <w:rsid w:val="00392E63"/>
    <w:rsid w:val="0039441C"/>
    <w:rsid w:val="0039443A"/>
    <w:rsid w:val="003952B0"/>
    <w:rsid w:val="00395D6E"/>
    <w:rsid w:val="00397382"/>
    <w:rsid w:val="00397703"/>
    <w:rsid w:val="003A0023"/>
    <w:rsid w:val="003A0632"/>
    <w:rsid w:val="003A1733"/>
    <w:rsid w:val="003A17A5"/>
    <w:rsid w:val="003A1992"/>
    <w:rsid w:val="003A3AF2"/>
    <w:rsid w:val="003A46A4"/>
    <w:rsid w:val="003A4B84"/>
    <w:rsid w:val="003A4D82"/>
    <w:rsid w:val="003A5218"/>
    <w:rsid w:val="003A60F2"/>
    <w:rsid w:val="003A6ABF"/>
    <w:rsid w:val="003A6C4E"/>
    <w:rsid w:val="003A7AE7"/>
    <w:rsid w:val="003B0313"/>
    <w:rsid w:val="003B0682"/>
    <w:rsid w:val="003B0E6A"/>
    <w:rsid w:val="003B1E16"/>
    <w:rsid w:val="003B3CB7"/>
    <w:rsid w:val="003B42E5"/>
    <w:rsid w:val="003B4775"/>
    <w:rsid w:val="003B4EA0"/>
    <w:rsid w:val="003B6AD4"/>
    <w:rsid w:val="003B7CFB"/>
    <w:rsid w:val="003B7F92"/>
    <w:rsid w:val="003C1E24"/>
    <w:rsid w:val="003C3091"/>
    <w:rsid w:val="003C3190"/>
    <w:rsid w:val="003C3D4B"/>
    <w:rsid w:val="003C5BD2"/>
    <w:rsid w:val="003C5E5A"/>
    <w:rsid w:val="003C6615"/>
    <w:rsid w:val="003C6A2B"/>
    <w:rsid w:val="003D0AA7"/>
    <w:rsid w:val="003D0C19"/>
    <w:rsid w:val="003D2094"/>
    <w:rsid w:val="003D332E"/>
    <w:rsid w:val="003D3EB4"/>
    <w:rsid w:val="003D4F59"/>
    <w:rsid w:val="003D5515"/>
    <w:rsid w:val="003D5C64"/>
    <w:rsid w:val="003D5E66"/>
    <w:rsid w:val="003D5F1A"/>
    <w:rsid w:val="003E19D7"/>
    <w:rsid w:val="003E2166"/>
    <w:rsid w:val="003E24C3"/>
    <w:rsid w:val="003E261C"/>
    <w:rsid w:val="003E2FFD"/>
    <w:rsid w:val="003E32E7"/>
    <w:rsid w:val="003E3399"/>
    <w:rsid w:val="003E3527"/>
    <w:rsid w:val="003E3954"/>
    <w:rsid w:val="003E57C1"/>
    <w:rsid w:val="003E5C68"/>
    <w:rsid w:val="003E688A"/>
    <w:rsid w:val="003E6AB1"/>
    <w:rsid w:val="003E6ACC"/>
    <w:rsid w:val="003E6C3B"/>
    <w:rsid w:val="003F02DC"/>
    <w:rsid w:val="003F279F"/>
    <w:rsid w:val="003F30D6"/>
    <w:rsid w:val="003F34CE"/>
    <w:rsid w:val="003F3CDB"/>
    <w:rsid w:val="003F4A9E"/>
    <w:rsid w:val="003F4CD4"/>
    <w:rsid w:val="003F79F4"/>
    <w:rsid w:val="0040063C"/>
    <w:rsid w:val="004019C9"/>
    <w:rsid w:val="004026DD"/>
    <w:rsid w:val="00402871"/>
    <w:rsid w:val="004028CD"/>
    <w:rsid w:val="0040372F"/>
    <w:rsid w:val="004038AD"/>
    <w:rsid w:val="00404D17"/>
    <w:rsid w:val="00405C3D"/>
    <w:rsid w:val="00405E2E"/>
    <w:rsid w:val="004061B8"/>
    <w:rsid w:val="004062D6"/>
    <w:rsid w:val="004106EA"/>
    <w:rsid w:val="00411238"/>
    <w:rsid w:val="004113A1"/>
    <w:rsid w:val="00411EB2"/>
    <w:rsid w:val="004134FC"/>
    <w:rsid w:val="00415B3A"/>
    <w:rsid w:val="0041729D"/>
    <w:rsid w:val="00420330"/>
    <w:rsid w:val="0042140E"/>
    <w:rsid w:val="00421587"/>
    <w:rsid w:val="00421C49"/>
    <w:rsid w:val="004228F3"/>
    <w:rsid w:val="00424037"/>
    <w:rsid w:val="00424391"/>
    <w:rsid w:val="00424CC8"/>
    <w:rsid w:val="004251B0"/>
    <w:rsid w:val="00426463"/>
    <w:rsid w:val="00426E19"/>
    <w:rsid w:val="00427375"/>
    <w:rsid w:val="00427705"/>
    <w:rsid w:val="00427F6D"/>
    <w:rsid w:val="00430A3C"/>
    <w:rsid w:val="00431CA1"/>
    <w:rsid w:val="00433DE9"/>
    <w:rsid w:val="00433E28"/>
    <w:rsid w:val="00434168"/>
    <w:rsid w:val="0043435B"/>
    <w:rsid w:val="004358A5"/>
    <w:rsid w:val="00435C0C"/>
    <w:rsid w:val="00436C3D"/>
    <w:rsid w:val="00440189"/>
    <w:rsid w:val="004418C6"/>
    <w:rsid w:val="00441C0C"/>
    <w:rsid w:val="00443D65"/>
    <w:rsid w:val="00443E60"/>
    <w:rsid w:val="00444BCE"/>
    <w:rsid w:val="00445889"/>
    <w:rsid w:val="00446070"/>
    <w:rsid w:val="00446384"/>
    <w:rsid w:val="00447202"/>
    <w:rsid w:val="00447466"/>
    <w:rsid w:val="0045028E"/>
    <w:rsid w:val="00450383"/>
    <w:rsid w:val="00450B40"/>
    <w:rsid w:val="00451FD3"/>
    <w:rsid w:val="0045432B"/>
    <w:rsid w:val="00455BC2"/>
    <w:rsid w:val="0045693F"/>
    <w:rsid w:val="00456D77"/>
    <w:rsid w:val="004609E4"/>
    <w:rsid w:val="004628AB"/>
    <w:rsid w:val="00462D6B"/>
    <w:rsid w:val="00464122"/>
    <w:rsid w:val="0046417B"/>
    <w:rsid w:val="00464481"/>
    <w:rsid w:val="004645AD"/>
    <w:rsid w:val="004645B8"/>
    <w:rsid w:val="00464706"/>
    <w:rsid w:val="004665ED"/>
    <w:rsid w:val="00466CF3"/>
    <w:rsid w:val="00467296"/>
    <w:rsid w:val="00471981"/>
    <w:rsid w:val="0047199F"/>
    <w:rsid w:val="00471C69"/>
    <w:rsid w:val="004724A9"/>
    <w:rsid w:val="004728C0"/>
    <w:rsid w:val="00472964"/>
    <w:rsid w:val="00472C4D"/>
    <w:rsid w:val="00473982"/>
    <w:rsid w:val="00473B8D"/>
    <w:rsid w:val="00473E0C"/>
    <w:rsid w:val="004755B8"/>
    <w:rsid w:val="00475823"/>
    <w:rsid w:val="00475A5A"/>
    <w:rsid w:val="00475CA7"/>
    <w:rsid w:val="00475F41"/>
    <w:rsid w:val="00476300"/>
    <w:rsid w:val="00476C8C"/>
    <w:rsid w:val="0047790B"/>
    <w:rsid w:val="004808D7"/>
    <w:rsid w:val="00480C45"/>
    <w:rsid w:val="004814E1"/>
    <w:rsid w:val="004815CA"/>
    <w:rsid w:val="004817B0"/>
    <w:rsid w:val="004819B2"/>
    <w:rsid w:val="00482A73"/>
    <w:rsid w:val="004833CC"/>
    <w:rsid w:val="00483A34"/>
    <w:rsid w:val="00484DBC"/>
    <w:rsid w:val="004850B6"/>
    <w:rsid w:val="0048510B"/>
    <w:rsid w:val="004861DD"/>
    <w:rsid w:val="004866F5"/>
    <w:rsid w:val="004872B5"/>
    <w:rsid w:val="00490C92"/>
    <w:rsid w:val="00491DD5"/>
    <w:rsid w:val="00492576"/>
    <w:rsid w:val="00493118"/>
    <w:rsid w:val="0049359E"/>
    <w:rsid w:val="0049382A"/>
    <w:rsid w:val="00494072"/>
    <w:rsid w:val="00494259"/>
    <w:rsid w:val="004946AF"/>
    <w:rsid w:val="00494719"/>
    <w:rsid w:val="004947BD"/>
    <w:rsid w:val="0049652C"/>
    <w:rsid w:val="00497278"/>
    <w:rsid w:val="004A1128"/>
    <w:rsid w:val="004A15F3"/>
    <w:rsid w:val="004A2659"/>
    <w:rsid w:val="004A312D"/>
    <w:rsid w:val="004A3BF5"/>
    <w:rsid w:val="004A3C43"/>
    <w:rsid w:val="004A5ED0"/>
    <w:rsid w:val="004A602A"/>
    <w:rsid w:val="004A69AD"/>
    <w:rsid w:val="004A7C47"/>
    <w:rsid w:val="004B0AA1"/>
    <w:rsid w:val="004B161A"/>
    <w:rsid w:val="004B17CB"/>
    <w:rsid w:val="004B1958"/>
    <w:rsid w:val="004B21BC"/>
    <w:rsid w:val="004B2A7F"/>
    <w:rsid w:val="004B2BDC"/>
    <w:rsid w:val="004B3238"/>
    <w:rsid w:val="004B3CE6"/>
    <w:rsid w:val="004B45BB"/>
    <w:rsid w:val="004B4947"/>
    <w:rsid w:val="004B4E68"/>
    <w:rsid w:val="004B56D6"/>
    <w:rsid w:val="004B5C3C"/>
    <w:rsid w:val="004B652C"/>
    <w:rsid w:val="004B72DC"/>
    <w:rsid w:val="004B74CD"/>
    <w:rsid w:val="004C0535"/>
    <w:rsid w:val="004C0D9B"/>
    <w:rsid w:val="004C1D5E"/>
    <w:rsid w:val="004C2548"/>
    <w:rsid w:val="004C2710"/>
    <w:rsid w:val="004C2E36"/>
    <w:rsid w:val="004C3E1E"/>
    <w:rsid w:val="004C4B00"/>
    <w:rsid w:val="004C6490"/>
    <w:rsid w:val="004C7183"/>
    <w:rsid w:val="004D0262"/>
    <w:rsid w:val="004D06BA"/>
    <w:rsid w:val="004D0E9D"/>
    <w:rsid w:val="004D16F6"/>
    <w:rsid w:val="004D3C06"/>
    <w:rsid w:val="004D3EEC"/>
    <w:rsid w:val="004D4AE8"/>
    <w:rsid w:val="004D4B23"/>
    <w:rsid w:val="004D594C"/>
    <w:rsid w:val="004D5DF2"/>
    <w:rsid w:val="004E0492"/>
    <w:rsid w:val="004E0614"/>
    <w:rsid w:val="004E0EAB"/>
    <w:rsid w:val="004E23BD"/>
    <w:rsid w:val="004E28D2"/>
    <w:rsid w:val="004E2E94"/>
    <w:rsid w:val="004E3A78"/>
    <w:rsid w:val="004E4CA9"/>
    <w:rsid w:val="004E73D6"/>
    <w:rsid w:val="004E7427"/>
    <w:rsid w:val="004F098F"/>
    <w:rsid w:val="004F0F97"/>
    <w:rsid w:val="004F12FE"/>
    <w:rsid w:val="004F1357"/>
    <w:rsid w:val="004F1BAE"/>
    <w:rsid w:val="004F49AB"/>
    <w:rsid w:val="004F5314"/>
    <w:rsid w:val="004F646E"/>
    <w:rsid w:val="004F7DC5"/>
    <w:rsid w:val="00500D05"/>
    <w:rsid w:val="005014BD"/>
    <w:rsid w:val="005024E1"/>
    <w:rsid w:val="00502A44"/>
    <w:rsid w:val="00502BB4"/>
    <w:rsid w:val="0050319E"/>
    <w:rsid w:val="005036F6"/>
    <w:rsid w:val="00503761"/>
    <w:rsid w:val="0050505D"/>
    <w:rsid w:val="00505F26"/>
    <w:rsid w:val="00506018"/>
    <w:rsid w:val="005072C0"/>
    <w:rsid w:val="0050749C"/>
    <w:rsid w:val="00507CC3"/>
    <w:rsid w:val="00510073"/>
    <w:rsid w:val="00510ACF"/>
    <w:rsid w:val="0051114D"/>
    <w:rsid w:val="00512DFC"/>
    <w:rsid w:val="0051306D"/>
    <w:rsid w:val="0051355F"/>
    <w:rsid w:val="00513BDF"/>
    <w:rsid w:val="00513D83"/>
    <w:rsid w:val="0051470C"/>
    <w:rsid w:val="005167CA"/>
    <w:rsid w:val="00516DE3"/>
    <w:rsid w:val="00517A02"/>
    <w:rsid w:val="00520023"/>
    <w:rsid w:val="00520158"/>
    <w:rsid w:val="00521135"/>
    <w:rsid w:val="0052190C"/>
    <w:rsid w:val="00522694"/>
    <w:rsid w:val="005228C3"/>
    <w:rsid w:val="005228D3"/>
    <w:rsid w:val="00523653"/>
    <w:rsid w:val="0052370D"/>
    <w:rsid w:val="005254D3"/>
    <w:rsid w:val="005260AF"/>
    <w:rsid w:val="00526359"/>
    <w:rsid w:val="00527519"/>
    <w:rsid w:val="005277C4"/>
    <w:rsid w:val="00531026"/>
    <w:rsid w:val="0053139E"/>
    <w:rsid w:val="00531A23"/>
    <w:rsid w:val="00532156"/>
    <w:rsid w:val="005324C8"/>
    <w:rsid w:val="005330D8"/>
    <w:rsid w:val="00533A07"/>
    <w:rsid w:val="00533CCF"/>
    <w:rsid w:val="005344BD"/>
    <w:rsid w:val="00534EB8"/>
    <w:rsid w:val="00535C0A"/>
    <w:rsid w:val="005361E6"/>
    <w:rsid w:val="005368D7"/>
    <w:rsid w:val="00536F98"/>
    <w:rsid w:val="005375C3"/>
    <w:rsid w:val="005409BE"/>
    <w:rsid w:val="00540C92"/>
    <w:rsid w:val="00541081"/>
    <w:rsid w:val="00541681"/>
    <w:rsid w:val="00541C6A"/>
    <w:rsid w:val="005423AF"/>
    <w:rsid w:val="00542931"/>
    <w:rsid w:val="00543020"/>
    <w:rsid w:val="005439EA"/>
    <w:rsid w:val="00543BAB"/>
    <w:rsid w:val="0054690E"/>
    <w:rsid w:val="00547098"/>
    <w:rsid w:val="00547A72"/>
    <w:rsid w:val="00547DCD"/>
    <w:rsid w:val="005516FA"/>
    <w:rsid w:val="0055200F"/>
    <w:rsid w:val="00552046"/>
    <w:rsid w:val="005549E4"/>
    <w:rsid w:val="00554B69"/>
    <w:rsid w:val="00554F31"/>
    <w:rsid w:val="0055531F"/>
    <w:rsid w:val="005568A5"/>
    <w:rsid w:val="00556E78"/>
    <w:rsid w:val="00561BDF"/>
    <w:rsid w:val="00562D11"/>
    <w:rsid w:val="0056461F"/>
    <w:rsid w:val="005648A8"/>
    <w:rsid w:val="0056519B"/>
    <w:rsid w:val="00565B81"/>
    <w:rsid w:val="00566002"/>
    <w:rsid w:val="00566D7A"/>
    <w:rsid w:val="0056773D"/>
    <w:rsid w:val="00570192"/>
    <w:rsid w:val="00570F11"/>
    <w:rsid w:val="005730BA"/>
    <w:rsid w:val="00573B3A"/>
    <w:rsid w:val="00573CBF"/>
    <w:rsid w:val="0057439C"/>
    <w:rsid w:val="005745BA"/>
    <w:rsid w:val="00574A1B"/>
    <w:rsid w:val="0057551A"/>
    <w:rsid w:val="00577E0D"/>
    <w:rsid w:val="0058061D"/>
    <w:rsid w:val="00581F27"/>
    <w:rsid w:val="00582BB7"/>
    <w:rsid w:val="005835A9"/>
    <w:rsid w:val="00583C81"/>
    <w:rsid w:val="00584A35"/>
    <w:rsid w:val="00585799"/>
    <w:rsid w:val="005859CA"/>
    <w:rsid w:val="005866A5"/>
    <w:rsid w:val="00586E58"/>
    <w:rsid w:val="00586FC8"/>
    <w:rsid w:val="00587A0D"/>
    <w:rsid w:val="00587FCA"/>
    <w:rsid w:val="00590636"/>
    <w:rsid w:val="0059125E"/>
    <w:rsid w:val="005916B2"/>
    <w:rsid w:val="00591930"/>
    <w:rsid w:val="00592E02"/>
    <w:rsid w:val="00592EAA"/>
    <w:rsid w:val="0059530B"/>
    <w:rsid w:val="0059535B"/>
    <w:rsid w:val="005955B0"/>
    <w:rsid w:val="00595C37"/>
    <w:rsid w:val="00596681"/>
    <w:rsid w:val="00596788"/>
    <w:rsid w:val="00596C4A"/>
    <w:rsid w:val="0059730A"/>
    <w:rsid w:val="0059793A"/>
    <w:rsid w:val="00597FCA"/>
    <w:rsid w:val="005A01F1"/>
    <w:rsid w:val="005A040F"/>
    <w:rsid w:val="005A0573"/>
    <w:rsid w:val="005A134E"/>
    <w:rsid w:val="005A1545"/>
    <w:rsid w:val="005A391E"/>
    <w:rsid w:val="005A4E09"/>
    <w:rsid w:val="005A509B"/>
    <w:rsid w:val="005A554D"/>
    <w:rsid w:val="005A5E86"/>
    <w:rsid w:val="005A6ACC"/>
    <w:rsid w:val="005A6C0C"/>
    <w:rsid w:val="005A6C71"/>
    <w:rsid w:val="005A6CE8"/>
    <w:rsid w:val="005A71BD"/>
    <w:rsid w:val="005A7619"/>
    <w:rsid w:val="005B04F2"/>
    <w:rsid w:val="005B0F0C"/>
    <w:rsid w:val="005B115C"/>
    <w:rsid w:val="005B188A"/>
    <w:rsid w:val="005B1B97"/>
    <w:rsid w:val="005B2AFA"/>
    <w:rsid w:val="005B2EFF"/>
    <w:rsid w:val="005B2F68"/>
    <w:rsid w:val="005B3E05"/>
    <w:rsid w:val="005B4DD7"/>
    <w:rsid w:val="005B4DFB"/>
    <w:rsid w:val="005B5213"/>
    <w:rsid w:val="005B6C6D"/>
    <w:rsid w:val="005B71F0"/>
    <w:rsid w:val="005B7CE6"/>
    <w:rsid w:val="005C00A8"/>
    <w:rsid w:val="005C043B"/>
    <w:rsid w:val="005C0521"/>
    <w:rsid w:val="005C103D"/>
    <w:rsid w:val="005C1B9E"/>
    <w:rsid w:val="005C1D91"/>
    <w:rsid w:val="005C1F5F"/>
    <w:rsid w:val="005C533F"/>
    <w:rsid w:val="005C557E"/>
    <w:rsid w:val="005C605B"/>
    <w:rsid w:val="005C72E5"/>
    <w:rsid w:val="005D0813"/>
    <w:rsid w:val="005D1889"/>
    <w:rsid w:val="005D2738"/>
    <w:rsid w:val="005D3D90"/>
    <w:rsid w:val="005D609F"/>
    <w:rsid w:val="005D7A55"/>
    <w:rsid w:val="005D7B52"/>
    <w:rsid w:val="005E0277"/>
    <w:rsid w:val="005E0959"/>
    <w:rsid w:val="005E1222"/>
    <w:rsid w:val="005E2378"/>
    <w:rsid w:val="005E2A45"/>
    <w:rsid w:val="005E3397"/>
    <w:rsid w:val="005E3489"/>
    <w:rsid w:val="005E3DF5"/>
    <w:rsid w:val="005E5214"/>
    <w:rsid w:val="005E6285"/>
    <w:rsid w:val="005E6354"/>
    <w:rsid w:val="005E6AC6"/>
    <w:rsid w:val="005E6F09"/>
    <w:rsid w:val="005E7504"/>
    <w:rsid w:val="005E77B4"/>
    <w:rsid w:val="005F0355"/>
    <w:rsid w:val="005F0A3E"/>
    <w:rsid w:val="005F0C46"/>
    <w:rsid w:val="005F2498"/>
    <w:rsid w:val="005F25C4"/>
    <w:rsid w:val="005F40F7"/>
    <w:rsid w:val="005F43FF"/>
    <w:rsid w:val="005F4C79"/>
    <w:rsid w:val="005F4CB4"/>
    <w:rsid w:val="005F5220"/>
    <w:rsid w:val="005F5328"/>
    <w:rsid w:val="005F62A1"/>
    <w:rsid w:val="005F720C"/>
    <w:rsid w:val="005F75B2"/>
    <w:rsid w:val="005F7786"/>
    <w:rsid w:val="0060092F"/>
    <w:rsid w:val="0060098C"/>
    <w:rsid w:val="00600EF9"/>
    <w:rsid w:val="00601210"/>
    <w:rsid w:val="0060529D"/>
    <w:rsid w:val="00605395"/>
    <w:rsid w:val="006053F0"/>
    <w:rsid w:val="00605C89"/>
    <w:rsid w:val="00606011"/>
    <w:rsid w:val="006071C2"/>
    <w:rsid w:val="0061170E"/>
    <w:rsid w:val="006117E3"/>
    <w:rsid w:val="00611A4D"/>
    <w:rsid w:val="0061216E"/>
    <w:rsid w:val="0061447E"/>
    <w:rsid w:val="00614F87"/>
    <w:rsid w:val="006158A1"/>
    <w:rsid w:val="006173AE"/>
    <w:rsid w:val="0061783A"/>
    <w:rsid w:val="006178C4"/>
    <w:rsid w:val="00617C76"/>
    <w:rsid w:val="006236B3"/>
    <w:rsid w:val="006247D3"/>
    <w:rsid w:val="006248BB"/>
    <w:rsid w:val="006256E5"/>
    <w:rsid w:val="00625861"/>
    <w:rsid w:val="00625C76"/>
    <w:rsid w:val="00625C84"/>
    <w:rsid w:val="00626B96"/>
    <w:rsid w:val="006271CF"/>
    <w:rsid w:val="006277A1"/>
    <w:rsid w:val="0062784A"/>
    <w:rsid w:val="00627D80"/>
    <w:rsid w:val="00627E74"/>
    <w:rsid w:val="00630094"/>
    <w:rsid w:val="006308B6"/>
    <w:rsid w:val="0063100C"/>
    <w:rsid w:val="00631F52"/>
    <w:rsid w:val="0063217E"/>
    <w:rsid w:val="0063250D"/>
    <w:rsid w:val="0063331D"/>
    <w:rsid w:val="006339B5"/>
    <w:rsid w:val="00634867"/>
    <w:rsid w:val="00635397"/>
    <w:rsid w:val="00635C80"/>
    <w:rsid w:val="00636221"/>
    <w:rsid w:val="006368C6"/>
    <w:rsid w:val="00636AB4"/>
    <w:rsid w:val="00641139"/>
    <w:rsid w:val="00641E1A"/>
    <w:rsid w:val="00641FB1"/>
    <w:rsid w:val="00642C61"/>
    <w:rsid w:val="00643058"/>
    <w:rsid w:val="006431DB"/>
    <w:rsid w:val="0064441F"/>
    <w:rsid w:val="006450D9"/>
    <w:rsid w:val="00645BED"/>
    <w:rsid w:val="00646145"/>
    <w:rsid w:val="00646D28"/>
    <w:rsid w:val="006474CD"/>
    <w:rsid w:val="00647B2E"/>
    <w:rsid w:val="006505A7"/>
    <w:rsid w:val="00651A22"/>
    <w:rsid w:val="00652401"/>
    <w:rsid w:val="00652693"/>
    <w:rsid w:val="00652751"/>
    <w:rsid w:val="00652956"/>
    <w:rsid w:val="00652AAD"/>
    <w:rsid w:val="006532ED"/>
    <w:rsid w:val="0065340E"/>
    <w:rsid w:val="0065398B"/>
    <w:rsid w:val="00654385"/>
    <w:rsid w:val="0065461C"/>
    <w:rsid w:val="00655EB7"/>
    <w:rsid w:val="0065698D"/>
    <w:rsid w:val="00657344"/>
    <w:rsid w:val="006574E1"/>
    <w:rsid w:val="0066096F"/>
    <w:rsid w:val="00661673"/>
    <w:rsid w:val="00661AB3"/>
    <w:rsid w:val="006622F8"/>
    <w:rsid w:val="00662F32"/>
    <w:rsid w:val="0066309C"/>
    <w:rsid w:val="0066313C"/>
    <w:rsid w:val="00663858"/>
    <w:rsid w:val="00663DDB"/>
    <w:rsid w:val="00663E84"/>
    <w:rsid w:val="006642F3"/>
    <w:rsid w:val="006648C9"/>
    <w:rsid w:val="0066556C"/>
    <w:rsid w:val="006675E8"/>
    <w:rsid w:val="006679E2"/>
    <w:rsid w:val="0067173B"/>
    <w:rsid w:val="006717C3"/>
    <w:rsid w:val="0067208E"/>
    <w:rsid w:val="00673C59"/>
    <w:rsid w:val="00674023"/>
    <w:rsid w:val="00675EBF"/>
    <w:rsid w:val="00676501"/>
    <w:rsid w:val="00677019"/>
    <w:rsid w:val="00677335"/>
    <w:rsid w:val="006777A9"/>
    <w:rsid w:val="006778D4"/>
    <w:rsid w:val="0068054F"/>
    <w:rsid w:val="0068064C"/>
    <w:rsid w:val="0068220C"/>
    <w:rsid w:val="006825BA"/>
    <w:rsid w:val="00682AF1"/>
    <w:rsid w:val="00682F94"/>
    <w:rsid w:val="0068308B"/>
    <w:rsid w:val="00683840"/>
    <w:rsid w:val="00683EFF"/>
    <w:rsid w:val="0068463A"/>
    <w:rsid w:val="00684987"/>
    <w:rsid w:val="00684B32"/>
    <w:rsid w:val="006851ED"/>
    <w:rsid w:val="00685232"/>
    <w:rsid w:val="00685A1E"/>
    <w:rsid w:val="0068662D"/>
    <w:rsid w:val="00687969"/>
    <w:rsid w:val="00690ABE"/>
    <w:rsid w:val="0069113D"/>
    <w:rsid w:val="006923CA"/>
    <w:rsid w:val="00692D68"/>
    <w:rsid w:val="00693BD4"/>
    <w:rsid w:val="00694A17"/>
    <w:rsid w:val="00694B54"/>
    <w:rsid w:val="00695073"/>
    <w:rsid w:val="00696464"/>
    <w:rsid w:val="00696766"/>
    <w:rsid w:val="00697131"/>
    <w:rsid w:val="006979DC"/>
    <w:rsid w:val="006A0C16"/>
    <w:rsid w:val="006A0FFB"/>
    <w:rsid w:val="006A1A03"/>
    <w:rsid w:val="006A1EFD"/>
    <w:rsid w:val="006A2F6B"/>
    <w:rsid w:val="006A33EC"/>
    <w:rsid w:val="006A35E8"/>
    <w:rsid w:val="006A4D01"/>
    <w:rsid w:val="006A6118"/>
    <w:rsid w:val="006A64B4"/>
    <w:rsid w:val="006A6E34"/>
    <w:rsid w:val="006A7FF7"/>
    <w:rsid w:val="006B0C8C"/>
    <w:rsid w:val="006B13A1"/>
    <w:rsid w:val="006B1F2D"/>
    <w:rsid w:val="006B2818"/>
    <w:rsid w:val="006B3565"/>
    <w:rsid w:val="006B549D"/>
    <w:rsid w:val="006B7AD5"/>
    <w:rsid w:val="006B7FBA"/>
    <w:rsid w:val="006C0192"/>
    <w:rsid w:val="006C074C"/>
    <w:rsid w:val="006C146E"/>
    <w:rsid w:val="006C2076"/>
    <w:rsid w:val="006C2E09"/>
    <w:rsid w:val="006C3530"/>
    <w:rsid w:val="006C3766"/>
    <w:rsid w:val="006C3E05"/>
    <w:rsid w:val="006C48F7"/>
    <w:rsid w:val="006C54F5"/>
    <w:rsid w:val="006C57BE"/>
    <w:rsid w:val="006C5EA4"/>
    <w:rsid w:val="006C7A50"/>
    <w:rsid w:val="006C7B47"/>
    <w:rsid w:val="006D05AA"/>
    <w:rsid w:val="006D0F55"/>
    <w:rsid w:val="006D1DC2"/>
    <w:rsid w:val="006D23C4"/>
    <w:rsid w:val="006D255F"/>
    <w:rsid w:val="006D2771"/>
    <w:rsid w:val="006D39DE"/>
    <w:rsid w:val="006D4266"/>
    <w:rsid w:val="006D45F2"/>
    <w:rsid w:val="006D5012"/>
    <w:rsid w:val="006D5BBC"/>
    <w:rsid w:val="006D7A42"/>
    <w:rsid w:val="006D7F95"/>
    <w:rsid w:val="006E057E"/>
    <w:rsid w:val="006E0D4B"/>
    <w:rsid w:val="006E152F"/>
    <w:rsid w:val="006E21CB"/>
    <w:rsid w:val="006E3E85"/>
    <w:rsid w:val="006E41B7"/>
    <w:rsid w:val="006E4B1E"/>
    <w:rsid w:val="006E5042"/>
    <w:rsid w:val="006E5D95"/>
    <w:rsid w:val="006E5DF2"/>
    <w:rsid w:val="006E6505"/>
    <w:rsid w:val="006E681D"/>
    <w:rsid w:val="006E693A"/>
    <w:rsid w:val="006E6CC2"/>
    <w:rsid w:val="006E6F9C"/>
    <w:rsid w:val="006E78BF"/>
    <w:rsid w:val="006E7B62"/>
    <w:rsid w:val="006F01E9"/>
    <w:rsid w:val="006F0881"/>
    <w:rsid w:val="006F08E3"/>
    <w:rsid w:val="006F0F3B"/>
    <w:rsid w:val="006F2287"/>
    <w:rsid w:val="006F27D5"/>
    <w:rsid w:val="006F37C9"/>
    <w:rsid w:val="006F3F56"/>
    <w:rsid w:val="006F4698"/>
    <w:rsid w:val="006F51FE"/>
    <w:rsid w:val="006F5706"/>
    <w:rsid w:val="006F5825"/>
    <w:rsid w:val="006F7439"/>
    <w:rsid w:val="006F7479"/>
    <w:rsid w:val="0070042E"/>
    <w:rsid w:val="00700530"/>
    <w:rsid w:val="00700C8C"/>
    <w:rsid w:val="0070331A"/>
    <w:rsid w:val="00703704"/>
    <w:rsid w:val="00703D52"/>
    <w:rsid w:val="00703D57"/>
    <w:rsid w:val="007042C3"/>
    <w:rsid w:val="007042CB"/>
    <w:rsid w:val="007048C3"/>
    <w:rsid w:val="00704C43"/>
    <w:rsid w:val="00705099"/>
    <w:rsid w:val="00706CAF"/>
    <w:rsid w:val="00707FF3"/>
    <w:rsid w:val="00710C32"/>
    <w:rsid w:val="00711858"/>
    <w:rsid w:val="00711D32"/>
    <w:rsid w:val="00712AC0"/>
    <w:rsid w:val="0071305B"/>
    <w:rsid w:val="007140D5"/>
    <w:rsid w:val="00714E11"/>
    <w:rsid w:val="00715627"/>
    <w:rsid w:val="00715ED8"/>
    <w:rsid w:val="00716E0E"/>
    <w:rsid w:val="00717498"/>
    <w:rsid w:val="00717714"/>
    <w:rsid w:val="0072119D"/>
    <w:rsid w:val="0072125A"/>
    <w:rsid w:val="007215DE"/>
    <w:rsid w:val="00721664"/>
    <w:rsid w:val="00721BA8"/>
    <w:rsid w:val="00721C7C"/>
    <w:rsid w:val="0072296C"/>
    <w:rsid w:val="00722EBB"/>
    <w:rsid w:val="00723FB8"/>
    <w:rsid w:val="00724E6F"/>
    <w:rsid w:val="00725882"/>
    <w:rsid w:val="007258FC"/>
    <w:rsid w:val="00727CFE"/>
    <w:rsid w:val="00730B67"/>
    <w:rsid w:val="00730C26"/>
    <w:rsid w:val="007312AA"/>
    <w:rsid w:val="007317E3"/>
    <w:rsid w:val="0073247A"/>
    <w:rsid w:val="007340B0"/>
    <w:rsid w:val="0073519B"/>
    <w:rsid w:val="00735A6E"/>
    <w:rsid w:val="007366EE"/>
    <w:rsid w:val="00736C9A"/>
    <w:rsid w:val="00737287"/>
    <w:rsid w:val="007405FA"/>
    <w:rsid w:val="00740B1B"/>
    <w:rsid w:val="00740F0E"/>
    <w:rsid w:val="00741B20"/>
    <w:rsid w:val="007427D2"/>
    <w:rsid w:val="007451CC"/>
    <w:rsid w:val="0074701D"/>
    <w:rsid w:val="00750210"/>
    <w:rsid w:val="007518A5"/>
    <w:rsid w:val="00751E09"/>
    <w:rsid w:val="00752BD5"/>
    <w:rsid w:val="0075475B"/>
    <w:rsid w:val="007547C2"/>
    <w:rsid w:val="00754D3B"/>
    <w:rsid w:val="0075513C"/>
    <w:rsid w:val="00756A17"/>
    <w:rsid w:val="007574C0"/>
    <w:rsid w:val="00757590"/>
    <w:rsid w:val="00757F81"/>
    <w:rsid w:val="00760BC5"/>
    <w:rsid w:val="00761838"/>
    <w:rsid w:val="007619EF"/>
    <w:rsid w:val="007628B0"/>
    <w:rsid w:val="00762C20"/>
    <w:rsid w:val="007634BA"/>
    <w:rsid w:val="00764540"/>
    <w:rsid w:val="00764E0F"/>
    <w:rsid w:val="007655E4"/>
    <w:rsid w:val="00766C1E"/>
    <w:rsid w:val="007671E5"/>
    <w:rsid w:val="007715DD"/>
    <w:rsid w:val="00771A7A"/>
    <w:rsid w:val="007722E7"/>
    <w:rsid w:val="00773DB6"/>
    <w:rsid w:val="00777161"/>
    <w:rsid w:val="00777F46"/>
    <w:rsid w:val="0078198C"/>
    <w:rsid w:val="00781A27"/>
    <w:rsid w:val="0078202E"/>
    <w:rsid w:val="0078318A"/>
    <w:rsid w:val="007833A7"/>
    <w:rsid w:val="007844AA"/>
    <w:rsid w:val="007849DF"/>
    <w:rsid w:val="00785875"/>
    <w:rsid w:val="00785A8E"/>
    <w:rsid w:val="0078725D"/>
    <w:rsid w:val="00790F0E"/>
    <w:rsid w:val="00791B8E"/>
    <w:rsid w:val="00791C41"/>
    <w:rsid w:val="00791C6C"/>
    <w:rsid w:val="00791F1C"/>
    <w:rsid w:val="007920D0"/>
    <w:rsid w:val="0079275A"/>
    <w:rsid w:val="00792793"/>
    <w:rsid w:val="00792EEF"/>
    <w:rsid w:val="007936B5"/>
    <w:rsid w:val="00793921"/>
    <w:rsid w:val="00793F63"/>
    <w:rsid w:val="00794941"/>
    <w:rsid w:val="00796A22"/>
    <w:rsid w:val="00797016"/>
    <w:rsid w:val="00797473"/>
    <w:rsid w:val="007A07AD"/>
    <w:rsid w:val="007A2354"/>
    <w:rsid w:val="007A298E"/>
    <w:rsid w:val="007A2E51"/>
    <w:rsid w:val="007A4451"/>
    <w:rsid w:val="007A6008"/>
    <w:rsid w:val="007A6017"/>
    <w:rsid w:val="007A63E6"/>
    <w:rsid w:val="007A646C"/>
    <w:rsid w:val="007A7810"/>
    <w:rsid w:val="007A7EF0"/>
    <w:rsid w:val="007B010B"/>
    <w:rsid w:val="007B0B48"/>
    <w:rsid w:val="007B5E80"/>
    <w:rsid w:val="007B7729"/>
    <w:rsid w:val="007C1072"/>
    <w:rsid w:val="007C119D"/>
    <w:rsid w:val="007C177C"/>
    <w:rsid w:val="007C18C5"/>
    <w:rsid w:val="007C33EB"/>
    <w:rsid w:val="007C3D80"/>
    <w:rsid w:val="007C4197"/>
    <w:rsid w:val="007C4507"/>
    <w:rsid w:val="007C6BF9"/>
    <w:rsid w:val="007C702A"/>
    <w:rsid w:val="007C756D"/>
    <w:rsid w:val="007C76D6"/>
    <w:rsid w:val="007D007C"/>
    <w:rsid w:val="007D1D64"/>
    <w:rsid w:val="007D3241"/>
    <w:rsid w:val="007D3D2B"/>
    <w:rsid w:val="007D4C4A"/>
    <w:rsid w:val="007D6649"/>
    <w:rsid w:val="007D6DD7"/>
    <w:rsid w:val="007E01AD"/>
    <w:rsid w:val="007E0FE2"/>
    <w:rsid w:val="007E129B"/>
    <w:rsid w:val="007E2A6E"/>
    <w:rsid w:val="007E39B2"/>
    <w:rsid w:val="007E4544"/>
    <w:rsid w:val="007E4C60"/>
    <w:rsid w:val="007E5504"/>
    <w:rsid w:val="007E592A"/>
    <w:rsid w:val="007E645F"/>
    <w:rsid w:val="007E7613"/>
    <w:rsid w:val="007E77AE"/>
    <w:rsid w:val="007F010B"/>
    <w:rsid w:val="007F0EF0"/>
    <w:rsid w:val="007F1501"/>
    <w:rsid w:val="007F1946"/>
    <w:rsid w:val="007F1EAD"/>
    <w:rsid w:val="007F30CB"/>
    <w:rsid w:val="007F4F65"/>
    <w:rsid w:val="007F66C9"/>
    <w:rsid w:val="007F6FE7"/>
    <w:rsid w:val="007F7583"/>
    <w:rsid w:val="007F7CFD"/>
    <w:rsid w:val="00800672"/>
    <w:rsid w:val="00800F47"/>
    <w:rsid w:val="00801430"/>
    <w:rsid w:val="0080243B"/>
    <w:rsid w:val="00802785"/>
    <w:rsid w:val="00802ED6"/>
    <w:rsid w:val="00803513"/>
    <w:rsid w:val="00803D22"/>
    <w:rsid w:val="0080422F"/>
    <w:rsid w:val="00804AE0"/>
    <w:rsid w:val="00805741"/>
    <w:rsid w:val="00805A15"/>
    <w:rsid w:val="00805ECA"/>
    <w:rsid w:val="0080697D"/>
    <w:rsid w:val="008076BD"/>
    <w:rsid w:val="00807B87"/>
    <w:rsid w:val="00810088"/>
    <w:rsid w:val="00810D9B"/>
    <w:rsid w:val="00811C7D"/>
    <w:rsid w:val="008125F4"/>
    <w:rsid w:val="008128B8"/>
    <w:rsid w:val="00812FC9"/>
    <w:rsid w:val="0081546F"/>
    <w:rsid w:val="00815BAA"/>
    <w:rsid w:val="00815EAA"/>
    <w:rsid w:val="00816372"/>
    <w:rsid w:val="008211C5"/>
    <w:rsid w:val="00821243"/>
    <w:rsid w:val="0082189C"/>
    <w:rsid w:val="00822189"/>
    <w:rsid w:val="008222B5"/>
    <w:rsid w:val="00822607"/>
    <w:rsid w:val="008243DE"/>
    <w:rsid w:val="00825A4A"/>
    <w:rsid w:val="00826068"/>
    <w:rsid w:val="008263F2"/>
    <w:rsid w:val="00826E32"/>
    <w:rsid w:val="008272E0"/>
    <w:rsid w:val="00827353"/>
    <w:rsid w:val="00831A1B"/>
    <w:rsid w:val="00831F7F"/>
    <w:rsid w:val="0083223D"/>
    <w:rsid w:val="00832E94"/>
    <w:rsid w:val="008339FF"/>
    <w:rsid w:val="00833B64"/>
    <w:rsid w:val="00835554"/>
    <w:rsid w:val="00836B97"/>
    <w:rsid w:val="00836F37"/>
    <w:rsid w:val="008370A7"/>
    <w:rsid w:val="00837A61"/>
    <w:rsid w:val="00840268"/>
    <w:rsid w:val="00840AE2"/>
    <w:rsid w:val="00840EED"/>
    <w:rsid w:val="0084183C"/>
    <w:rsid w:val="00841BD2"/>
    <w:rsid w:val="00841DFC"/>
    <w:rsid w:val="008426CB"/>
    <w:rsid w:val="00842719"/>
    <w:rsid w:val="008430D8"/>
    <w:rsid w:val="0084329C"/>
    <w:rsid w:val="008432D6"/>
    <w:rsid w:val="0084399C"/>
    <w:rsid w:val="00844A1D"/>
    <w:rsid w:val="0084625E"/>
    <w:rsid w:val="00847446"/>
    <w:rsid w:val="00847B84"/>
    <w:rsid w:val="00847BEF"/>
    <w:rsid w:val="00847E6B"/>
    <w:rsid w:val="00850372"/>
    <w:rsid w:val="008514DB"/>
    <w:rsid w:val="00851B2A"/>
    <w:rsid w:val="00852B70"/>
    <w:rsid w:val="00853BA4"/>
    <w:rsid w:val="00853E4C"/>
    <w:rsid w:val="00855091"/>
    <w:rsid w:val="0085524B"/>
    <w:rsid w:val="008554BB"/>
    <w:rsid w:val="008563B2"/>
    <w:rsid w:val="0085661B"/>
    <w:rsid w:val="00856859"/>
    <w:rsid w:val="00856A15"/>
    <w:rsid w:val="00856F9A"/>
    <w:rsid w:val="0085772A"/>
    <w:rsid w:val="00861DEA"/>
    <w:rsid w:val="00863B83"/>
    <w:rsid w:val="00865DEC"/>
    <w:rsid w:val="0087131E"/>
    <w:rsid w:val="008719CC"/>
    <w:rsid w:val="0087250A"/>
    <w:rsid w:val="008734BF"/>
    <w:rsid w:val="00873D41"/>
    <w:rsid w:val="00874059"/>
    <w:rsid w:val="00874A12"/>
    <w:rsid w:val="00874A18"/>
    <w:rsid w:val="00875D6E"/>
    <w:rsid w:val="008769AE"/>
    <w:rsid w:val="008774E1"/>
    <w:rsid w:val="008801E7"/>
    <w:rsid w:val="00880535"/>
    <w:rsid w:val="00880ADC"/>
    <w:rsid w:val="00880E88"/>
    <w:rsid w:val="0088116A"/>
    <w:rsid w:val="00881F9A"/>
    <w:rsid w:val="008825CB"/>
    <w:rsid w:val="00882B20"/>
    <w:rsid w:val="00882E1B"/>
    <w:rsid w:val="008838FB"/>
    <w:rsid w:val="008841E2"/>
    <w:rsid w:val="00884A95"/>
    <w:rsid w:val="00885519"/>
    <w:rsid w:val="008863A4"/>
    <w:rsid w:val="0089091F"/>
    <w:rsid w:val="008916D7"/>
    <w:rsid w:val="00892373"/>
    <w:rsid w:val="00892403"/>
    <w:rsid w:val="008925F5"/>
    <w:rsid w:val="008947FE"/>
    <w:rsid w:val="00894EE4"/>
    <w:rsid w:val="0089595E"/>
    <w:rsid w:val="00897974"/>
    <w:rsid w:val="008A06ED"/>
    <w:rsid w:val="008A13E2"/>
    <w:rsid w:val="008A2150"/>
    <w:rsid w:val="008A2C0C"/>
    <w:rsid w:val="008A356A"/>
    <w:rsid w:val="008A4548"/>
    <w:rsid w:val="008A4FCD"/>
    <w:rsid w:val="008A595D"/>
    <w:rsid w:val="008A6570"/>
    <w:rsid w:val="008A65E6"/>
    <w:rsid w:val="008A7409"/>
    <w:rsid w:val="008B07DD"/>
    <w:rsid w:val="008B0EF5"/>
    <w:rsid w:val="008B1822"/>
    <w:rsid w:val="008B1E32"/>
    <w:rsid w:val="008B299B"/>
    <w:rsid w:val="008B2FB2"/>
    <w:rsid w:val="008B3A17"/>
    <w:rsid w:val="008B41AE"/>
    <w:rsid w:val="008B5B85"/>
    <w:rsid w:val="008B70E4"/>
    <w:rsid w:val="008C0D13"/>
    <w:rsid w:val="008C1044"/>
    <w:rsid w:val="008C19C7"/>
    <w:rsid w:val="008C2AF4"/>
    <w:rsid w:val="008C35A4"/>
    <w:rsid w:val="008C365C"/>
    <w:rsid w:val="008C3A86"/>
    <w:rsid w:val="008C424A"/>
    <w:rsid w:val="008C49CF"/>
    <w:rsid w:val="008C507B"/>
    <w:rsid w:val="008C5479"/>
    <w:rsid w:val="008C558E"/>
    <w:rsid w:val="008C5958"/>
    <w:rsid w:val="008C5A9D"/>
    <w:rsid w:val="008C6EB5"/>
    <w:rsid w:val="008C6EB7"/>
    <w:rsid w:val="008D0733"/>
    <w:rsid w:val="008D2215"/>
    <w:rsid w:val="008D2BA0"/>
    <w:rsid w:val="008D3DEE"/>
    <w:rsid w:val="008D49E6"/>
    <w:rsid w:val="008D520A"/>
    <w:rsid w:val="008D5BBE"/>
    <w:rsid w:val="008D632F"/>
    <w:rsid w:val="008D6A79"/>
    <w:rsid w:val="008D6E32"/>
    <w:rsid w:val="008D7F91"/>
    <w:rsid w:val="008E1ECF"/>
    <w:rsid w:val="008E46BA"/>
    <w:rsid w:val="008E56E4"/>
    <w:rsid w:val="008E6A5E"/>
    <w:rsid w:val="008E7712"/>
    <w:rsid w:val="008E7800"/>
    <w:rsid w:val="008F3BCC"/>
    <w:rsid w:val="008F543E"/>
    <w:rsid w:val="008F63E8"/>
    <w:rsid w:val="008F6A09"/>
    <w:rsid w:val="008F6A5A"/>
    <w:rsid w:val="008F7260"/>
    <w:rsid w:val="008F7324"/>
    <w:rsid w:val="0090028A"/>
    <w:rsid w:val="00901067"/>
    <w:rsid w:val="009022F9"/>
    <w:rsid w:val="00903659"/>
    <w:rsid w:val="00904BAE"/>
    <w:rsid w:val="00904D4B"/>
    <w:rsid w:val="00905B1F"/>
    <w:rsid w:val="00905EEB"/>
    <w:rsid w:val="009064AD"/>
    <w:rsid w:val="00906532"/>
    <w:rsid w:val="00906700"/>
    <w:rsid w:val="00907E6F"/>
    <w:rsid w:val="00910160"/>
    <w:rsid w:val="009126AF"/>
    <w:rsid w:val="009127D6"/>
    <w:rsid w:val="00914081"/>
    <w:rsid w:val="009143C5"/>
    <w:rsid w:val="00915655"/>
    <w:rsid w:val="009159B1"/>
    <w:rsid w:val="00915B8C"/>
    <w:rsid w:val="00916052"/>
    <w:rsid w:val="009162FF"/>
    <w:rsid w:val="00916CE8"/>
    <w:rsid w:val="0091796A"/>
    <w:rsid w:val="00920014"/>
    <w:rsid w:val="009202E5"/>
    <w:rsid w:val="009203E1"/>
    <w:rsid w:val="009209BB"/>
    <w:rsid w:val="00920D9B"/>
    <w:rsid w:val="00923BC1"/>
    <w:rsid w:val="00924FD1"/>
    <w:rsid w:val="00925FE0"/>
    <w:rsid w:val="00926982"/>
    <w:rsid w:val="009273DC"/>
    <w:rsid w:val="00927668"/>
    <w:rsid w:val="00927EB7"/>
    <w:rsid w:val="00930338"/>
    <w:rsid w:val="00930CE4"/>
    <w:rsid w:val="00931420"/>
    <w:rsid w:val="0093246B"/>
    <w:rsid w:val="00932A21"/>
    <w:rsid w:val="00932E8F"/>
    <w:rsid w:val="00932F00"/>
    <w:rsid w:val="00934025"/>
    <w:rsid w:val="0093496E"/>
    <w:rsid w:val="00935153"/>
    <w:rsid w:val="00935A55"/>
    <w:rsid w:val="00935C61"/>
    <w:rsid w:val="00936342"/>
    <w:rsid w:val="00936D79"/>
    <w:rsid w:val="00937AF7"/>
    <w:rsid w:val="00941409"/>
    <w:rsid w:val="009418B0"/>
    <w:rsid w:val="009429B7"/>
    <w:rsid w:val="009429E9"/>
    <w:rsid w:val="00943016"/>
    <w:rsid w:val="009430F4"/>
    <w:rsid w:val="00944081"/>
    <w:rsid w:val="009440EE"/>
    <w:rsid w:val="00944E31"/>
    <w:rsid w:val="00945055"/>
    <w:rsid w:val="009455B2"/>
    <w:rsid w:val="00945CC2"/>
    <w:rsid w:val="0094616F"/>
    <w:rsid w:val="0094655C"/>
    <w:rsid w:val="00946979"/>
    <w:rsid w:val="009470AC"/>
    <w:rsid w:val="0094778E"/>
    <w:rsid w:val="00947943"/>
    <w:rsid w:val="0095088A"/>
    <w:rsid w:val="00951420"/>
    <w:rsid w:val="00951F8E"/>
    <w:rsid w:val="00952BB0"/>
    <w:rsid w:val="00953BD3"/>
    <w:rsid w:val="00954D43"/>
    <w:rsid w:val="00955B46"/>
    <w:rsid w:val="00955E3A"/>
    <w:rsid w:val="00956991"/>
    <w:rsid w:val="00957064"/>
    <w:rsid w:val="00957E53"/>
    <w:rsid w:val="00960824"/>
    <w:rsid w:val="00960A51"/>
    <w:rsid w:val="00960B95"/>
    <w:rsid w:val="00960C28"/>
    <w:rsid w:val="00960CDB"/>
    <w:rsid w:val="00960FB8"/>
    <w:rsid w:val="009611CB"/>
    <w:rsid w:val="0096137C"/>
    <w:rsid w:val="00961A72"/>
    <w:rsid w:val="009621DA"/>
    <w:rsid w:val="00962AE5"/>
    <w:rsid w:val="00962D5A"/>
    <w:rsid w:val="009631CF"/>
    <w:rsid w:val="00963AC5"/>
    <w:rsid w:val="00963FF5"/>
    <w:rsid w:val="00966A11"/>
    <w:rsid w:val="009679D9"/>
    <w:rsid w:val="00967FA4"/>
    <w:rsid w:val="00970284"/>
    <w:rsid w:val="00972596"/>
    <w:rsid w:val="009726AC"/>
    <w:rsid w:val="00973026"/>
    <w:rsid w:val="00973399"/>
    <w:rsid w:val="0097369A"/>
    <w:rsid w:val="00974613"/>
    <w:rsid w:val="0097489C"/>
    <w:rsid w:val="009751DB"/>
    <w:rsid w:val="00975987"/>
    <w:rsid w:val="009776FB"/>
    <w:rsid w:val="00977DEA"/>
    <w:rsid w:val="00980093"/>
    <w:rsid w:val="00980B94"/>
    <w:rsid w:val="009815EB"/>
    <w:rsid w:val="009826B8"/>
    <w:rsid w:val="00982E62"/>
    <w:rsid w:val="00982F99"/>
    <w:rsid w:val="0098305C"/>
    <w:rsid w:val="009838E1"/>
    <w:rsid w:val="00983CE6"/>
    <w:rsid w:val="00983D33"/>
    <w:rsid w:val="009858C8"/>
    <w:rsid w:val="00986198"/>
    <w:rsid w:val="009871F2"/>
    <w:rsid w:val="00990F07"/>
    <w:rsid w:val="0099165C"/>
    <w:rsid w:val="00992B03"/>
    <w:rsid w:val="0099327D"/>
    <w:rsid w:val="009936E1"/>
    <w:rsid w:val="009937F6"/>
    <w:rsid w:val="00994974"/>
    <w:rsid w:val="00994EC8"/>
    <w:rsid w:val="00994F26"/>
    <w:rsid w:val="009955EB"/>
    <w:rsid w:val="009958FC"/>
    <w:rsid w:val="00996E73"/>
    <w:rsid w:val="00997037"/>
    <w:rsid w:val="00997206"/>
    <w:rsid w:val="0099790F"/>
    <w:rsid w:val="00997F32"/>
    <w:rsid w:val="009A138B"/>
    <w:rsid w:val="009A1678"/>
    <w:rsid w:val="009A2A83"/>
    <w:rsid w:val="009A3D49"/>
    <w:rsid w:val="009A4485"/>
    <w:rsid w:val="009A519B"/>
    <w:rsid w:val="009A601D"/>
    <w:rsid w:val="009A7CF5"/>
    <w:rsid w:val="009B1353"/>
    <w:rsid w:val="009B2025"/>
    <w:rsid w:val="009B2132"/>
    <w:rsid w:val="009B26B1"/>
    <w:rsid w:val="009B2A84"/>
    <w:rsid w:val="009B2C0C"/>
    <w:rsid w:val="009B411D"/>
    <w:rsid w:val="009B4466"/>
    <w:rsid w:val="009B4D0C"/>
    <w:rsid w:val="009B67E3"/>
    <w:rsid w:val="009B6D86"/>
    <w:rsid w:val="009B76BB"/>
    <w:rsid w:val="009C04B0"/>
    <w:rsid w:val="009C095F"/>
    <w:rsid w:val="009C0FE7"/>
    <w:rsid w:val="009C103C"/>
    <w:rsid w:val="009C1068"/>
    <w:rsid w:val="009C18AB"/>
    <w:rsid w:val="009C1CD0"/>
    <w:rsid w:val="009C2245"/>
    <w:rsid w:val="009C285B"/>
    <w:rsid w:val="009C298F"/>
    <w:rsid w:val="009C33CD"/>
    <w:rsid w:val="009C343A"/>
    <w:rsid w:val="009C3983"/>
    <w:rsid w:val="009C433D"/>
    <w:rsid w:val="009C4D46"/>
    <w:rsid w:val="009C52A0"/>
    <w:rsid w:val="009C5F16"/>
    <w:rsid w:val="009C6527"/>
    <w:rsid w:val="009C73D4"/>
    <w:rsid w:val="009D0369"/>
    <w:rsid w:val="009D0D4B"/>
    <w:rsid w:val="009D1CA2"/>
    <w:rsid w:val="009D35E7"/>
    <w:rsid w:val="009D456A"/>
    <w:rsid w:val="009D4A6F"/>
    <w:rsid w:val="009D4C54"/>
    <w:rsid w:val="009D5C93"/>
    <w:rsid w:val="009D5D60"/>
    <w:rsid w:val="009D609E"/>
    <w:rsid w:val="009D626C"/>
    <w:rsid w:val="009D6589"/>
    <w:rsid w:val="009D7843"/>
    <w:rsid w:val="009D7F12"/>
    <w:rsid w:val="009E1024"/>
    <w:rsid w:val="009E11B0"/>
    <w:rsid w:val="009E1B02"/>
    <w:rsid w:val="009E27DD"/>
    <w:rsid w:val="009E2B4F"/>
    <w:rsid w:val="009E4EA1"/>
    <w:rsid w:val="009E546E"/>
    <w:rsid w:val="009E5BDF"/>
    <w:rsid w:val="009E68C4"/>
    <w:rsid w:val="009F00BE"/>
    <w:rsid w:val="009F122D"/>
    <w:rsid w:val="009F12A8"/>
    <w:rsid w:val="009F12EF"/>
    <w:rsid w:val="009F1788"/>
    <w:rsid w:val="009F1E73"/>
    <w:rsid w:val="009F2D9B"/>
    <w:rsid w:val="009F3121"/>
    <w:rsid w:val="009F3C6D"/>
    <w:rsid w:val="009F4C86"/>
    <w:rsid w:val="009F4EA8"/>
    <w:rsid w:val="009F7200"/>
    <w:rsid w:val="009F7706"/>
    <w:rsid w:val="009F7D0E"/>
    <w:rsid w:val="00A005ED"/>
    <w:rsid w:val="00A00CED"/>
    <w:rsid w:val="00A01711"/>
    <w:rsid w:val="00A01747"/>
    <w:rsid w:val="00A01E20"/>
    <w:rsid w:val="00A02232"/>
    <w:rsid w:val="00A02505"/>
    <w:rsid w:val="00A02BCF"/>
    <w:rsid w:val="00A035E8"/>
    <w:rsid w:val="00A041A5"/>
    <w:rsid w:val="00A04E5E"/>
    <w:rsid w:val="00A0531E"/>
    <w:rsid w:val="00A1045C"/>
    <w:rsid w:val="00A10874"/>
    <w:rsid w:val="00A11AA6"/>
    <w:rsid w:val="00A12BCE"/>
    <w:rsid w:val="00A12C56"/>
    <w:rsid w:val="00A13D2D"/>
    <w:rsid w:val="00A14BEA"/>
    <w:rsid w:val="00A153B6"/>
    <w:rsid w:val="00A155B0"/>
    <w:rsid w:val="00A170AF"/>
    <w:rsid w:val="00A20179"/>
    <w:rsid w:val="00A20335"/>
    <w:rsid w:val="00A232A8"/>
    <w:rsid w:val="00A23418"/>
    <w:rsid w:val="00A23972"/>
    <w:rsid w:val="00A244F7"/>
    <w:rsid w:val="00A2496F"/>
    <w:rsid w:val="00A2543C"/>
    <w:rsid w:val="00A25D8E"/>
    <w:rsid w:val="00A27B1E"/>
    <w:rsid w:val="00A27F23"/>
    <w:rsid w:val="00A307D7"/>
    <w:rsid w:val="00A312C6"/>
    <w:rsid w:val="00A3147E"/>
    <w:rsid w:val="00A31DB3"/>
    <w:rsid w:val="00A33582"/>
    <w:rsid w:val="00A33A70"/>
    <w:rsid w:val="00A35265"/>
    <w:rsid w:val="00A37B91"/>
    <w:rsid w:val="00A37C4B"/>
    <w:rsid w:val="00A37DBA"/>
    <w:rsid w:val="00A42339"/>
    <w:rsid w:val="00A43817"/>
    <w:rsid w:val="00A43E0E"/>
    <w:rsid w:val="00A43F72"/>
    <w:rsid w:val="00A458FF"/>
    <w:rsid w:val="00A46481"/>
    <w:rsid w:val="00A46BF8"/>
    <w:rsid w:val="00A4705A"/>
    <w:rsid w:val="00A47659"/>
    <w:rsid w:val="00A47B7A"/>
    <w:rsid w:val="00A47F95"/>
    <w:rsid w:val="00A506EE"/>
    <w:rsid w:val="00A51506"/>
    <w:rsid w:val="00A51D4E"/>
    <w:rsid w:val="00A51D9D"/>
    <w:rsid w:val="00A5300D"/>
    <w:rsid w:val="00A53093"/>
    <w:rsid w:val="00A5311B"/>
    <w:rsid w:val="00A54B81"/>
    <w:rsid w:val="00A54C31"/>
    <w:rsid w:val="00A55C25"/>
    <w:rsid w:val="00A57727"/>
    <w:rsid w:val="00A60871"/>
    <w:rsid w:val="00A616CF"/>
    <w:rsid w:val="00A62153"/>
    <w:rsid w:val="00A63163"/>
    <w:rsid w:val="00A643EE"/>
    <w:rsid w:val="00A64583"/>
    <w:rsid w:val="00A6690A"/>
    <w:rsid w:val="00A66D4B"/>
    <w:rsid w:val="00A6750E"/>
    <w:rsid w:val="00A6782B"/>
    <w:rsid w:val="00A67AD9"/>
    <w:rsid w:val="00A700D0"/>
    <w:rsid w:val="00A7017A"/>
    <w:rsid w:val="00A703B5"/>
    <w:rsid w:val="00A7048C"/>
    <w:rsid w:val="00A70F1D"/>
    <w:rsid w:val="00A73A86"/>
    <w:rsid w:val="00A73ED5"/>
    <w:rsid w:val="00A740FC"/>
    <w:rsid w:val="00A747E9"/>
    <w:rsid w:val="00A7517D"/>
    <w:rsid w:val="00A7679A"/>
    <w:rsid w:val="00A768C0"/>
    <w:rsid w:val="00A76E0C"/>
    <w:rsid w:val="00A771EB"/>
    <w:rsid w:val="00A77CCE"/>
    <w:rsid w:val="00A81CB2"/>
    <w:rsid w:val="00A82E77"/>
    <w:rsid w:val="00A83FF1"/>
    <w:rsid w:val="00A8454A"/>
    <w:rsid w:val="00A85911"/>
    <w:rsid w:val="00A85929"/>
    <w:rsid w:val="00A874E5"/>
    <w:rsid w:val="00A87FFC"/>
    <w:rsid w:val="00A9062C"/>
    <w:rsid w:val="00A90E01"/>
    <w:rsid w:val="00A91783"/>
    <w:rsid w:val="00A92620"/>
    <w:rsid w:val="00A92A94"/>
    <w:rsid w:val="00A93860"/>
    <w:rsid w:val="00A93AAC"/>
    <w:rsid w:val="00A95316"/>
    <w:rsid w:val="00A955BA"/>
    <w:rsid w:val="00A95DE9"/>
    <w:rsid w:val="00A966A8"/>
    <w:rsid w:val="00A97164"/>
    <w:rsid w:val="00A977AD"/>
    <w:rsid w:val="00AA27EF"/>
    <w:rsid w:val="00AA28F3"/>
    <w:rsid w:val="00AA3202"/>
    <w:rsid w:val="00AA3DA8"/>
    <w:rsid w:val="00AA3FBE"/>
    <w:rsid w:val="00AA42C4"/>
    <w:rsid w:val="00AA4CCC"/>
    <w:rsid w:val="00AA5B7B"/>
    <w:rsid w:val="00AA61E9"/>
    <w:rsid w:val="00AA6542"/>
    <w:rsid w:val="00AA6E57"/>
    <w:rsid w:val="00AA6F3D"/>
    <w:rsid w:val="00AA74F0"/>
    <w:rsid w:val="00AB0F9B"/>
    <w:rsid w:val="00AB1AF6"/>
    <w:rsid w:val="00AB33F3"/>
    <w:rsid w:val="00AB34B6"/>
    <w:rsid w:val="00AB3D69"/>
    <w:rsid w:val="00AB4BDA"/>
    <w:rsid w:val="00AB642C"/>
    <w:rsid w:val="00AB6735"/>
    <w:rsid w:val="00AB6C24"/>
    <w:rsid w:val="00AB78FF"/>
    <w:rsid w:val="00AC1578"/>
    <w:rsid w:val="00AC202F"/>
    <w:rsid w:val="00AC2117"/>
    <w:rsid w:val="00AC3204"/>
    <w:rsid w:val="00AC57C5"/>
    <w:rsid w:val="00AC5872"/>
    <w:rsid w:val="00AC64B4"/>
    <w:rsid w:val="00AC64D4"/>
    <w:rsid w:val="00AC7FE4"/>
    <w:rsid w:val="00AD1FC4"/>
    <w:rsid w:val="00AD2388"/>
    <w:rsid w:val="00AD2D3E"/>
    <w:rsid w:val="00AD2D4B"/>
    <w:rsid w:val="00AD2DBB"/>
    <w:rsid w:val="00AD3DB2"/>
    <w:rsid w:val="00AD4700"/>
    <w:rsid w:val="00AD5C45"/>
    <w:rsid w:val="00AD74CD"/>
    <w:rsid w:val="00AE08D4"/>
    <w:rsid w:val="00AE0A27"/>
    <w:rsid w:val="00AE21BC"/>
    <w:rsid w:val="00AE23EC"/>
    <w:rsid w:val="00AE29C0"/>
    <w:rsid w:val="00AE2EE0"/>
    <w:rsid w:val="00AE4360"/>
    <w:rsid w:val="00AE5467"/>
    <w:rsid w:val="00AE5FCE"/>
    <w:rsid w:val="00AE5FFE"/>
    <w:rsid w:val="00AE60E1"/>
    <w:rsid w:val="00AE61F5"/>
    <w:rsid w:val="00AE6D73"/>
    <w:rsid w:val="00AE70F9"/>
    <w:rsid w:val="00AE78BD"/>
    <w:rsid w:val="00AF009D"/>
    <w:rsid w:val="00AF0910"/>
    <w:rsid w:val="00AF0DCE"/>
    <w:rsid w:val="00AF16E8"/>
    <w:rsid w:val="00AF22B3"/>
    <w:rsid w:val="00AF258A"/>
    <w:rsid w:val="00AF361B"/>
    <w:rsid w:val="00AF3C37"/>
    <w:rsid w:val="00AF40BC"/>
    <w:rsid w:val="00AF4101"/>
    <w:rsid w:val="00AF4E93"/>
    <w:rsid w:val="00AF6C13"/>
    <w:rsid w:val="00AF6E10"/>
    <w:rsid w:val="00AF745D"/>
    <w:rsid w:val="00B00BA3"/>
    <w:rsid w:val="00B01FF3"/>
    <w:rsid w:val="00B020E7"/>
    <w:rsid w:val="00B0215F"/>
    <w:rsid w:val="00B02DCB"/>
    <w:rsid w:val="00B056F6"/>
    <w:rsid w:val="00B05C4A"/>
    <w:rsid w:val="00B077AF"/>
    <w:rsid w:val="00B07A76"/>
    <w:rsid w:val="00B07AB1"/>
    <w:rsid w:val="00B07ED1"/>
    <w:rsid w:val="00B07F0B"/>
    <w:rsid w:val="00B102A3"/>
    <w:rsid w:val="00B10C13"/>
    <w:rsid w:val="00B11496"/>
    <w:rsid w:val="00B11A0F"/>
    <w:rsid w:val="00B12D67"/>
    <w:rsid w:val="00B1344C"/>
    <w:rsid w:val="00B13483"/>
    <w:rsid w:val="00B14714"/>
    <w:rsid w:val="00B17BE1"/>
    <w:rsid w:val="00B201FD"/>
    <w:rsid w:val="00B20616"/>
    <w:rsid w:val="00B218B7"/>
    <w:rsid w:val="00B22CDE"/>
    <w:rsid w:val="00B23765"/>
    <w:rsid w:val="00B23831"/>
    <w:rsid w:val="00B260CC"/>
    <w:rsid w:val="00B26B3F"/>
    <w:rsid w:val="00B30A9C"/>
    <w:rsid w:val="00B31216"/>
    <w:rsid w:val="00B3152A"/>
    <w:rsid w:val="00B33841"/>
    <w:rsid w:val="00B33F88"/>
    <w:rsid w:val="00B34D87"/>
    <w:rsid w:val="00B35274"/>
    <w:rsid w:val="00B352F6"/>
    <w:rsid w:val="00B3563B"/>
    <w:rsid w:val="00B35FCB"/>
    <w:rsid w:val="00B3679A"/>
    <w:rsid w:val="00B37968"/>
    <w:rsid w:val="00B37F95"/>
    <w:rsid w:val="00B40766"/>
    <w:rsid w:val="00B4082A"/>
    <w:rsid w:val="00B413D9"/>
    <w:rsid w:val="00B417E5"/>
    <w:rsid w:val="00B4199C"/>
    <w:rsid w:val="00B41BC2"/>
    <w:rsid w:val="00B41F81"/>
    <w:rsid w:val="00B43332"/>
    <w:rsid w:val="00B444EE"/>
    <w:rsid w:val="00B45B5C"/>
    <w:rsid w:val="00B469DB"/>
    <w:rsid w:val="00B46A4B"/>
    <w:rsid w:val="00B46F6A"/>
    <w:rsid w:val="00B471C5"/>
    <w:rsid w:val="00B53BD9"/>
    <w:rsid w:val="00B53DF2"/>
    <w:rsid w:val="00B5408F"/>
    <w:rsid w:val="00B54246"/>
    <w:rsid w:val="00B542D8"/>
    <w:rsid w:val="00B55487"/>
    <w:rsid w:val="00B56033"/>
    <w:rsid w:val="00B56C5C"/>
    <w:rsid w:val="00B60B96"/>
    <w:rsid w:val="00B60FD8"/>
    <w:rsid w:val="00B61EA9"/>
    <w:rsid w:val="00B62F97"/>
    <w:rsid w:val="00B633A9"/>
    <w:rsid w:val="00B6390F"/>
    <w:rsid w:val="00B640FA"/>
    <w:rsid w:val="00B64A36"/>
    <w:rsid w:val="00B65068"/>
    <w:rsid w:val="00B6552A"/>
    <w:rsid w:val="00B65A40"/>
    <w:rsid w:val="00B665F4"/>
    <w:rsid w:val="00B66903"/>
    <w:rsid w:val="00B66A83"/>
    <w:rsid w:val="00B6703A"/>
    <w:rsid w:val="00B67BF4"/>
    <w:rsid w:val="00B67DB9"/>
    <w:rsid w:val="00B7003D"/>
    <w:rsid w:val="00B70507"/>
    <w:rsid w:val="00B70C69"/>
    <w:rsid w:val="00B70F99"/>
    <w:rsid w:val="00B7129D"/>
    <w:rsid w:val="00B732FE"/>
    <w:rsid w:val="00B734C3"/>
    <w:rsid w:val="00B75AAD"/>
    <w:rsid w:val="00B75F0B"/>
    <w:rsid w:val="00B76099"/>
    <w:rsid w:val="00B76F56"/>
    <w:rsid w:val="00B76F8E"/>
    <w:rsid w:val="00B77173"/>
    <w:rsid w:val="00B77334"/>
    <w:rsid w:val="00B77D56"/>
    <w:rsid w:val="00B80136"/>
    <w:rsid w:val="00B81A08"/>
    <w:rsid w:val="00B834C8"/>
    <w:rsid w:val="00B83A56"/>
    <w:rsid w:val="00B83E3A"/>
    <w:rsid w:val="00B8489B"/>
    <w:rsid w:val="00B84CA4"/>
    <w:rsid w:val="00B84ECA"/>
    <w:rsid w:val="00B85037"/>
    <w:rsid w:val="00B851E3"/>
    <w:rsid w:val="00B85D8B"/>
    <w:rsid w:val="00B874E4"/>
    <w:rsid w:val="00B904D8"/>
    <w:rsid w:val="00B9059C"/>
    <w:rsid w:val="00B919C4"/>
    <w:rsid w:val="00B91F51"/>
    <w:rsid w:val="00B92230"/>
    <w:rsid w:val="00B93BDD"/>
    <w:rsid w:val="00B944B2"/>
    <w:rsid w:val="00B94670"/>
    <w:rsid w:val="00B9532A"/>
    <w:rsid w:val="00B95FF5"/>
    <w:rsid w:val="00B977E9"/>
    <w:rsid w:val="00B97C36"/>
    <w:rsid w:val="00B97CFB"/>
    <w:rsid w:val="00BA04CA"/>
    <w:rsid w:val="00BA0A19"/>
    <w:rsid w:val="00BA11ED"/>
    <w:rsid w:val="00BA1659"/>
    <w:rsid w:val="00BA1B50"/>
    <w:rsid w:val="00BA2130"/>
    <w:rsid w:val="00BA23AF"/>
    <w:rsid w:val="00BA2C52"/>
    <w:rsid w:val="00BA5A43"/>
    <w:rsid w:val="00BA5B1E"/>
    <w:rsid w:val="00BB0077"/>
    <w:rsid w:val="00BB06AB"/>
    <w:rsid w:val="00BB140E"/>
    <w:rsid w:val="00BB1F22"/>
    <w:rsid w:val="00BB30EF"/>
    <w:rsid w:val="00BB30F1"/>
    <w:rsid w:val="00BB3785"/>
    <w:rsid w:val="00BB461C"/>
    <w:rsid w:val="00BB4A7C"/>
    <w:rsid w:val="00BB4B07"/>
    <w:rsid w:val="00BB5285"/>
    <w:rsid w:val="00BB5E1B"/>
    <w:rsid w:val="00BC0102"/>
    <w:rsid w:val="00BC05A2"/>
    <w:rsid w:val="00BC06BE"/>
    <w:rsid w:val="00BC078B"/>
    <w:rsid w:val="00BC0F46"/>
    <w:rsid w:val="00BC1FD9"/>
    <w:rsid w:val="00BC27E9"/>
    <w:rsid w:val="00BC29DD"/>
    <w:rsid w:val="00BC41E2"/>
    <w:rsid w:val="00BC5A36"/>
    <w:rsid w:val="00BC672E"/>
    <w:rsid w:val="00BD134D"/>
    <w:rsid w:val="00BD14F2"/>
    <w:rsid w:val="00BD31D6"/>
    <w:rsid w:val="00BD386E"/>
    <w:rsid w:val="00BD4251"/>
    <w:rsid w:val="00BD4858"/>
    <w:rsid w:val="00BD6339"/>
    <w:rsid w:val="00BD6E74"/>
    <w:rsid w:val="00BD7831"/>
    <w:rsid w:val="00BD7A20"/>
    <w:rsid w:val="00BE056F"/>
    <w:rsid w:val="00BE0844"/>
    <w:rsid w:val="00BE0B80"/>
    <w:rsid w:val="00BE10BC"/>
    <w:rsid w:val="00BE1C04"/>
    <w:rsid w:val="00BE1C78"/>
    <w:rsid w:val="00BE2E11"/>
    <w:rsid w:val="00BE3103"/>
    <w:rsid w:val="00BE48D5"/>
    <w:rsid w:val="00BE55FF"/>
    <w:rsid w:val="00BE592F"/>
    <w:rsid w:val="00BE64A4"/>
    <w:rsid w:val="00BE6DF5"/>
    <w:rsid w:val="00BE7341"/>
    <w:rsid w:val="00BE7423"/>
    <w:rsid w:val="00BF1385"/>
    <w:rsid w:val="00BF23FE"/>
    <w:rsid w:val="00BF3254"/>
    <w:rsid w:val="00BF3DB2"/>
    <w:rsid w:val="00BF516F"/>
    <w:rsid w:val="00BF5AFC"/>
    <w:rsid w:val="00BF6807"/>
    <w:rsid w:val="00BF6F93"/>
    <w:rsid w:val="00BF7250"/>
    <w:rsid w:val="00C0056A"/>
    <w:rsid w:val="00C00C65"/>
    <w:rsid w:val="00C00CA7"/>
    <w:rsid w:val="00C010FC"/>
    <w:rsid w:val="00C013D4"/>
    <w:rsid w:val="00C01AF2"/>
    <w:rsid w:val="00C02644"/>
    <w:rsid w:val="00C03152"/>
    <w:rsid w:val="00C03E37"/>
    <w:rsid w:val="00C03F57"/>
    <w:rsid w:val="00C04B06"/>
    <w:rsid w:val="00C04DB2"/>
    <w:rsid w:val="00C0585D"/>
    <w:rsid w:val="00C05C78"/>
    <w:rsid w:val="00C062E2"/>
    <w:rsid w:val="00C075E5"/>
    <w:rsid w:val="00C1039D"/>
    <w:rsid w:val="00C121C1"/>
    <w:rsid w:val="00C12259"/>
    <w:rsid w:val="00C12C4F"/>
    <w:rsid w:val="00C135DB"/>
    <w:rsid w:val="00C14311"/>
    <w:rsid w:val="00C157DD"/>
    <w:rsid w:val="00C165D7"/>
    <w:rsid w:val="00C20934"/>
    <w:rsid w:val="00C21627"/>
    <w:rsid w:val="00C23DFF"/>
    <w:rsid w:val="00C259EB"/>
    <w:rsid w:val="00C27283"/>
    <w:rsid w:val="00C27ED8"/>
    <w:rsid w:val="00C300AD"/>
    <w:rsid w:val="00C3143C"/>
    <w:rsid w:val="00C31E35"/>
    <w:rsid w:val="00C340FC"/>
    <w:rsid w:val="00C3523F"/>
    <w:rsid w:val="00C361FE"/>
    <w:rsid w:val="00C365B4"/>
    <w:rsid w:val="00C369FA"/>
    <w:rsid w:val="00C372DD"/>
    <w:rsid w:val="00C4167B"/>
    <w:rsid w:val="00C4195B"/>
    <w:rsid w:val="00C41B93"/>
    <w:rsid w:val="00C42140"/>
    <w:rsid w:val="00C43DBF"/>
    <w:rsid w:val="00C456CE"/>
    <w:rsid w:val="00C45BDA"/>
    <w:rsid w:val="00C45DDA"/>
    <w:rsid w:val="00C46A0F"/>
    <w:rsid w:val="00C46EDA"/>
    <w:rsid w:val="00C470CC"/>
    <w:rsid w:val="00C47E90"/>
    <w:rsid w:val="00C53521"/>
    <w:rsid w:val="00C54654"/>
    <w:rsid w:val="00C55710"/>
    <w:rsid w:val="00C55E82"/>
    <w:rsid w:val="00C564B5"/>
    <w:rsid w:val="00C56B9E"/>
    <w:rsid w:val="00C56F7D"/>
    <w:rsid w:val="00C575C3"/>
    <w:rsid w:val="00C600F9"/>
    <w:rsid w:val="00C60C34"/>
    <w:rsid w:val="00C61399"/>
    <w:rsid w:val="00C621EF"/>
    <w:rsid w:val="00C6229A"/>
    <w:rsid w:val="00C62DB2"/>
    <w:rsid w:val="00C63529"/>
    <w:rsid w:val="00C63E25"/>
    <w:rsid w:val="00C6430C"/>
    <w:rsid w:val="00C646EB"/>
    <w:rsid w:val="00C65897"/>
    <w:rsid w:val="00C65F45"/>
    <w:rsid w:val="00C66BCD"/>
    <w:rsid w:val="00C700FA"/>
    <w:rsid w:val="00C70DB6"/>
    <w:rsid w:val="00C7194E"/>
    <w:rsid w:val="00C7244E"/>
    <w:rsid w:val="00C72766"/>
    <w:rsid w:val="00C72A09"/>
    <w:rsid w:val="00C72B58"/>
    <w:rsid w:val="00C73039"/>
    <w:rsid w:val="00C7379A"/>
    <w:rsid w:val="00C7391D"/>
    <w:rsid w:val="00C7500E"/>
    <w:rsid w:val="00C757F3"/>
    <w:rsid w:val="00C76203"/>
    <w:rsid w:val="00C76A50"/>
    <w:rsid w:val="00C77745"/>
    <w:rsid w:val="00C77EB8"/>
    <w:rsid w:val="00C8043F"/>
    <w:rsid w:val="00C81030"/>
    <w:rsid w:val="00C82347"/>
    <w:rsid w:val="00C8389C"/>
    <w:rsid w:val="00C8598B"/>
    <w:rsid w:val="00C85CFA"/>
    <w:rsid w:val="00C867E4"/>
    <w:rsid w:val="00C878F3"/>
    <w:rsid w:val="00C87C28"/>
    <w:rsid w:val="00C90025"/>
    <w:rsid w:val="00C904D1"/>
    <w:rsid w:val="00C91523"/>
    <w:rsid w:val="00C91F97"/>
    <w:rsid w:val="00C92542"/>
    <w:rsid w:val="00C92D49"/>
    <w:rsid w:val="00C9330C"/>
    <w:rsid w:val="00C9373C"/>
    <w:rsid w:val="00C93A62"/>
    <w:rsid w:val="00C9603D"/>
    <w:rsid w:val="00C967EA"/>
    <w:rsid w:val="00C97055"/>
    <w:rsid w:val="00CA05CA"/>
    <w:rsid w:val="00CA0E61"/>
    <w:rsid w:val="00CA28CE"/>
    <w:rsid w:val="00CA2F57"/>
    <w:rsid w:val="00CA3D3F"/>
    <w:rsid w:val="00CA4520"/>
    <w:rsid w:val="00CA54BE"/>
    <w:rsid w:val="00CA563B"/>
    <w:rsid w:val="00CA5F68"/>
    <w:rsid w:val="00CA60BB"/>
    <w:rsid w:val="00CA6275"/>
    <w:rsid w:val="00CA65F2"/>
    <w:rsid w:val="00CA6F18"/>
    <w:rsid w:val="00CA7922"/>
    <w:rsid w:val="00CB03AF"/>
    <w:rsid w:val="00CB051C"/>
    <w:rsid w:val="00CB168D"/>
    <w:rsid w:val="00CB1B9B"/>
    <w:rsid w:val="00CB209D"/>
    <w:rsid w:val="00CB2DDF"/>
    <w:rsid w:val="00CB2F24"/>
    <w:rsid w:val="00CB3875"/>
    <w:rsid w:val="00CB6DA0"/>
    <w:rsid w:val="00CB6F96"/>
    <w:rsid w:val="00CB75D3"/>
    <w:rsid w:val="00CC031E"/>
    <w:rsid w:val="00CC155D"/>
    <w:rsid w:val="00CC1BCE"/>
    <w:rsid w:val="00CC27A5"/>
    <w:rsid w:val="00CC2CD5"/>
    <w:rsid w:val="00CC2D43"/>
    <w:rsid w:val="00CC349A"/>
    <w:rsid w:val="00CC3DB5"/>
    <w:rsid w:val="00CC42C6"/>
    <w:rsid w:val="00CC7150"/>
    <w:rsid w:val="00CC7C4C"/>
    <w:rsid w:val="00CD09AB"/>
    <w:rsid w:val="00CD0CC7"/>
    <w:rsid w:val="00CD0D3C"/>
    <w:rsid w:val="00CD16D2"/>
    <w:rsid w:val="00CD181B"/>
    <w:rsid w:val="00CD2261"/>
    <w:rsid w:val="00CD2B60"/>
    <w:rsid w:val="00CD3539"/>
    <w:rsid w:val="00CD3BFC"/>
    <w:rsid w:val="00CD4714"/>
    <w:rsid w:val="00CD473A"/>
    <w:rsid w:val="00CD5024"/>
    <w:rsid w:val="00CD62C3"/>
    <w:rsid w:val="00CD6AED"/>
    <w:rsid w:val="00CD73F8"/>
    <w:rsid w:val="00CD792D"/>
    <w:rsid w:val="00CE03EC"/>
    <w:rsid w:val="00CE15BE"/>
    <w:rsid w:val="00CE264B"/>
    <w:rsid w:val="00CE39D2"/>
    <w:rsid w:val="00CE3B8C"/>
    <w:rsid w:val="00CE40AE"/>
    <w:rsid w:val="00CE5589"/>
    <w:rsid w:val="00CE5BE0"/>
    <w:rsid w:val="00CF0A4C"/>
    <w:rsid w:val="00CF15B9"/>
    <w:rsid w:val="00CF22AA"/>
    <w:rsid w:val="00CF3E05"/>
    <w:rsid w:val="00CF3ED0"/>
    <w:rsid w:val="00CF4362"/>
    <w:rsid w:val="00CF46EF"/>
    <w:rsid w:val="00CF5022"/>
    <w:rsid w:val="00CF56ED"/>
    <w:rsid w:val="00CF576F"/>
    <w:rsid w:val="00CF5E9C"/>
    <w:rsid w:val="00CF64CE"/>
    <w:rsid w:val="00CF72E6"/>
    <w:rsid w:val="00CF7559"/>
    <w:rsid w:val="00CF7C65"/>
    <w:rsid w:val="00D0027D"/>
    <w:rsid w:val="00D003A1"/>
    <w:rsid w:val="00D00F52"/>
    <w:rsid w:val="00D01DF0"/>
    <w:rsid w:val="00D0381F"/>
    <w:rsid w:val="00D03CD8"/>
    <w:rsid w:val="00D04B51"/>
    <w:rsid w:val="00D04BCB"/>
    <w:rsid w:val="00D0522B"/>
    <w:rsid w:val="00D05318"/>
    <w:rsid w:val="00D05842"/>
    <w:rsid w:val="00D05961"/>
    <w:rsid w:val="00D05C98"/>
    <w:rsid w:val="00D06E53"/>
    <w:rsid w:val="00D1090A"/>
    <w:rsid w:val="00D119F0"/>
    <w:rsid w:val="00D13391"/>
    <w:rsid w:val="00D13E6D"/>
    <w:rsid w:val="00D148D0"/>
    <w:rsid w:val="00D14A3B"/>
    <w:rsid w:val="00D15952"/>
    <w:rsid w:val="00D15A64"/>
    <w:rsid w:val="00D16111"/>
    <w:rsid w:val="00D16E35"/>
    <w:rsid w:val="00D1792A"/>
    <w:rsid w:val="00D20C1E"/>
    <w:rsid w:val="00D21377"/>
    <w:rsid w:val="00D21A33"/>
    <w:rsid w:val="00D2290E"/>
    <w:rsid w:val="00D229F5"/>
    <w:rsid w:val="00D22F5C"/>
    <w:rsid w:val="00D24772"/>
    <w:rsid w:val="00D24877"/>
    <w:rsid w:val="00D24F6E"/>
    <w:rsid w:val="00D25051"/>
    <w:rsid w:val="00D25BFF"/>
    <w:rsid w:val="00D260E7"/>
    <w:rsid w:val="00D263E7"/>
    <w:rsid w:val="00D302DF"/>
    <w:rsid w:val="00D305D0"/>
    <w:rsid w:val="00D3200F"/>
    <w:rsid w:val="00D320A9"/>
    <w:rsid w:val="00D320F5"/>
    <w:rsid w:val="00D3346E"/>
    <w:rsid w:val="00D33501"/>
    <w:rsid w:val="00D33841"/>
    <w:rsid w:val="00D33DD1"/>
    <w:rsid w:val="00D3451F"/>
    <w:rsid w:val="00D34DE5"/>
    <w:rsid w:val="00D34E69"/>
    <w:rsid w:val="00D353AC"/>
    <w:rsid w:val="00D360CD"/>
    <w:rsid w:val="00D36B5A"/>
    <w:rsid w:val="00D37599"/>
    <w:rsid w:val="00D40180"/>
    <w:rsid w:val="00D401FA"/>
    <w:rsid w:val="00D40231"/>
    <w:rsid w:val="00D40F2E"/>
    <w:rsid w:val="00D41908"/>
    <w:rsid w:val="00D4193E"/>
    <w:rsid w:val="00D41DB7"/>
    <w:rsid w:val="00D4219D"/>
    <w:rsid w:val="00D43386"/>
    <w:rsid w:val="00D44BE8"/>
    <w:rsid w:val="00D45CBB"/>
    <w:rsid w:val="00D45D76"/>
    <w:rsid w:val="00D4664D"/>
    <w:rsid w:val="00D46CB9"/>
    <w:rsid w:val="00D47507"/>
    <w:rsid w:val="00D47704"/>
    <w:rsid w:val="00D5165E"/>
    <w:rsid w:val="00D530BC"/>
    <w:rsid w:val="00D53393"/>
    <w:rsid w:val="00D54875"/>
    <w:rsid w:val="00D54FCA"/>
    <w:rsid w:val="00D5501A"/>
    <w:rsid w:val="00D55B9D"/>
    <w:rsid w:val="00D56CA7"/>
    <w:rsid w:val="00D57580"/>
    <w:rsid w:val="00D578A0"/>
    <w:rsid w:val="00D601A0"/>
    <w:rsid w:val="00D605BF"/>
    <w:rsid w:val="00D61803"/>
    <w:rsid w:val="00D62C95"/>
    <w:rsid w:val="00D63F77"/>
    <w:rsid w:val="00D64DBD"/>
    <w:rsid w:val="00D64DF4"/>
    <w:rsid w:val="00D65677"/>
    <w:rsid w:val="00D65C06"/>
    <w:rsid w:val="00D66A3D"/>
    <w:rsid w:val="00D66C58"/>
    <w:rsid w:val="00D66ED2"/>
    <w:rsid w:val="00D7016C"/>
    <w:rsid w:val="00D70707"/>
    <w:rsid w:val="00D714C2"/>
    <w:rsid w:val="00D71CF1"/>
    <w:rsid w:val="00D7215B"/>
    <w:rsid w:val="00D73883"/>
    <w:rsid w:val="00D73B74"/>
    <w:rsid w:val="00D742D0"/>
    <w:rsid w:val="00D75D5C"/>
    <w:rsid w:val="00D75FBA"/>
    <w:rsid w:val="00D76188"/>
    <w:rsid w:val="00D76D3A"/>
    <w:rsid w:val="00D7774C"/>
    <w:rsid w:val="00D77A3B"/>
    <w:rsid w:val="00D8124B"/>
    <w:rsid w:val="00D82912"/>
    <w:rsid w:val="00D85396"/>
    <w:rsid w:val="00D855C8"/>
    <w:rsid w:val="00D855D7"/>
    <w:rsid w:val="00D9016F"/>
    <w:rsid w:val="00D92015"/>
    <w:rsid w:val="00D925C5"/>
    <w:rsid w:val="00D92E76"/>
    <w:rsid w:val="00D93030"/>
    <w:rsid w:val="00D9403F"/>
    <w:rsid w:val="00D94113"/>
    <w:rsid w:val="00D94456"/>
    <w:rsid w:val="00D9787D"/>
    <w:rsid w:val="00D97FAB"/>
    <w:rsid w:val="00D97FC9"/>
    <w:rsid w:val="00DA15BD"/>
    <w:rsid w:val="00DA1A0D"/>
    <w:rsid w:val="00DA30D4"/>
    <w:rsid w:val="00DA3EB6"/>
    <w:rsid w:val="00DA50C9"/>
    <w:rsid w:val="00DA535E"/>
    <w:rsid w:val="00DA5523"/>
    <w:rsid w:val="00DA5B09"/>
    <w:rsid w:val="00DA5F39"/>
    <w:rsid w:val="00DA6122"/>
    <w:rsid w:val="00DA6BBE"/>
    <w:rsid w:val="00DA773E"/>
    <w:rsid w:val="00DA7EA7"/>
    <w:rsid w:val="00DB04A5"/>
    <w:rsid w:val="00DB0696"/>
    <w:rsid w:val="00DB09BA"/>
    <w:rsid w:val="00DB0AEA"/>
    <w:rsid w:val="00DB0B36"/>
    <w:rsid w:val="00DB0B3D"/>
    <w:rsid w:val="00DB0DAF"/>
    <w:rsid w:val="00DB1771"/>
    <w:rsid w:val="00DB209D"/>
    <w:rsid w:val="00DB4BCE"/>
    <w:rsid w:val="00DB5262"/>
    <w:rsid w:val="00DB5906"/>
    <w:rsid w:val="00DB6F0E"/>
    <w:rsid w:val="00DC0810"/>
    <w:rsid w:val="00DC0D33"/>
    <w:rsid w:val="00DC0FAF"/>
    <w:rsid w:val="00DC139E"/>
    <w:rsid w:val="00DC2620"/>
    <w:rsid w:val="00DC2C58"/>
    <w:rsid w:val="00DC302B"/>
    <w:rsid w:val="00DC5146"/>
    <w:rsid w:val="00DC6402"/>
    <w:rsid w:val="00DC6C34"/>
    <w:rsid w:val="00DC74EB"/>
    <w:rsid w:val="00DD00AC"/>
    <w:rsid w:val="00DD13E7"/>
    <w:rsid w:val="00DD1A28"/>
    <w:rsid w:val="00DD1AB7"/>
    <w:rsid w:val="00DD1F74"/>
    <w:rsid w:val="00DD42AB"/>
    <w:rsid w:val="00DD6B66"/>
    <w:rsid w:val="00DD6BE1"/>
    <w:rsid w:val="00DE06E1"/>
    <w:rsid w:val="00DE132E"/>
    <w:rsid w:val="00DE1ED4"/>
    <w:rsid w:val="00DE27DB"/>
    <w:rsid w:val="00DE30A6"/>
    <w:rsid w:val="00DE357E"/>
    <w:rsid w:val="00DE3AC9"/>
    <w:rsid w:val="00DE3D8F"/>
    <w:rsid w:val="00DE4433"/>
    <w:rsid w:val="00DE4D9A"/>
    <w:rsid w:val="00DE5E1D"/>
    <w:rsid w:val="00DE6C72"/>
    <w:rsid w:val="00DE6DA4"/>
    <w:rsid w:val="00DE7A33"/>
    <w:rsid w:val="00DE7CCC"/>
    <w:rsid w:val="00DF0327"/>
    <w:rsid w:val="00DF2D16"/>
    <w:rsid w:val="00DF4A4E"/>
    <w:rsid w:val="00DF4D58"/>
    <w:rsid w:val="00DF62D9"/>
    <w:rsid w:val="00DF655C"/>
    <w:rsid w:val="00DF6F3C"/>
    <w:rsid w:val="00DF7E99"/>
    <w:rsid w:val="00E007C5"/>
    <w:rsid w:val="00E0104B"/>
    <w:rsid w:val="00E012B0"/>
    <w:rsid w:val="00E01B9A"/>
    <w:rsid w:val="00E01C82"/>
    <w:rsid w:val="00E020A6"/>
    <w:rsid w:val="00E020E2"/>
    <w:rsid w:val="00E022F7"/>
    <w:rsid w:val="00E02550"/>
    <w:rsid w:val="00E027EB"/>
    <w:rsid w:val="00E02B64"/>
    <w:rsid w:val="00E03413"/>
    <w:rsid w:val="00E043C2"/>
    <w:rsid w:val="00E04A0E"/>
    <w:rsid w:val="00E053C4"/>
    <w:rsid w:val="00E0633E"/>
    <w:rsid w:val="00E10688"/>
    <w:rsid w:val="00E12E9C"/>
    <w:rsid w:val="00E139CD"/>
    <w:rsid w:val="00E14817"/>
    <w:rsid w:val="00E1517E"/>
    <w:rsid w:val="00E160E2"/>
    <w:rsid w:val="00E17066"/>
    <w:rsid w:val="00E17C46"/>
    <w:rsid w:val="00E20723"/>
    <w:rsid w:val="00E21516"/>
    <w:rsid w:val="00E2187B"/>
    <w:rsid w:val="00E23A5A"/>
    <w:rsid w:val="00E23CFF"/>
    <w:rsid w:val="00E24ABE"/>
    <w:rsid w:val="00E2510F"/>
    <w:rsid w:val="00E26036"/>
    <w:rsid w:val="00E261E7"/>
    <w:rsid w:val="00E2671A"/>
    <w:rsid w:val="00E2671C"/>
    <w:rsid w:val="00E2749B"/>
    <w:rsid w:val="00E302C2"/>
    <w:rsid w:val="00E30425"/>
    <w:rsid w:val="00E30554"/>
    <w:rsid w:val="00E310C8"/>
    <w:rsid w:val="00E3183D"/>
    <w:rsid w:val="00E329EC"/>
    <w:rsid w:val="00E32C15"/>
    <w:rsid w:val="00E32D05"/>
    <w:rsid w:val="00E33247"/>
    <w:rsid w:val="00E3357E"/>
    <w:rsid w:val="00E33707"/>
    <w:rsid w:val="00E33887"/>
    <w:rsid w:val="00E348CC"/>
    <w:rsid w:val="00E3491C"/>
    <w:rsid w:val="00E353F8"/>
    <w:rsid w:val="00E3542C"/>
    <w:rsid w:val="00E359A6"/>
    <w:rsid w:val="00E36BB8"/>
    <w:rsid w:val="00E37F7C"/>
    <w:rsid w:val="00E4066B"/>
    <w:rsid w:val="00E41F65"/>
    <w:rsid w:val="00E42C2B"/>
    <w:rsid w:val="00E43851"/>
    <w:rsid w:val="00E43AEF"/>
    <w:rsid w:val="00E45985"/>
    <w:rsid w:val="00E46CBA"/>
    <w:rsid w:val="00E47504"/>
    <w:rsid w:val="00E47BE3"/>
    <w:rsid w:val="00E50062"/>
    <w:rsid w:val="00E50DE8"/>
    <w:rsid w:val="00E51322"/>
    <w:rsid w:val="00E5206E"/>
    <w:rsid w:val="00E52A6A"/>
    <w:rsid w:val="00E53237"/>
    <w:rsid w:val="00E54577"/>
    <w:rsid w:val="00E54CCD"/>
    <w:rsid w:val="00E557A3"/>
    <w:rsid w:val="00E563A1"/>
    <w:rsid w:val="00E56A45"/>
    <w:rsid w:val="00E56E50"/>
    <w:rsid w:val="00E57500"/>
    <w:rsid w:val="00E57516"/>
    <w:rsid w:val="00E575A2"/>
    <w:rsid w:val="00E6060A"/>
    <w:rsid w:val="00E60CAD"/>
    <w:rsid w:val="00E610AE"/>
    <w:rsid w:val="00E623C8"/>
    <w:rsid w:val="00E62855"/>
    <w:rsid w:val="00E63E7E"/>
    <w:rsid w:val="00E63F04"/>
    <w:rsid w:val="00E64A93"/>
    <w:rsid w:val="00E64DC8"/>
    <w:rsid w:val="00E653B8"/>
    <w:rsid w:val="00E657FF"/>
    <w:rsid w:val="00E65888"/>
    <w:rsid w:val="00E67395"/>
    <w:rsid w:val="00E675F1"/>
    <w:rsid w:val="00E70DEF"/>
    <w:rsid w:val="00E71AB2"/>
    <w:rsid w:val="00E71B2D"/>
    <w:rsid w:val="00E71B5D"/>
    <w:rsid w:val="00E72677"/>
    <w:rsid w:val="00E7334C"/>
    <w:rsid w:val="00E73A00"/>
    <w:rsid w:val="00E7410E"/>
    <w:rsid w:val="00E7448C"/>
    <w:rsid w:val="00E75675"/>
    <w:rsid w:val="00E759B9"/>
    <w:rsid w:val="00E76908"/>
    <w:rsid w:val="00E769B8"/>
    <w:rsid w:val="00E80407"/>
    <w:rsid w:val="00E81D4F"/>
    <w:rsid w:val="00E82127"/>
    <w:rsid w:val="00E825DA"/>
    <w:rsid w:val="00E8358C"/>
    <w:rsid w:val="00E83E6E"/>
    <w:rsid w:val="00E85028"/>
    <w:rsid w:val="00E85295"/>
    <w:rsid w:val="00E85846"/>
    <w:rsid w:val="00E86CEE"/>
    <w:rsid w:val="00E87650"/>
    <w:rsid w:val="00E90784"/>
    <w:rsid w:val="00E90D16"/>
    <w:rsid w:val="00E90F5F"/>
    <w:rsid w:val="00E92367"/>
    <w:rsid w:val="00E9269C"/>
    <w:rsid w:val="00E92D19"/>
    <w:rsid w:val="00E932AC"/>
    <w:rsid w:val="00E94313"/>
    <w:rsid w:val="00E94D2E"/>
    <w:rsid w:val="00E955B6"/>
    <w:rsid w:val="00E95E61"/>
    <w:rsid w:val="00E979BA"/>
    <w:rsid w:val="00E97AC6"/>
    <w:rsid w:val="00EA0F9B"/>
    <w:rsid w:val="00EA1EE5"/>
    <w:rsid w:val="00EA245C"/>
    <w:rsid w:val="00EA298C"/>
    <w:rsid w:val="00EA2F51"/>
    <w:rsid w:val="00EA366B"/>
    <w:rsid w:val="00EA4D52"/>
    <w:rsid w:val="00EA523F"/>
    <w:rsid w:val="00EA5AEC"/>
    <w:rsid w:val="00EA6441"/>
    <w:rsid w:val="00EA6AAD"/>
    <w:rsid w:val="00EA7B65"/>
    <w:rsid w:val="00EB0208"/>
    <w:rsid w:val="00EB1E1F"/>
    <w:rsid w:val="00EB28EA"/>
    <w:rsid w:val="00EB2D4E"/>
    <w:rsid w:val="00EB2F8C"/>
    <w:rsid w:val="00EB3723"/>
    <w:rsid w:val="00EB3ACB"/>
    <w:rsid w:val="00EB3D59"/>
    <w:rsid w:val="00EB57D3"/>
    <w:rsid w:val="00EC46B1"/>
    <w:rsid w:val="00EC5720"/>
    <w:rsid w:val="00EC5D88"/>
    <w:rsid w:val="00EC644D"/>
    <w:rsid w:val="00EC6A57"/>
    <w:rsid w:val="00EC6CE3"/>
    <w:rsid w:val="00EC6CF9"/>
    <w:rsid w:val="00ED1732"/>
    <w:rsid w:val="00ED1A42"/>
    <w:rsid w:val="00ED1C87"/>
    <w:rsid w:val="00ED274C"/>
    <w:rsid w:val="00ED2F59"/>
    <w:rsid w:val="00ED3AE4"/>
    <w:rsid w:val="00ED469F"/>
    <w:rsid w:val="00ED5938"/>
    <w:rsid w:val="00ED70C3"/>
    <w:rsid w:val="00ED753B"/>
    <w:rsid w:val="00ED7FFD"/>
    <w:rsid w:val="00EE076F"/>
    <w:rsid w:val="00EE0AE9"/>
    <w:rsid w:val="00EE15AE"/>
    <w:rsid w:val="00EE1AD6"/>
    <w:rsid w:val="00EE34BF"/>
    <w:rsid w:val="00EE49EA"/>
    <w:rsid w:val="00EE4AB2"/>
    <w:rsid w:val="00EE4DA7"/>
    <w:rsid w:val="00EE5849"/>
    <w:rsid w:val="00EE5A02"/>
    <w:rsid w:val="00EE6001"/>
    <w:rsid w:val="00EE76A3"/>
    <w:rsid w:val="00EE77CF"/>
    <w:rsid w:val="00EE791D"/>
    <w:rsid w:val="00EE7A02"/>
    <w:rsid w:val="00EF0DED"/>
    <w:rsid w:val="00EF1D8E"/>
    <w:rsid w:val="00EF393D"/>
    <w:rsid w:val="00EF3E0B"/>
    <w:rsid w:val="00EF55CE"/>
    <w:rsid w:val="00EF5E84"/>
    <w:rsid w:val="00EF624A"/>
    <w:rsid w:val="00EF7D73"/>
    <w:rsid w:val="00EF7DF1"/>
    <w:rsid w:val="00F015FD"/>
    <w:rsid w:val="00F01B83"/>
    <w:rsid w:val="00F0344D"/>
    <w:rsid w:val="00F03969"/>
    <w:rsid w:val="00F04EAA"/>
    <w:rsid w:val="00F104B5"/>
    <w:rsid w:val="00F11246"/>
    <w:rsid w:val="00F11A39"/>
    <w:rsid w:val="00F11D2A"/>
    <w:rsid w:val="00F130D3"/>
    <w:rsid w:val="00F144DE"/>
    <w:rsid w:val="00F148BD"/>
    <w:rsid w:val="00F15159"/>
    <w:rsid w:val="00F1554C"/>
    <w:rsid w:val="00F15F86"/>
    <w:rsid w:val="00F170C9"/>
    <w:rsid w:val="00F171E7"/>
    <w:rsid w:val="00F177C1"/>
    <w:rsid w:val="00F17BF4"/>
    <w:rsid w:val="00F17D24"/>
    <w:rsid w:val="00F20263"/>
    <w:rsid w:val="00F2104A"/>
    <w:rsid w:val="00F21951"/>
    <w:rsid w:val="00F21C70"/>
    <w:rsid w:val="00F227FF"/>
    <w:rsid w:val="00F22A37"/>
    <w:rsid w:val="00F241F5"/>
    <w:rsid w:val="00F24795"/>
    <w:rsid w:val="00F24CF9"/>
    <w:rsid w:val="00F25CF0"/>
    <w:rsid w:val="00F261B1"/>
    <w:rsid w:val="00F26C1B"/>
    <w:rsid w:val="00F270C1"/>
    <w:rsid w:val="00F27159"/>
    <w:rsid w:val="00F27721"/>
    <w:rsid w:val="00F27E01"/>
    <w:rsid w:val="00F30371"/>
    <w:rsid w:val="00F31054"/>
    <w:rsid w:val="00F3154A"/>
    <w:rsid w:val="00F31A47"/>
    <w:rsid w:val="00F32396"/>
    <w:rsid w:val="00F323FF"/>
    <w:rsid w:val="00F32C3B"/>
    <w:rsid w:val="00F335BE"/>
    <w:rsid w:val="00F33AB2"/>
    <w:rsid w:val="00F359A6"/>
    <w:rsid w:val="00F369E5"/>
    <w:rsid w:val="00F4004B"/>
    <w:rsid w:val="00F40755"/>
    <w:rsid w:val="00F42A97"/>
    <w:rsid w:val="00F42E6A"/>
    <w:rsid w:val="00F4320A"/>
    <w:rsid w:val="00F43885"/>
    <w:rsid w:val="00F438C2"/>
    <w:rsid w:val="00F43A78"/>
    <w:rsid w:val="00F44390"/>
    <w:rsid w:val="00F44436"/>
    <w:rsid w:val="00F44B7B"/>
    <w:rsid w:val="00F45494"/>
    <w:rsid w:val="00F45E88"/>
    <w:rsid w:val="00F46162"/>
    <w:rsid w:val="00F4644E"/>
    <w:rsid w:val="00F46AA4"/>
    <w:rsid w:val="00F472E7"/>
    <w:rsid w:val="00F47412"/>
    <w:rsid w:val="00F47637"/>
    <w:rsid w:val="00F50046"/>
    <w:rsid w:val="00F503C4"/>
    <w:rsid w:val="00F510A7"/>
    <w:rsid w:val="00F5260B"/>
    <w:rsid w:val="00F53FDF"/>
    <w:rsid w:val="00F54373"/>
    <w:rsid w:val="00F54444"/>
    <w:rsid w:val="00F558C8"/>
    <w:rsid w:val="00F56413"/>
    <w:rsid w:val="00F5762A"/>
    <w:rsid w:val="00F57DD8"/>
    <w:rsid w:val="00F600D8"/>
    <w:rsid w:val="00F60736"/>
    <w:rsid w:val="00F60FB9"/>
    <w:rsid w:val="00F61399"/>
    <w:rsid w:val="00F614A8"/>
    <w:rsid w:val="00F6185B"/>
    <w:rsid w:val="00F61CD2"/>
    <w:rsid w:val="00F61EB0"/>
    <w:rsid w:val="00F62C36"/>
    <w:rsid w:val="00F6360B"/>
    <w:rsid w:val="00F63B37"/>
    <w:rsid w:val="00F64355"/>
    <w:rsid w:val="00F656CD"/>
    <w:rsid w:val="00F65A08"/>
    <w:rsid w:val="00F66E02"/>
    <w:rsid w:val="00F700D1"/>
    <w:rsid w:val="00F70676"/>
    <w:rsid w:val="00F70B24"/>
    <w:rsid w:val="00F72AB6"/>
    <w:rsid w:val="00F74130"/>
    <w:rsid w:val="00F74EDD"/>
    <w:rsid w:val="00F75C87"/>
    <w:rsid w:val="00F76344"/>
    <w:rsid w:val="00F764D0"/>
    <w:rsid w:val="00F76561"/>
    <w:rsid w:val="00F76B5E"/>
    <w:rsid w:val="00F80356"/>
    <w:rsid w:val="00F80660"/>
    <w:rsid w:val="00F80807"/>
    <w:rsid w:val="00F81C9E"/>
    <w:rsid w:val="00F84455"/>
    <w:rsid w:val="00F846B9"/>
    <w:rsid w:val="00F85434"/>
    <w:rsid w:val="00F86100"/>
    <w:rsid w:val="00F8668A"/>
    <w:rsid w:val="00F868E2"/>
    <w:rsid w:val="00F90823"/>
    <w:rsid w:val="00F9265C"/>
    <w:rsid w:val="00F92BAB"/>
    <w:rsid w:val="00F9348B"/>
    <w:rsid w:val="00F935B2"/>
    <w:rsid w:val="00F93931"/>
    <w:rsid w:val="00F9436F"/>
    <w:rsid w:val="00F94DA0"/>
    <w:rsid w:val="00F953FE"/>
    <w:rsid w:val="00F966D0"/>
    <w:rsid w:val="00F96F57"/>
    <w:rsid w:val="00F97853"/>
    <w:rsid w:val="00FA1162"/>
    <w:rsid w:val="00FA210E"/>
    <w:rsid w:val="00FA2F95"/>
    <w:rsid w:val="00FA3685"/>
    <w:rsid w:val="00FA4385"/>
    <w:rsid w:val="00FA4428"/>
    <w:rsid w:val="00FA55A7"/>
    <w:rsid w:val="00FA659D"/>
    <w:rsid w:val="00FA68DD"/>
    <w:rsid w:val="00FA6B66"/>
    <w:rsid w:val="00FA74C5"/>
    <w:rsid w:val="00FB031D"/>
    <w:rsid w:val="00FB0A0F"/>
    <w:rsid w:val="00FB11F7"/>
    <w:rsid w:val="00FB14C3"/>
    <w:rsid w:val="00FB182F"/>
    <w:rsid w:val="00FB26B4"/>
    <w:rsid w:val="00FB2D56"/>
    <w:rsid w:val="00FB38FA"/>
    <w:rsid w:val="00FB44C8"/>
    <w:rsid w:val="00FB45FF"/>
    <w:rsid w:val="00FB5B4E"/>
    <w:rsid w:val="00FB60AB"/>
    <w:rsid w:val="00FB6205"/>
    <w:rsid w:val="00FB6247"/>
    <w:rsid w:val="00FB63A0"/>
    <w:rsid w:val="00FB64D6"/>
    <w:rsid w:val="00FB767E"/>
    <w:rsid w:val="00FB7B2E"/>
    <w:rsid w:val="00FC0122"/>
    <w:rsid w:val="00FC2256"/>
    <w:rsid w:val="00FC271A"/>
    <w:rsid w:val="00FC2A80"/>
    <w:rsid w:val="00FC402F"/>
    <w:rsid w:val="00FC4D18"/>
    <w:rsid w:val="00FC511A"/>
    <w:rsid w:val="00FC5A1C"/>
    <w:rsid w:val="00FC6060"/>
    <w:rsid w:val="00FC6459"/>
    <w:rsid w:val="00FC74B5"/>
    <w:rsid w:val="00FC7C90"/>
    <w:rsid w:val="00FD2212"/>
    <w:rsid w:val="00FD2D12"/>
    <w:rsid w:val="00FD2F92"/>
    <w:rsid w:val="00FD30C4"/>
    <w:rsid w:val="00FD4E87"/>
    <w:rsid w:val="00FD5837"/>
    <w:rsid w:val="00FD6344"/>
    <w:rsid w:val="00FD6970"/>
    <w:rsid w:val="00FD705D"/>
    <w:rsid w:val="00FD7571"/>
    <w:rsid w:val="00FD7780"/>
    <w:rsid w:val="00FD7E5A"/>
    <w:rsid w:val="00FE04B7"/>
    <w:rsid w:val="00FE1FED"/>
    <w:rsid w:val="00FE2D37"/>
    <w:rsid w:val="00FE2D95"/>
    <w:rsid w:val="00FE3091"/>
    <w:rsid w:val="00FE3798"/>
    <w:rsid w:val="00FE37E1"/>
    <w:rsid w:val="00FE3DC9"/>
    <w:rsid w:val="00FE3E8B"/>
    <w:rsid w:val="00FE4567"/>
    <w:rsid w:val="00FE5D93"/>
    <w:rsid w:val="00FE664F"/>
    <w:rsid w:val="00FF03E2"/>
    <w:rsid w:val="00FF0431"/>
    <w:rsid w:val="00FF251E"/>
    <w:rsid w:val="00FF37BB"/>
    <w:rsid w:val="00FF3BDB"/>
    <w:rsid w:val="00FF3FBA"/>
    <w:rsid w:val="00FF6D21"/>
    <w:rsid w:val="00FF70E5"/>
    <w:rsid w:val="00FF76CB"/>
    <w:rsid w:val="00FF7EC4"/>
    <w:rsid w:val="03B967A2"/>
    <w:rsid w:val="0E4DE5BD"/>
    <w:rsid w:val="108EE419"/>
    <w:rsid w:val="13C37F94"/>
    <w:rsid w:val="1F6DCCAE"/>
    <w:rsid w:val="1F810B56"/>
    <w:rsid w:val="22B8AC18"/>
    <w:rsid w:val="2506A181"/>
    <w:rsid w:val="2A6E5585"/>
    <w:rsid w:val="2A8156C4"/>
    <w:rsid w:val="30DD9709"/>
    <w:rsid w:val="39D66F79"/>
    <w:rsid w:val="3D0DE585"/>
    <w:rsid w:val="41E156A8"/>
    <w:rsid w:val="420A9584"/>
    <w:rsid w:val="4421DB73"/>
    <w:rsid w:val="4433491B"/>
    <w:rsid w:val="49F45613"/>
    <w:rsid w:val="539B3859"/>
    <w:rsid w:val="564C1D03"/>
    <w:rsid w:val="5855811F"/>
    <w:rsid w:val="59F7789E"/>
    <w:rsid w:val="5B9348FF"/>
    <w:rsid w:val="62028A83"/>
    <w:rsid w:val="62A117CF"/>
    <w:rsid w:val="648BF6B9"/>
    <w:rsid w:val="6871CC07"/>
    <w:rsid w:val="6AE20FE0"/>
    <w:rsid w:val="6C7DE041"/>
    <w:rsid w:val="7063B58F"/>
    <w:rsid w:val="7129B0B7"/>
    <w:rsid w:val="72ED21C5"/>
    <w:rsid w:val="732F88FE"/>
    <w:rsid w:val="7488F226"/>
    <w:rsid w:val="79628A67"/>
    <w:rsid w:val="7E2FD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2"/>
    </o:shapelayout>
  </w:shapeDefaults>
  <w:decimalSymbol w:val="."/>
  <w:listSeparator w:val=","/>
  <w14:docId w14:val="7D7012B0"/>
  <w15:chartTrackingRefBased/>
  <w15:docId w15:val="{C73380CA-5FEC-4924-8A0F-DEB872EC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547098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2"/>
    <w:next w:val="a2"/>
    <w:uiPriority w:val="99"/>
    <w:qFormat/>
    <w:rsid w:val="00A43817"/>
    <w:pPr>
      <w:keepNext/>
      <w:keepLines/>
      <w:numPr>
        <w:numId w:val="1"/>
      </w:numPr>
      <w:spacing w:line="360" w:lineRule="auto"/>
      <w:outlineLvl w:val="0"/>
    </w:pPr>
    <w:rPr>
      <w:rFonts w:ascii="Arial" w:hAnsi="Arial"/>
      <w:b/>
      <w:color w:val="000000"/>
      <w:kern w:val="44"/>
      <w:szCs w:val="36"/>
    </w:rPr>
  </w:style>
  <w:style w:type="paragraph" w:styleId="2">
    <w:name w:val="heading 2"/>
    <w:aliases w:val="PIM2,H2,Heading 2 Hidden,Head"/>
    <w:basedOn w:val="a2"/>
    <w:next w:val="a2"/>
    <w:uiPriority w:val="99"/>
    <w:qFormat/>
    <w:rsid w:val="00A43817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color w:val="000000"/>
    </w:rPr>
  </w:style>
  <w:style w:type="paragraph" w:styleId="3">
    <w:name w:val="heading 3"/>
    <w:aliases w:val="Bold Head,bh,h3,H3,level_3,PIM 3,Level 3 Head,Heading 3 - old,sect1.2.3,sect1.2.31,sect1.2.32,sect1.2.311,sect1.2.33,sect1.2.312,3rd level,3,l3,list 3,Head 3,Heading Three,CT"/>
    <w:basedOn w:val="a2"/>
    <w:next w:val="a2"/>
    <w:autoRedefine/>
    <w:qFormat/>
    <w:rsid w:val="00376965"/>
    <w:pPr>
      <w:keepNext/>
      <w:keepLines/>
      <w:numPr>
        <w:ilvl w:val="2"/>
        <w:numId w:val="1"/>
      </w:numPr>
      <w:spacing w:line="360" w:lineRule="auto"/>
      <w:outlineLvl w:val="2"/>
    </w:pPr>
    <w:rPr>
      <w:rFonts w:ascii="Arial" w:hAnsi="Arial"/>
      <w:color w:val="000000"/>
      <w:szCs w:val="21"/>
    </w:rPr>
  </w:style>
  <w:style w:type="paragraph" w:styleId="4">
    <w:name w:val="heading 4"/>
    <w:basedOn w:val="a2"/>
    <w:next w:val="a2"/>
    <w:link w:val="40"/>
    <w:autoRedefine/>
    <w:qFormat/>
    <w:rsid w:val="00051D71"/>
    <w:pPr>
      <w:keepNext/>
      <w:keepLines/>
      <w:tabs>
        <w:tab w:val="num" w:pos="-1836"/>
        <w:tab w:val="num" w:pos="1006"/>
      </w:tabs>
      <w:spacing w:line="360" w:lineRule="auto"/>
      <w:ind w:leftChars="100" w:left="864" w:rightChars="100" w:right="210" w:hanging="864"/>
      <w:outlineLvl w:val="3"/>
    </w:pPr>
    <w:rPr>
      <w:rFonts w:ascii="Arial" w:hAnsi="Arial"/>
      <w:bCs/>
      <w:szCs w:val="28"/>
      <w:lang w:val="x-none" w:eastAsia="x-none"/>
    </w:rPr>
  </w:style>
  <w:style w:type="paragraph" w:styleId="5">
    <w:name w:val="heading 5"/>
    <w:basedOn w:val="a2"/>
    <w:next w:val="a2"/>
    <w:link w:val="50"/>
    <w:autoRedefine/>
    <w:qFormat/>
    <w:rsid w:val="00D353AC"/>
    <w:pPr>
      <w:keepNext/>
      <w:keepLines/>
      <w:numPr>
        <w:ilvl w:val="4"/>
        <w:numId w:val="1"/>
      </w:numPr>
      <w:spacing w:line="360" w:lineRule="auto"/>
      <w:outlineLvl w:val="4"/>
    </w:pPr>
    <w:rPr>
      <w:rFonts w:ascii="Arial" w:hAnsi="Arial"/>
      <w:bCs/>
      <w:szCs w:val="21"/>
      <w:lang w:val="x-none" w:eastAsia="x-none"/>
    </w:rPr>
  </w:style>
  <w:style w:type="paragraph" w:styleId="6">
    <w:name w:val="heading 6"/>
    <w:basedOn w:val="a2"/>
    <w:next w:val="a2"/>
    <w:qFormat/>
    <w:rsid w:val="008514D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2"/>
    <w:next w:val="a2"/>
    <w:qFormat/>
    <w:rsid w:val="008514DB"/>
    <w:pPr>
      <w:keepNext/>
      <w:numPr>
        <w:ilvl w:val="6"/>
        <w:numId w:val="1"/>
      </w:numPr>
      <w:autoSpaceDE w:val="0"/>
      <w:autoSpaceDN w:val="0"/>
      <w:adjustRightInd w:val="0"/>
      <w:spacing w:line="288" w:lineRule="auto"/>
      <w:outlineLvl w:val="6"/>
    </w:pPr>
    <w:rPr>
      <w:rFonts w:ascii="Arial" w:hAnsi="Arial"/>
      <w:b/>
      <w:color w:val="000000"/>
      <w:sz w:val="15"/>
    </w:rPr>
  </w:style>
  <w:style w:type="paragraph" w:styleId="8">
    <w:name w:val="heading 8"/>
    <w:basedOn w:val="a2"/>
    <w:next w:val="a2"/>
    <w:qFormat/>
    <w:rsid w:val="008514DB"/>
    <w:pPr>
      <w:keepNext/>
      <w:numPr>
        <w:ilvl w:val="7"/>
        <w:numId w:val="1"/>
      </w:numPr>
      <w:spacing w:line="360" w:lineRule="auto"/>
      <w:outlineLvl w:val="7"/>
    </w:pPr>
    <w:rPr>
      <w:rFonts w:ascii="仿宋_GB2312" w:eastAsia="仿宋_GB2312"/>
      <w:b/>
      <w:sz w:val="24"/>
    </w:rPr>
  </w:style>
  <w:style w:type="paragraph" w:styleId="9">
    <w:name w:val="heading 9"/>
    <w:basedOn w:val="a2"/>
    <w:next w:val="a2"/>
    <w:qFormat/>
    <w:rsid w:val="008514D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正文（首行缩进两字）"/>
    <w:basedOn w:val="a2"/>
    <w:pPr>
      <w:ind w:firstLineChars="200" w:firstLine="420"/>
    </w:pPr>
  </w:style>
  <w:style w:type="paragraph" w:styleId="a7">
    <w:name w:val="footer"/>
    <w:basedOn w:val="a2"/>
    <w:pPr>
      <w:tabs>
        <w:tab w:val="center" w:pos="4153"/>
        <w:tab w:val="right" w:pos="8306"/>
      </w:tabs>
      <w:snapToGrid w:val="0"/>
      <w:spacing w:line="288" w:lineRule="auto"/>
      <w:ind w:firstLine="482"/>
      <w:jc w:val="left"/>
    </w:pPr>
  </w:style>
  <w:style w:type="character" w:styleId="a8">
    <w:name w:val="page number"/>
    <w:basedOn w:val="a3"/>
  </w:style>
  <w:style w:type="paragraph" w:styleId="a9">
    <w:name w:val="header"/>
    <w:basedOn w:val="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隶书"/>
    </w:rPr>
  </w:style>
  <w:style w:type="paragraph" w:customStyle="1" w:styleId="aa">
    <w:name w:val="节标题"/>
    <w:basedOn w:val="2"/>
    <w:next w:val="a2"/>
    <w:pPr>
      <w:keepNext w:val="0"/>
      <w:keepLines w:val="0"/>
      <w:numPr>
        <w:ilvl w:val="0"/>
        <w:numId w:val="0"/>
      </w:numPr>
      <w:adjustRightInd w:val="0"/>
      <w:spacing w:after="180" w:line="480" w:lineRule="auto"/>
      <w:ind w:left="987"/>
      <w:jc w:val="center"/>
    </w:pPr>
    <w:rPr>
      <w:rFonts w:ascii="仿宋_GB2312" w:eastAsia="隶书" w:hAnsi="Times New Roman"/>
      <w:b w:val="0"/>
      <w:caps/>
      <w:color w:val="333399"/>
      <w:spacing w:val="20"/>
      <w:kern w:val="10"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b">
    <w:name w:val="Hyperlink"/>
    <w:aliases w:val="超级链接"/>
    <w:uiPriority w:val="99"/>
    <w:rPr>
      <w:color w:val="0000FF"/>
      <w:u w:val="single"/>
    </w:rPr>
  </w:style>
  <w:style w:type="paragraph" w:styleId="ac">
    <w:name w:val="Balloon Text"/>
    <w:basedOn w:val="a2"/>
    <w:semiHidden/>
    <w:rsid w:val="0068463A"/>
    <w:rPr>
      <w:sz w:val="18"/>
      <w:szCs w:val="18"/>
    </w:rPr>
  </w:style>
  <w:style w:type="table" w:styleId="ad">
    <w:name w:val="Table Grid"/>
    <w:basedOn w:val="a4"/>
    <w:rsid w:val="007715DD"/>
    <w:pPr>
      <w:widowControl w:val="0"/>
      <w:spacing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表样式"/>
    <w:basedOn w:val="ae"/>
    <w:next w:val="a2"/>
    <w:autoRedefine/>
    <w:rsid w:val="00E20723"/>
    <w:pPr>
      <w:widowControl/>
      <w:numPr>
        <w:numId w:val="2"/>
      </w:numPr>
      <w:spacing w:line="240" w:lineRule="auto"/>
      <w:jc w:val="center"/>
    </w:pPr>
    <w:rPr>
      <w:rFonts w:eastAsia="楷体_GB2312"/>
      <w:smallCaps/>
    </w:rPr>
  </w:style>
  <w:style w:type="paragraph" w:styleId="ae">
    <w:name w:val="table of figures"/>
    <w:basedOn w:val="a2"/>
    <w:next w:val="a2"/>
    <w:rsid w:val="00373DAD"/>
    <w:pPr>
      <w:ind w:left="420" w:hanging="420"/>
      <w:jc w:val="left"/>
    </w:pPr>
    <w:rPr>
      <w:caps/>
      <w:sz w:val="20"/>
    </w:rPr>
  </w:style>
  <w:style w:type="paragraph" w:customStyle="1" w:styleId="xl24">
    <w:name w:val="xl24"/>
    <w:basedOn w:val="a2"/>
    <w:rsid w:val="007A646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kern w:val="0"/>
      <w:szCs w:val="21"/>
    </w:rPr>
  </w:style>
  <w:style w:type="paragraph" w:customStyle="1" w:styleId="10">
    <w:name w:val="目录 1"/>
    <w:basedOn w:val="a2"/>
    <w:next w:val="a2"/>
    <w:uiPriority w:val="39"/>
    <w:rsid w:val="00B020E7"/>
    <w:pPr>
      <w:spacing w:line="240" w:lineRule="auto"/>
      <w:jc w:val="left"/>
    </w:pPr>
    <w:rPr>
      <w:bCs/>
      <w:caps/>
      <w:noProof/>
    </w:rPr>
  </w:style>
  <w:style w:type="paragraph" w:styleId="af">
    <w:name w:val="caption"/>
    <w:basedOn w:val="a2"/>
    <w:next w:val="a2"/>
    <w:qFormat/>
    <w:rsid w:val="00591930"/>
    <w:pPr>
      <w:spacing w:before="152" w:after="160"/>
    </w:pPr>
    <w:rPr>
      <w:rFonts w:ascii="Arial" w:eastAsia="楷体_GB2312" w:hAnsi="Arial" w:cs="Arial"/>
    </w:rPr>
  </w:style>
  <w:style w:type="paragraph" w:customStyle="1" w:styleId="20">
    <w:name w:val="目录 2"/>
    <w:basedOn w:val="a2"/>
    <w:next w:val="a2"/>
    <w:autoRedefine/>
    <w:uiPriority w:val="39"/>
    <w:rsid w:val="00DE27DB"/>
    <w:pPr>
      <w:ind w:leftChars="200" w:left="420"/>
    </w:pPr>
  </w:style>
  <w:style w:type="paragraph" w:customStyle="1" w:styleId="30">
    <w:name w:val="目录 3"/>
    <w:basedOn w:val="a2"/>
    <w:next w:val="a2"/>
    <w:autoRedefine/>
    <w:uiPriority w:val="39"/>
    <w:rsid w:val="00DE27DB"/>
    <w:pPr>
      <w:ind w:leftChars="400" w:left="840"/>
    </w:pPr>
  </w:style>
  <w:style w:type="paragraph" w:styleId="af0">
    <w:name w:val="Document Map"/>
    <w:basedOn w:val="a2"/>
    <w:semiHidden/>
    <w:rsid w:val="008B41AE"/>
    <w:pPr>
      <w:shd w:val="clear" w:color="auto" w:fill="000080"/>
    </w:pPr>
  </w:style>
  <w:style w:type="character" w:styleId="af1">
    <w:name w:val="annotation reference"/>
    <w:semiHidden/>
    <w:rsid w:val="003769C6"/>
    <w:rPr>
      <w:sz w:val="21"/>
      <w:szCs w:val="21"/>
    </w:rPr>
  </w:style>
  <w:style w:type="paragraph" w:styleId="af2">
    <w:name w:val="annotation text"/>
    <w:basedOn w:val="a2"/>
    <w:semiHidden/>
    <w:rsid w:val="003769C6"/>
    <w:pPr>
      <w:jc w:val="left"/>
    </w:pPr>
  </w:style>
  <w:style w:type="paragraph" w:styleId="af3">
    <w:name w:val="annotation subject"/>
    <w:basedOn w:val="af2"/>
    <w:next w:val="af2"/>
    <w:semiHidden/>
    <w:rsid w:val="003769C6"/>
    <w:rPr>
      <w:b/>
      <w:bCs/>
    </w:rPr>
  </w:style>
  <w:style w:type="paragraph" w:styleId="21">
    <w:name w:val="Body Text Indent 2"/>
    <w:basedOn w:val="a2"/>
    <w:rsid w:val="002F6C3E"/>
    <w:pPr>
      <w:spacing w:line="240" w:lineRule="auto"/>
      <w:ind w:left="420" w:firstLineChars="200" w:firstLine="480"/>
    </w:pPr>
    <w:rPr>
      <w:rFonts w:ascii="Arial" w:hAnsi="Arial"/>
      <w:sz w:val="24"/>
      <w:szCs w:val="24"/>
    </w:rPr>
  </w:style>
  <w:style w:type="paragraph" w:styleId="af4">
    <w:name w:val="Normal (Web)"/>
    <w:basedOn w:val="a2"/>
    <w:uiPriority w:val="99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  <w:szCs w:val="24"/>
    </w:rPr>
  </w:style>
  <w:style w:type="paragraph" w:customStyle="1" w:styleId="xl5512344">
    <w:name w:val="xl5512344"/>
    <w:basedOn w:val="a2"/>
    <w:rsid w:val="002F6C3E"/>
    <w:pPr>
      <w:widowControl/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character" w:styleId="HTML">
    <w:name w:val="HTML Code"/>
    <w:rsid w:val="002F6C3E"/>
    <w:rPr>
      <w:rFonts w:ascii="黑体" w:eastAsia="黑体" w:hAnsi="Courier New" w:cs="Courier New"/>
      <w:sz w:val="20"/>
      <w:szCs w:val="20"/>
    </w:rPr>
  </w:style>
  <w:style w:type="paragraph" w:styleId="af5">
    <w:name w:val="Body Text"/>
    <w:basedOn w:val="a2"/>
    <w:rsid w:val="002F6C3E"/>
    <w:pPr>
      <w:spacing w:after="120" w:line="240" w:lineRule="auto"/>
    </w:pPr>
  </w:style>
  <w:style w:type="paragraph" w:customStyle="1" w:styleId="font5">
    <w:name w:val="font5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font6">
    <w:name w:val="font6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kern w:val="0"/>
      <w:szCs w:val="21"/>
    </w:rPr>
  </w:style>
  <w:style w:type="paragraph" w:customStyle="1" w:styleId="font7">
    <w:name w:val="font7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Cs w:val="21"/>
    </w:rPr>
  </w:style>
  <w:style w:type="paragraph" w:customStyle="1" w:styleId="font8">
    <w:name w:val="font8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font9">
    <w:name w:val="font9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 w:val="32"/>
      <w:szCs w:val="32"/>
    </w:rPr>
  </w:style>
  <w:style w:type="paragraph" w:customStyle="1" w:styleId="xl25">
    <w:name w:val="xl25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26">
    <w:name w:val="xl26"/>
    <w:basedOn w:val="a2"/>
    <w:rsid w:val="002F6C3E"/>
    <w:pPr>
      <w:widowControl/>
      <w:pBdr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27">
    <w:name w:val="xl27"/>
    <w:basedOn w:val="a2"/>
    <w:rsid w:val="002F6C3E"/>
    <w:pPr>
      <w:widowControl/>
      <w:pBdr>
        <w:lef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28">
    <w:name w:val="xl28"/>
    <w:basedOn w:val="a2"/>
    <w:rsid w:val="002F6C3E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29">
    <w:name w:val="xl29"/>
    <w:basedOn w:val="a2"/>
    <w:rsid w:val="002F6C3E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0">
    <w:name w:val="xl30"/>
    <w:basedOn w:val="a2"/>
    <w:rsid w:val="002F6C3E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1">
    <w:name w:val="xl31"/>
    <w:basedOn w:val="a2"/>
    <w:rsid w:val="002F6C3E"/>
    <w:pPr>
      <w:widowControl/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2">
    <w:name w:val="xl32"/>
    <w:basedOn w:val="a2"/>
    <w:rsid w:val="002F6C3E"/>
    <w:pPr>
      <w:widowControl/>
      <w:pBdr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3">
    <w:name w:val="xl33"/>
    <w:basedOn w:val="a2"/>
    <w:rsid w:val="002F6C3E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4">
    <w:name w:val="xl34"/>
    <w:basedOn w:val="a2"/>
    <w:rsid w:val="002F6C3E"/>
    <w:pPr>
      <w:widowControl/>
      <w:pBdr>
        <w:left w:val="single" w:sz="4" w:space="0" w:color="auto"/>
      </w:pBdr>
      <w:spacing w:before="100" w:beforeAutospacing="1" w:after="100" w:afterAutospacing="1" w:line="240" w:lineRule="auto"/>
      <w:jc w:val="right"/>
    </w:pPr>
    <w:rPr>
      <w:rFonts w:ascii="宋体" w:hAnsi="宋体"/>
      <w:kern w:val="0"/>
      <w:szCs w:val="21"/>
    </w:rPr>
  </w:style>
  <w:style w:type="paragraph" w:customStyle="1" w:styleId="xl35">
    <w:name w:val="xl35"/>
    <w:basedOn w:val="a2"/>
    <w:rsid w:val="002F6C3E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宋体" w:hAnsi="宋体"/>
      <w:kern w:val="0"/>
      <w:szCs w:val="21"/>
    </w:rPr>
  </w:style>
  <w:style w:type="paragraph" w:customStyle="1" w:styleId="xl36">
    <w:name w:val="xl36"/>
    <w:basedOn w:val="a2"/>
    <w:rsid w:val="002F6C3E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b/>
      <w:bCs/>
      <w:kern w:val="0"/>
      <w:szCs w:val="21"/>
    </w:rPr>
  </w:style>
  <w:style w:type="paragraph" w:customStyle="1" w:styleId="xl37">
    <w:name w:val="xl37"/>
    <w:basedOn w:val="a2"/>
    <w:rsid w:val="002F6C3E"/>
    <w:pPr>
      <w:widowControl/>
      <w:pBdr>
        <w:top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b/>
      <w:bCs/>
      <w:kern w:val="0"/>
      <w:szCs w:val="21"/>
    </w:rPr>
  </w:style>
  <w:style w:type="paragraph" w:customStyle="1" w:styleId="xl38">
    <w:name w:val="xl38"/>
    <w:basedOn w:val="a2"/>
    <w:rsid w:val="002F6C3E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b/>
      <w:bCs/>
      <w:kern w:val="0"/>
      <w:szCs w:val="21"/>
    </w:rPr>
  </w:style>
  <w:style w:type="paragraph" w:customStyle="1" w:styleId="xl39">
    <w:name w:val="xl39"/>
    <w:basedOn w:val="a2"/>
    <w:rsid w:val="002F6C3E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0">
    <w:name w:val="xl40"/>
    <w:basedOn w:val="a2"/>
    <w:rsid w:val="002F6C3E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1">
    <w:name w:val="xl41"/>
    <w:basedOn w:val="a2"/>
    <w:rsid w:val="002F6C3E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2">
    <w:name w:val="xl42"/>
    <w:basedOn w:val="a2"/>
    <w:rsid w:val="002F6C3E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3">
    <w:name w:val="xl43"/>
    <w:basedOn w:val="a2"/>
    <w:rsid w:val="002F6C3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4">
    <w:name w:val="xl44"/>
    <w:basedOn w:val="a2"/>
    <w:rsid w:val="002F6C3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5">
    <w:name w:val="xl45"/>
    <w:basedOn w:val="a2"/>
    <w:rsid w:val="002F6C3E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6">
    <w:name w:val="xl46"/>
    <w:basedOn w:val="a2"/>
    <w:rsid w:val="002F6C3E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7">
    <w:name w:val="xl47"/>
    <w:basedOn w:val="a2"/>
    <w:rsid w:val="002F6C3E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8">
    <w:name w:val="xl48"/>
    <w:basedOn w:val="a2"/>
    <w:rsid w:val="002F6C3E"/>
    <w:pPr>
      <w:widowControl/>
      <w:pBdr>
        <w:lef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49">
    <w:name w:val="xl49"/>
    <w:basedOn w:val="a2"/>
    <w:rsid w:val="002F6C3E"/>
    <w:pPr>
      <w:widowControl/>
      <w:pBdr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50">
    <w:name w:val="xl50"/>
    <w:basedOn w:val="a2"/>
    <w:rsid w:val="002F6C3E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51">
    <w:name w:val="xl51"/>
    <w:basedOn w:val="a2"/>
    <w:rsid w:val="002F6C3E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52">
    <w:name w:val="xl52"/>
    <w:basedOn w:val="a2"/>
    <w:rsid w:val="002F6C3E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3">
    <w:name w:val="xl53"/>
    <w:basedOn w:val="a2"/>
    <w:rsid w:val="002F6C3E"/>
    <w:pPr>
      <w:widowControl/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4">
    <w:name w:val="xl54"/>
    <w:basedOn w:val="a2"/>
    <w:rsid w:val="002F6C3E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5">
    <w:name w:val="xl55"/>
    <w:basedOn w:val="a2"/>
    <w:rsid w:val="002F6C3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6">
    <w:name w:val="xl56"/>
    <w:basedOn w:val="a2"/>
    <w:rsid w:val="002F6C3E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7">
    <w:name w:val="xl57"/>
    <w:basedOn w:val="a2"/>
    <w:rsid w:val="002F6C3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8">
    <w:name w:val="xl58"/>
    <w:basedOn w:val="a2"/>
    <w:rsid w:val="002F6C3E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9">
    <w:name w:val="xl59"/>
    <w:basedOn w:val="a2"/>
    <w:rsid w:val="002F6C3E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60">
    <w:name w:val="xl60"/>
    <w:basedOn w:val="a2"/>
    <w:rsid w:val="002F6C3E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61">
    <w:name w:val="xl61"/>
    <w:basedOn w:val="a2"/>
    <w:rsid w:val="002F6C3E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kern w:val="0"/>
      <w:szCs w:val="21"/>
    </w:rPr>
  </w:style>
  <w:style w:type="paragraph" w:customStyle="1" w:styleId="xl62">
    <w:name w:val="xl62"/>
    <w:basedOn w:val="a2"/>
    <w:rsid w:val="002F6C3E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kern w:val="0"/>
      <w:szCs w:val="21"/>
    </w:rPr>
  </w:style>
  <w:style w:type="paragraph" w:customStyle="1" w:styleId="xl63">
    <w:name w:val="xl63"/>
    <w:basedOn w:val="a2"/>
    <w:rsid w:val="002F6C3E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kern w:val="0"/>
      <w:szCs w:val="21"/>
    </w:rPr>
  </w:style>
  <w:style w:type="paragraph" w:customStyle="1" w:styleId="xl64">
    <w:name w:val="xl64"/>
    <w:basedOn w:val="a2"/>
    <w:rsid w:val="002F6C3E"/>
    <w:pPr>
      <w:widowControl/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xl65">
    <w:name w:val="xl65"/>
    <w:basedOn w:val="a2"/>
    <w:rsid w:val="002F6C3E"/>
    <w:pPr>
      <w:widowControl/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xl66">
    <w:name w:val="xl66"/>
    <w:basedOn w:val="a2"/>
    <w:rsid w:val="002F6C3E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xl67">
    <w:name w:val="xl67"/>
    <w:basedOn w:val="a2"/>
    <w:rsid w:val="002F6C3E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68">
    <w:name w:val="xl68"/>
    <w:basedOn w:val="a2"/>
    <w:rsid w:val="002F6C3E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69">
    <w:name w:val="xl69"/>
    <w:basedOn w:val="a2"/>
    <w:rsid w:val="002F6C3E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70">
    <w:name w:val="xl70"/>
    <w:basedOn w:val="a2"/>
    <w:rsid w:val="002F6C3E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71">
    <w:name w:val="xl71"/>
    <w:basedOn w:val="a2"/>
    <w:rsid w:val="002F6C3E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font10">
    <w:name w:val="font10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 w:val="32"/>
      <w:szCs w:val="32"/>
    </w:rPr>
  </w:style>
  <w:style w:type="paragraph" w:styleId="af6">
    <w:name w:val="Body Text Indent"/>
    <w:basedOn w:val="a2"/>
    <w:rsid w:val="002F6C3E"/>
    <w:pPr>
      <w:spacing w:line="240" w:lineRule="auto"/>
      <w:ind w:left="840" w:firstLine="480"/>
    </w:pPr>
    <w:rPr>
      <w:rFonts w:ascii="Arial" w:hAnsi="Arial"/>
      <w:sz w:val="24"/>
      <w:szCs w:val="24"/>
    </w:rPr>
  </w:style>
  <w:style w:type="paragraph" w:styleId="22">
    <w:name w:val="List Bullet 2"/>
    <w:basedOn w:val="a"/>
    <w:autoRedefine/>
    <w:rsid w:val="002F6C3E"/>
    <w:pPr>
      <w:numPr>
        <w:numId w:val="0"/>
      </w:numPr>
      <w:tabs>
        <w:tab w:val="num" w:pos="845"/>
      </w:tabs>
      <w:spacing w:after="220" w:line="220" w:lineRule="atLeast"/>
      <w:ind w:left="2160" w:right="720" w:hangingChars="200" w:hanging="420"/>
    </w:pPr>
    <w:rPr>
      <w:rFonts w:ascii="Times New Roman" w:hAnsi="Times New Roman"/>
      <w:sz w:val="21"/>
      <w:szCs w:val="20"/>
    </w:rPr>
  </w:style>
  <w:style w:type="paragraph" w:styleId="a">
    <w:name w:val="List Bullet"/>
    <w:basedOn w:val="a2"/>
    <w:autoRedefine/>
    <w:rsid w:val="002F6C3E"/>
    <w:pPr>
      <w:numPr>
        <w:numId w:val="3"/>
      </w:numPr>
      <w:spacing w:line="240" w:lineRule="auto"/>
    </w:pPr>
    <w:rPr>
      <w:rFonts w:ascii="Arial" w:hAnsi="Arial"/>
      <w:sz w:val="24"/>
      <w:szCs w:val="24"/>
    </w:rPr>
  </w:style>
  <w:style w:type="paragraph" w:styleId="31">
    <w:name w:val="Body Text Indent 3"/>
    <w:basedOn w:val="a2"/>
    <w:rsid w:val="002F6C3E"/>
    <w:pPr>
      <w:spacing w:line="240" w:lineRule="auto"/>
      <w:ind w:firstLine="480"/>
    </w:pPr>
    <w:rPr>
      <w:sz w:val="24"/>
    </w:rPr>
  </w:style>
  <w:style w:type="character" w:styleId="af7">
    <w:name w:val="Strong"/>
    <w:qFormat/>
    <w:rsid w:val="002F6C3E"/>
    <w:rPr>
      <w:b/>
      <w:bCs/>
    </w:rPr>
  </w:style>
  <w:style w:type="character" w:styleId="af8">
    <w:name w:val="Emphasis"/>
    <w:qFormat/>
    <w:rsid w:val="002F6C3E"/>
    <w:rPr>
      <w:i/>
      <w:iCs/>
    </w:rPr>
  </w:style>
  <w:style w:type="character" w:customStyle="1" w:styleId="af9">
    <w:name w:val="已访问的超链接"/>
    <w:rsid w:val="002F6C3E"/>
    <w:rPr>
      <w:color w:val="800080"/>
      <w:u w:val="single"/>
    </w:rPr>
  </w:style>
  <w:style w:type="paragraph" w:customStyle="1" w:styleId="11">
    <w:name w:val="编号1"/>
    <w:basedOn w:val="a2"/>
    <w:rsid w:val="002F6C3E"/>
    <w:pPr>
      <w:tabs>
        <w:tab w:val="num" w:pos="620"/>
        <w:tab w:val="left" w:pos="840"/>
      </w:tabs>
      <w:ind w:left="620" w:hanging="420"/>
    </w:pPr>
    <w:rPr>
      <w:szCs w:val="24"/>
    </w:rPr>
  </w:style>
  <w:style w:type="paragraph" w:customStyle="1" w:styleId="font12">
    <w:name w:val="font12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kern w:val="0"/>
      <w:sz w:val="14"/>
      <w:szCs w:val="14"/>
    </w:rPr>
  </w:style>
  <w:style w:type="paragraph" w:customStyle="1" w:styleId="font13">
    <w:name w:val="font13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kern w:val="0"/>
      <w:szCs w:val="21"/>
      <w:u w:val="single"/>
    </w:rPr>
  </w:style>
  <w:style w:type="paragraph" w:customStyle="1" w:styleId="xl72">
    <w:name w:val="xl72"/>
    <w:basedOn w:val="style0"/>
    <w:rsid w:val="002F6C3E"/>
    <w:pPr>
      <w:pBdr>
        <w:top w:val="single" w:sz="4" w:space="0" w:color="auto"/>
        <w:bottom w:val="single" w:sz="4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style0">
    <w:name w:val="style0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bottom"/>
    </w:pPr>
    <w:rPr>
      <w:kern w:val="0"/>
      <w:sz w:val="24"/>
      <w:szCs w:val="24"/>
    </w:rPr>
  </w:style>
  <w:style w:type="paragraph" w:customStyle="1" w:styleId="xl73">
    <w:name w:val="xl73"/>
    <w:basedOn w:val="style0"/>
    <w:rsid w:val="002F6C3E"/>
    <w:pPr>
      <w:textAlignment w:val="top"/>
    </w:pPr>
    <w:rPr>
      <w:rFonts w:ascii="宋体" w:hAnsi="宋体"/>
      <w:sz w:val="21"/>
      <w:szCs w:val="21"/>
    </w:rPr>
  </w:style>
  <w:style w:type="paragraph" w:customStyle="1" w:styleId="xl74">
    <w:name w:val="xl74"/>
    <w:basedOn w:val="style0"/>
    <w:rsid w:val="002F6C3E"/>
    <w:pPr>
      <w:textAlignment w:val="top"/>
    </w:pPr>
    <w:rPr>
      <w:sz w:val="21"/>
      <w:szCs w:val="21"/>
    </w:rPr>
  </w:style>
  <w:style w:type="paragraph" w:customStyle="1" w:styleId="xl75">
    <w:name w:val="xl75"/>
    <w:basedOn w:val="style0"/>
    <w:rsid w:val="002F6C3E"/>
    <w:pPr>
      <w:textAlignment w:val="top"/>
    </w:pPr>
    <w:rPr>
      <w:rFonts w:ascii="宋体" w:hAnsi="宋体"/>
      <w:sz w:val="21"/>
      <w:szCs w:val="21"/>
    </w:rPr>
  </w:style>
  <w:style w:type="paragraph" w:customStyle="1" w:styleId="xl76">
    <w:name w:val="xl76"/>
    <w:basedOn w:val="style0"/>
    <w:rsid w:val="002F6C3E"/>
    <w:pPr>
      <w:pBdr>
        <w:top w:val="single" w:sz="4" w:space="0" w:color="auto"/>
        <w:bottom w:val="single" w:sz="8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77">
    <w:name w:val="xl77"/>
    <w:basedOn w:val="style0"/>
    <w:rsid w:val="002F6C3E"/>
    <w:pPr>
      <w:pBdr>
        <w:bottom w:val="single" w:sz="8" w:space="0" w:color="auto"/>
      </w:pBdr>
      <w:textAlignment w:val="top"/>
    </w:pPr>
    <w:rPr>
      <w:b/>
      <w:bCs/>
      <w:sz w:val="21"/>
      <w:szCs w:val="21"/>
    </w:rPr>
  </w:style>
  <w:style w:type="paragraph" w:customStyle="1" w:styleId="xl78">
    <w:name w:val="xl78"/>
    <w:basedOn w:val="style0"/>
    <w:rsid w:val="002F6C3E"/>
    <w:pPr>
      <w:pBdr>
        <w:bottom w:val="single" w:sz="8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79">
    <w:name w:val="xl79"/>
    <w:basedOn w:val="style0"/>
    <w:rsid w:val="002F6C3E"/>
    <w:pPr>
      <w:pBdr>
        <w:bottom w:val="single" w:sz="8" w:space="0" w:color="auto"/>
      </w:pBdr>
      <w:jc w:val="center"/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80">
    <w:name w:val="xl80"/>
    <w:basedOn w:val="style0"/>
    <w:rsid w:val="002F6C3E"/>
    <w:pPr>
      <w:pBdr>
        <w:bottom w:val="single" w:sz="8" w:space="0" w:color="auto"/>
        <w:right w:val="single" w:sz="4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81">
    <w:name w:val="xl81"/>
    <w:basedOn w:val="style0"/>
    <w:rsid w:val="002F6C3E"/>
    <w:pPr>
      <w:textAlignment w:val="auto"/>
    </w:pPr>
    <w:rPr>
      <w:rFonts w:ascii="宋体" w:hAnsi="宋体"/>
      <w:sz w:val="21"/>
      <w:szCs w:val="21"/>
    </w:rPr>
  </w:style>
  <w:style w:type="paragraph" w:customStyle="1" w:styleId="xl82">
    <w:name w:val="xl82"/>
    <w:basedOn w:val="style0"/>
    <w:rsid w:val="002F6C3E"/>
    <w:pPr>
      <w:pBdr>
        <w:left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3">
    <w:name w:val="xl83"/>
    <w:basedOn w:val="style0"/>
    <w:rsid w:val="002F6C3E"/>
    <w:pPr>
      <w:jc w:val="right"/>
      <w:textAlignment w:val="auto"/>
    </w:pPr>
    <w:rPr>
      <w:rFonts w:ascii="宋体" w:hAnsi="宋体"/>
      <w:sz w:val="21"/>
      <w:szCs w:val="21"/>
    </w:rPr>
  </w:style>
  <w:style w:type="paragraph" w:customStyle="1" w:styleId="xl84">
    <w:name w:val="xl84"/>
    <w:basedOn w:val="style0"/>
    <w:rsid w:val="002F6C3E"/>
    <w:pPr>
      <w:pBdr>
        <w:bottom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5">
    <w:name w:val="xl85"/>
    <w:basedOn w:val="style0"/>
    <w:rsid w:val="002F6C3E"/>
    <w:pP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6">
    <w:name w:val="xl86"/>
    <w:basedOn w:val="style0"/>
    <w:rsid w:val="002F6C3E"/>
    <w:pPr>
      <w:pBdr>
        <w:right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7">
    <w:name w:val="xl87"/>
    <w:basedOn w:val="style0"/>
    <w:rsid w:val="002F6C3E"/>
    <w:pPr>
      <w:pBdr>
        <w:top w:val="single" w:sz="4" w:space="0" w:color="auto"/>
        <w:bottom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8">
    <w:name w:val="xl88"/>
    <w:basedOn w:val="style0"/>
    <w:rsid w:val="002F6C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auto"/>
    </w:pPr>
    <w:rPr>
      <w:rFonts w:ascii="宋体" w:hAnsi="宋体"/>
      <w:sz w:val="21"/>
      <w:szCs w:val="21"/>
    </w:rPr>
  </w:style>
  <w:style w:type="paragraph" w:customStyle="1" w:styleId="xl89">
    <w:name w:val="xl89"/>
    <w:basedOn w:val="style0"/>
    <w:rsid w:val="002F6C3E"/>
    <w:pPr>
      <w:pBdr>
        <w:top w:val="single" w:sz="4" w:space="0" w:color="auto"/>
        <w:left w:val="single" w:sz="4" w:space="0" w:color="auto"/>
        <w:right w:val="single" w:sz="4" w:space="0" w:color="auto"/>
      </w:pBdr>
      <w:jc w:val="center"/>
      <w:textAlignment w:val="auto"/>
    </w:pPr>
    <w:rPr>
      <w:rFonts w:ascii="宋体" w:hAnsi="宋体"/>
      <w:sz w:val="21"/>
      <w:szCs w:val="21"/>
    </w:rPr>
  </w:style>
  <w:style w:type="paragraph" w:customStyle="1" w:styleId="font11">
    <w:name w:val="font11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font512344">
    <w:name w:val="font5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font612344">
    <w:name w:val="font6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Cs w:val="21"/>
    </w:rPr>
  </w:style>
  <w:style w:type="paragraph" w:customStyle="1" w:styleId="font712344">
    <w:name w:val="font7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kern w:val="0"/>
      <w:szCs w:val="21"/>
    </w:rPr>
  </w:style>
  <w:style w:type="paragraph" w:customStyle="1" w:styleId="font812344">
    <w:name w:val="font8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kern w:val="0"/>
      <w:szCs w:val="21"/>
      <w:u w:val="single"/>
    </w:rPr>
  </w:style>
  <w:style w:type="paragraph" w:customStyle="1" w:styleId="font912344">
    <w:name w:val="font9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Cs w:val="21"/>
    </w:rPr>
  </w:style>
  <w:style w:type="paragraph" w:customStyle="1" w:styleId="font1012344">
    <w:name w:val="font10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Cs w:val="21"/>
    </w:rPr>
  </w:style>
  <w:style w:type="paragraph" w:customStyle="1" w:styleId="font1112344">
    <w:name w:val="font11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font1212344">
    <w:name w:val="font12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 w:val="32"/>
      <w:szCs w:val="32"/>
    </w:rPr>
  </w:style>
  <w:style w:type="paragraph" w:customStyle="1" w:styleId="font1312344">
    <w:name w:val="font13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Cs w:val="21"/>
      <w:u w:val="single"/>
    </w:rPr>
  </w:style>
  <w:style w:type="paragraph" w:customStyle="1" w:styleId="xl2412344">
    <w:name w:val="xl24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2512344">
    <w:name w:val="xl25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2612344">
    <w:name w:val="xl26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2712344">
    <w:name w:val="xl2712344"/>
    <w:basedOn w:val="a2"/>
    <w:rsid w:val="002F6C3E"/>
    <w:pPr>
      <w:widowControl/>
      <w:spacing w:before="100" w:beforeAutospacing="1" w:after="100" w:afterAutospacing="1" w:line="240" w:lineRule="auto"/>
      <w:jc w:val="righ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2812344">
    <w:name w:val="xl2812344"/>
    <w:basedOn w:val="a2"/>
    <w:rsid w:val="002F6C3E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2912344">
    <w:name w:val="xl2912344"/>
    <w:basedOn w:val="a2"/>
    <w:rsid w:val="002F6C3E"/>
    <w:pPr>
      <w:widowControl/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3012344">
    <w:name w:val="xl30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3112344">
    <w:name w:val="xl3112344"/>
    <w:basedOn w:val="a2"/>
    <w:rsid w:val="002F6C3E"/>
    <w:pPr>
      <w:widowControl/>
      <w:pBdr>
        <w:top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3212344">
    <w:name w:val="xl32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top"/>
    </w:pPr>
    <w:rPr>
      <w:rFonts w:ascii="宋体" w:hAnsi="宋体" w:hint="eastAsia"/>
      <w:kern w:val="0"/>
      <w:szCs w:val="21"/>
    </w:rPr>
  </w:style>
  <w:style w:type="paragraph" w:customStyle="1" w:styleId="xl3312344">
    <w:name w:val="xl33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3412344">
    <w:name w:val="xl34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512344">
    <w:name w:val="xl35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612344">
    <w:name w:val="xl3612344"/>
    <w:basedOn w:val="a2"/>
    <w:rsid w:val="002F6C3E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712344">
    <w:name w:val="xl3712344"/>
    <w:basedOn w:val="a2"/>
    <w:rsid w:val="002F6C3E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812344">
    <w:name w:val="xl38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3912344">
    <w:name w:val="xl3912344"/>
    <w:basedOn w:val="a2"/>
    <w:rsid w:val="002F6C3E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012344">
    <w:name w:val="xl4012344"/>
    <w:basedOn w:val="a2"/>
    <w:rsid w:val="002F6C3E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112344">
    <w:name w:val="xl4112344"/>
    <w:basedOn w:val="a2"/>
    <w:rsid w:val="002F6C3E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212344">
    <w:name w:val="xl4212344"/>
    <w:basedOn w:val="a2"/>
    <w:rsid w:val="002F6C3E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312344">
    <w:name w:val="xl43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宋体" w:hAnsi="宋体" w:hint="eastAsia"/>
      <w:kern w:val="0"/>
      <w:szCs w:val="21"/>
    </w:rPr>
  </w:style>
  <w:style w:type="paragraph" w:customStyle="1" w:styleId="xl4412344">
    <w:name w:val="xl44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512344">
    <w:name w:val="xl45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612344">
    <w:name w:val="xl46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4712344">
    <w:name w:val="xl47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4812344">
    <w:name w:val="xl48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4912344">
    <w:name w:val="xl4912344"/>
    <w:basedOn w:val="a2"/>
    <w:rsid w:val="002F6C3E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5012344">
    <w:name w:val="xl5012344"/>
    <w:basedOn w:val="a2"/>
    <w:rsid w:val="002F6C3E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5112344">
    <w:name w:val="xl5112344"/>
    <w:basedOn w:val="a2"/>
    <w:rsid w:val="002F6C3E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5212344">
    <w:name w:val="xl52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5312344">
    <w:name w:val="xl5312344"/>
    <w:basedOn w:val="a2"/>
    <w:rsid w:val="002F6C3E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b/>
      <w:bCs/>
      <w:kern w:val="0"/>
      <w:szCs w:val="21"/>
    </w:rPr>
  </w:style>
  <w:style w:type="paragraph" w:customStyle="1" w:styleId="xl5412344">
    <w:name w:val="xl5412344"/>
    <w:basedOn w:val="a2"/>
    <w:rsid w:val="002F6C3E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b/>
      <w:bCs/>
      <w:kern w:val="0"/>
      <w:szCs w:val="21"/>
    </w:rPr>
  </w:style>
  <w:style w:type="paragraph" w:customStyle="1" w:styleId="xl5612344">
    <w:name w:val="xl56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top"/>
    </w:pPr>
    <w:rPr>
      <w:rFonts w:ascii="宋体" w:hAnsi="宋体" w:hint="eastAsia"/>
      <w:b/>
      <w:bCs/>
      <w:kern w:val="0"/>
      <w:szCs w:val="21"/>
    </w:rPr>
  </w:style>
  <w:style w:type="paragraph" w:customStyle="1" w:styleId="xl5712344">
    <w:name w:val="xl57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5812344">
    <w:name w:val="xl58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top"/>
    </w:pPr>
    <w:rPr>
      <w:kern w:val="0"/>
      <w:szCs w:val="21"/>
    </w:rPr>
  </w:style>
  <w:style w:type="paragraph" w:customStyle="1" w:styleId="xl5912344">
    <w:name w:val="xl5912344"/>
    <w:basedOn w:val="a2"/>
    <w:rsid w:val="002F6C3E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6012344">
    <w:name w:val="xl6012344"/>
    <w:basedOn w:val="a2"/>
    <w:rsid w:val="002F6C3E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6112344">
    <w:name w:val="xl6112344"/>
    <w:basedOn w:val="a2"/>
    <w:rsid w:val="002F6C3E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6212344">
    <w:name w:val="xl62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6312344">
    <w:name w:val="xl6312344"/>
    <w:basedOn w:val="a2"/>
    <w:rsid w:val="002F6C3E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6412344">
    <w:name w:val="xl64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b/>
      <w:bCs/>
      <w:kern w:val="0"/>
      <w:szCs w:val="21"/>
    </w:rPr>
  </w:style>
  <w:style w:type="paragraph" w:customStyle="1" w:styleId="xl6512344">
    <w:name w:val="xl65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6612344">
    <w:name w:val="xl6612344"/>
    <w:basedOn w:val="a2"/>
    <w:rsid w:val="002F6C3E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b/>
      <w:bCs/>
      <w:kern w:val="0"/>
      <w:szCs w:val="21"/>
    </w:rPr>
  </w:style>
  <w:style w:type="paragraph" w:customStyle="1" w:styleId="xl6712344">
    <w:name w:val="xl67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6812344">
    <w:name w:val="xl68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6912344">
    <w:name w:val="xl69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hint="eastAsia"/>
      <w:kern w:val="0"/>
      <w:szCs w:val="21"/>
    </w:rPr>
  </w:style>
  <w:style w:type="paragraph" w:customStyle="1" w:styleId="xl7012344">
    <w:name w:val="xl70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112344">
    <w:name w:val="xl71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7212344">
    <w:name w:val="xl7212344"/>
    <w:basedOn w:val="a2"/>
    <w:rsid w:val="002F6C3E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312344">
    <w:name w:val="xl73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hint="eastAsia"/>
      <w:kern w:val="0"/>
      <w:szCs w:val="21"/>
    </w:rPr>
  </w:style>
  <w:style w:type="paragraph" w:customStyle="1" w:styleId="xl7412344">
    <w:name w:val="xl74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7512344">
    <w:name w:val="xl7512344"/>
    <w:basedOn w:val="a2"/>
    <w:rsid w:val="002F6C3E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7612344">
    <w:name w:val="xl7612344"/>
    <w:basedOn w:val="a2"/>
    <w:rsid w:val="002F6C3E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7712344">
    <w:name w:val="xl7712344"/>
    <w:basedOn w:val="a2"/>
    <w:rsid w:val="002F6C3E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7812344">
    <w:name w:val="xl7812344"/>
    <w:basedOn w:val="a2"/>
    <w:rsid w:val="002F6C3E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912344">
    <w:name w:val="xl79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8012344">
    <w:name w:val="xl80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8112344">
    <w:name w:val="xl8112344"/>
    <w:basedOn w:val="a2"/>
    <w:rsid w:val="002F6C3E"/>
    <w:pPr>
      <w:widowControl/>
      <w:pBdr>
        <w:top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8212344">
    <w:name w:val="xl8212344"/>
    <w:basedOn w:val="a2"/>
    <w:rsid w:val="002F6C3E"/>
    <w:pPr>
      <w:widowControl/>
      <w:pBdr>
        <w:top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8312344">
    <w:name w:val="xl8312344"/>
    <w:basedOn w:val="a2"/>
    <w:rsid w:val="002F6C3E"/>
    <w:pPr>
      <w:widowControl/>
      <w:pBdr>
        <w:top w:val="single" w:sz="4" w:space="1" w:color="auto"/>
        <w:left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8412344">
    <w:name w:val="xl84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8512344">
    <w:name w:val="xl8512344"/>
    <w:basedOn w:val="a2"/>
    <w:rsid w:val="002F6C3E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8612344">
    <w:name w:val="xl8612344"/>
    <w:basedOn w:val="a2"/>
    <w:rsid w:val="002F6C3E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8712344">
    <w:name w:val="xl8712344"/>
    <w:basedOn w:val="a2"/>
    <w:rsid w:val="002F6C3E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8812344">
    <w:name w:val="xl88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b/>
      <w:bCs/>
      <w:kern w:val="0"/>
      <w:szCs w:val="21"/>
    </w:rPr>
  </w:style>
  <w:style w:type="paragraph" w:customStyle="1" w:styleId="xl8912344">
    <w:name w:val="xl89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styleId="afa">
    <w:name w:val="Title"/>
    <w:basedOn w:val="a2"/>
    <w:qFormat/>
    <w:rsid w:val="002F6C3E"/>
    <w:pPr>
      <w:spacing w:before="240" w:after="60" w:line="240" w:lineRule="auto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3">
    <w:name w:val="Body Text 2"/>
    <w:basedOn w:val="a2"/>
    <w:rsid w:val="002F6C3E"/>
    <w:pPr>
      <w:spacing w:line="240" w:lineRule="auto"/>
    </w:pPr>
    <w:rPr>
      <w:rFonts w:ascii="宋体" w:hAnsi="宋体"/>
      <w:color w:val="0000FF"/>
    </w:rPr>
  </w:style>
  <w:style w:type="paragraph" w:customStyle="1" w:styleId="afb">
    <w:name w:val="文档正文"/>
    <w:basedOn w:val="a2"/>
    <w:rsid w:val="002F6C3E"/>
    <w:pPr>
      <w:spacing w:line="240" w:lineRule="auto"/>
    </w:pPr>
    <w:rPr>
      <w:rFonts w:ascii="宋体"/>
      <w:sz w:val="24"/>
    </w:rPr>
  </w:style>
  <w:style w:type="paragraph" w:customStyle="1" w:styleId="12">
    <w:name w:val="1级 条"/>
    <w:basedOn w:val="a2"/>
    <w:rsid w:val="002F6C3E"/>
    <w:pPr>
      <w:spacing w:line="240" w:lineRule="auto"/>
    </w:pPr>
    <w:rPr>
      <w:b/>
      <w:sz w:val="28"/>
    </w:rPr>
  </w:style>
  <w:style w:type="paragraph" w:customStyle="1" w:styleId="24">
    <w:name w:val="2级 条"/>
    <w:basedOn w:val="a2"/>
    <w:rsid w:val="002F6C3E"/>
    <w:pPr>
      <w:spacing w:line="240" w:lineRule="auto"/>
    </w:pPr>
    <w:rPr>
      <w:sz w:val="28"/>
    </w:rPr>
  </w:style>
  <w:style w:type="paragraph" w:styleId="HTML0">
    <w:name w:val="HTML Preformatted"/>
    <w:basedOn w:val="a2"/>
    <w:rsid w:val="002F6C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黑体" w:eastAsia="黑体" w:hAnsi="Courier New" w:cs="Courier New"/>
      <w:color w:val="000000"/>
      <w:kern w:val="0"/>
      <w:sz w:val="20"/>
    </w:rPr>
  </w:style>
  <w:style w:type="paragraph" w:customStyle="1" w:styleId="font">
    <w:name w:val="font"/>
    <w:basedOn w:val="a2"/>
    <w:rsid w:val="002F6C3E"/>
    <w:pPr>
      <w:widowControl/>
      <w:spacing w:before="100" w:beforeAutospacing="1" w:after="100" w:afterAutospacing="1" w:line="280" w:lineRule="atLeast"/>
      <w:jc w:val="left"/>
    </w:pPr>
    <w:rPr>
      <w:rFonts w:ascii="宋体" w:hAnsi="宋体"/>
      <w:color w:val="000000"/>
      <w:kern w:val="0"/>
      <w:sz w:val="18"/>
      <w:szCs w:val="18"/>
    </w:rPr>
  </w:style>
  <w:style w:type="character" w:customStyle="1" w:styleId="llyf141">
    <w:name w:val="llyf141"/>
    <w:rsid w:val="002F6C3E"/>
    <w:rPr>
      <w:sz w:val="21"/>
      <w:szCs w:val="21"/>
    </w:rPr>
  </w:style>
  <w:style w:type="paragraph" w:customStyle="1" w:styleId="afc">
    <w:name w:val="附表"/>
    <w:basedOn w:val="af"/>
    <w:autoRedefine/>
    <w:rsid w:val="002F6C3E"/>
    <w:pPr>
      <w:tabs>
        <w:tab w:val="num" w:pos="1500"/>
      </w:tabs>
      <w:spacing w:before="80" w:after="80" w:line="240" w:lineRule="auto"/>
      <w:ind w:left="839" w:hanging="419"/>
      <w:jc w:val="left"/>
    </w:pPr>
    <w:rPr>
      <w:rFonts w:eastAsia="宋体"/>
      <w:bCs/>
      <w:sz w:val="28"/>
    </w:rPr>
  </w:style>
  <w:style w:type="paragraph" w:customStyle="1" w:styleId="afd">
    <w:name w:val="标准"/>
    <w:basedOn w:val="a2"/>
    <w:rsid w:val="002F6C3E"/>
    <w:pPr>
      <w:adjustRightInd w:val="0"/>
      <w:spacing w:line="312" w:lineRule="atLeast"/>
      <w:textAlignment w:val="baseline"/>
    </w:pPr>
    <w:rPr>
      <w:kern w:val="0"/>
      <w:sz w:val="24"/>
    </w:rPr>
  </w:style>
  <w:style w:type="paragraph" w:customStyle="1" w:styleId="13">
    <w:name w:val="正文1"/>
    <w:basedOn w:val="a2"/>
    <w:rsid w:val="002F6C3E"/>
    <w:pPr>
      <w:spacing w:afterLines="50" w:after="156" w:line="240" w:lineRule="auto"/>
    </w:pPr>
    <w:rPr>
      <w:szCs w:val="24"/>
    </w:rPr>
  </w:style>
  <w:style w:type="paragraph" w:customStyle="1" w:styleId="25">
    <w:name w:val="级别2"/>
    <w:basedOn w:val="a2"/>
    <w:rsid w:val="002F6C3E"/>
    <w:pPr>
      <w:tabs>
        <w:tab w:val="num" w:pos="1260"/>
      </w:tabs>
      <w:spacing w:afterLines="50" w:after="156" w:line="240" w:lineRule="auto"/>
      <w:ind w:left="1260" w:hanging="420"/>
    </w:pPr>
    <w:rPr>
      <w:szCs w:val="24"/>
    </w:rPr>
  </w:style>
  <w:style w:type="paragraph" w:customStyle="1" w:styleId="14">
    <w:name w:val="级别1"/>
    <w:basedOn w:val="a2"/>
    <w:rsid w:val="002F6C3E"/>
    <w:pPr>
      <w:tabs>
        <w:tab w:val="num" w:pos="360"/>
        <w:tab w:val="num" w:pos="432"/>
      </w:tabs>
      <w:spacing w:beforeLines="50" w:before="156" w:line="264" w:lineRule="auto"/>
    </w:pPr>
    <w:rPr>
      <w:szCs w:val="24"/>
    </w:rPr>
  </w:style>
  <w:style w:type="paragraph" w:customStyle="1" w:styleId="15">
    <w:name w:val="列表1"/>
    <w:basedOn w:val="a2"/>
    <w:rsid w:val="002F6C3E"/>
    <w:pPr>
      <w:tabs>
        <w:tab w:val="num" w:pos="360"/>
      </w:tabs>
      <w:spacing w:afterLines="50" w:after="156" w:line="240" w:lineRule="auto"/>
    </w:pPr>
    <w:rPr>
      <w:szCs w:val="24"/>
    </w:rPr>
  </w:style>
  <w:style w:type="paragraph" w:customStyle="1" w:styleId="afe">
    <w:name w:val="专有名词"/>
    <w:basedOn w:val="a2"/>
    <w:rsid w:val="002F6C3E"/>
    <w:pPr>
      <w:spacing w:afterLines="100" w:after="312" w:line="240" w:lineRule="auto"/>
    </w:pPr>
    <w:rPr>
      <w:b/>
      <w:bCs/>
      <w:szCs w:val="24"/>
    </w:rPr>
  </w:style>
  <w:style w:type="paragraph" w:customStyle="1" w:styleId="aff">
    <w:name w:val="段"/>
    <w:rsid w:val="00882B20"/>
    <w:pPr>
      <w:autoSpaceDE w:val="0"/>
      <w:autoSpaceDN w:val="0"/>
      <w:ind w:firstLine="200"/>
      <w:jc w:val="both"/>
    </w:pPr>
    <w:rPr>
      <w:rFonts w:ascii="宋体"/>
      <w:noProof/>
      <w:sz w:val="21"/>
    </w:rPr>
  </w:style>
  <w:style w:type="paragraph" w:customStyle="1" w:styleId="a1">
    <w:name w:val="列项——"/>
    <w:rsid w:val="00882B20"/>
    <w:pPr>
      <w:widowControl w:val="0"/>
      <w:numPr>
        <w:numId w:val="4"/>
      </w:numPr>
      <w:tabs>
        <w:tab w:val="clear" w:pos="1140"/>
        <w:tab w:val="num" w:pos="854"/>
      </w:tabs>
      <w:jc w:val="both"/>
    </w:pPr>
    <w:rPr>
      <w:rFonts w:ascii="宋体"/>
      <w:sz w:val="21"/>
    </w:rPr>
  </w:style>
  <w:style w:type="paragraph" w:customStyle="1" w:styleId="CharChar">
    <w:name w:val="Char Char"/>
    <w:basedOn w:val="a2"/>
    <w:autoRedefine/>
    <w:rsid w:val="00882B20"/>
    <w:pPr>
      <w:tabs>
        <w:tab w:val="num" w:pos="360"/>
      </w:tabs>
      <w:spacing w:line="240" w:lineRule="auto"/>
    </w:pPr>
    <w:rPr>
      <w:sz w:val="24"/>
      <w:szCs w:val="24"/>
    </w:rPr>
  </w:style>
  <w:style w:type="paragraph" w:customStyle="1" w:styleId="41">
    <w:name w:val="目录 4"/>
    <w:basedOn w:val="a2"/>
    <w:next w:val="a2"/>
    <w:autoRedefine/>
    <w:uiPriority w:val="39"/>
    <w:rsid w:val="00F46AA4"/>
    <w:pPr>
      <w:ind w:leftChars="600" w:left="1260"/>
    </w:pPr>
  </w:style>
  <w:style w:type="paragraph" w:customStyle="1" w:styleId="51">
    <w:name w:val="目录 5"/>
    <w:basedOn w:val="a2"/>
    <w:next w:val="a2"/>
    <w:autoRedefine/>
    <w:uiPriority w:val="39"/>
    <w:rsid w:val="00F46AA4"/>
    <w:pPr>
      <w:ind w:leftChars="800" w:left="1680"/>
    </w:pPr>
  </w:style>
  <w:style w:type="paragraph" w:customStyle="1" w:styleId="60">
    <w:name w:val="6"/>
    <w:basedOn w:val="a2"/>
    <w:next w:val="af6"/>
    <w:rsid w:val="00B75F0B"/>
    <w:pPr>
      <w:spacing w:after="120" w:line="240" w:lineRule="auto"/>
      <w:ind w:leftChars="200" w:left="420"/>
    </w:pPr>
    <w:rPr>
      <w:szCs w:val="24"/>
    </w:rPr>
  </w:style>
  <w:style w:type="paragraph" w:customStyle="1" w:styleId="2PIM2H2Heading2HiddenHeadTimesNewRoman">
    <w:name w:val="样式 标题 2PIM2H2Heading 2 HiddenHead + Times New Roman"/>
    <w:basedOn w:val="2"/>
    <w:autoRedefine/>
    <w:rsid w:val="00376965"/>
    <w:rPr>
      <w:bCs/>
      <w:szCs w:val="21"/>
    </w:rPr>
  </w:style>
  <w:style w:type="character" w:customStyle="1" w:styleId="40">
    <w:name w:val="标题 4 字符"/>
    <w:link w:val="4"/>
    <w:rsid w:val="00051D71"/>
    <w:rPr>
      <w:rFonts w:ascii="Arial" w:hAnsi="Arial"/>
      <w:bCs/>
      <w:kern w:val="2"/>
      <w:sz w:val="21"/>
      <w:szCs w:val="28"/>
      <w:lang w:val="x-none" w:eastAsia="x-none"/>
    </w:rPr>
  </w:style>
  <w:style w:type="paragraph" w:customStyle="1" w:styleId="aff0">
    <w:name w:val="列出段落"/>
    <w:basedOn w:val="a2"/>
    <w:uiPriority w:val="34"/>
    <w:qFormat/>
    <w:rsid w:val="003F4CD4"/>
    <w:pPr>
      <w:ind w:firstLineChars="200" w:firstLine="420"/>
    </w:pPr>
  </w:style>
  <w:style w:type="paragraph" w:customStyle="1" w:styleId="heading40">
    <w:name w:val="heading 40"/>
    <w:basedOn w:val="a2"/>
    <w:next w:val="a2"/>
    <w:autoRedefine/>
    <w:qFormat/>
    <w:rsid w:val="0030636A"/>
    <w:pPr>
      <w:keepNext/>
      <w:keepLines/>
      <w:numPr>
        <w:ilvl w:val="3"/>
        <w:numId w:val="1"/>
      </w:numPr>
      <w:spacing w:line="360" w:lineRule="auto"/>
      <w:outlineLvl w:val="3"/>
    </w:pPr>
    <w:rPr>
      <w:rFonts w:ascii="Arial" w:hAnsi="Arial"/>
      <w:bCs/>
      <w:szCs w:val="28"/>
      <w:lang w:val="x-none" w:eastAsia="x-none"/>
    </w:rPr>
  </w:style>
  <w:style w:type="character" w:customStyle="1" w:styleId="apple-converted-space">
    <w:name w:val="apple-converted-space"/>
    <w:rsid w:val="00F323FF"/>
  </w:style>
  <w:style w:type="character" w:customStyle="1" w:styleId="50">
    <w:name w:val="标题 5 字符"/>
    <w:link w:val="5"/>
    <w:rsid w:val="00827353"/>
    <w:rPr>
      <w:rFonts w:ascii="Arial" w:hAnsi="Arial"/>
      <w:bCs/>
      <w:kern w:val="2"/>
      <w:sz w:val="21"/>
      <w:szCs w:val="21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3916">
                          <w:marLeft w:val="0"/>
                          <w:marRight w:val="0"/>
                          <w:marTop w:val="54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748766">
                              <w:marLeft w:val="0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3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5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689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dotted" w:sz="6" w:space="0" w:color="000000"/>
          </w:divBdr>
          <w:divsChild>
            <w:div w:id="410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6493">
                      <w:marLeft w:val="0"/>
                      <w:marRight w:val="0"/>
                      <w:marTop w:val="0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4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8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Local%20Settings\Temporary%20Internet%20Files\Content.Outlook\N90SAKVK\D&#23618;&#25991;&#20214;&#32534;&#20889;&#27169;&#26495;V1%200%2008120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CD229-F8FA-4D29-8745-0A4C4849D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Settings\Administrator\Local Settings\Temporary Internet Files\Content.Outlook\N90SAKVK\D层文件编写模板V1 0 081205.dot</Template>
  <TotalTime>8</TotalTime>
  <Pages>8</Pages>
  <Words>760</Words>
  <Characters>1704</Characters>
  <Application>Microsoft Office Word</Application>
  <DocSecurity>0</DocSecurity>
  <Lines>14</Lines>
  <Paragraphs>4</Paragraphs>
  <ScaleCrop>false</ScaleCrop>
  <Company>Soft Tech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过程文档模板</dc:title>
  <dc:subject/>
  <dc:creator>zpsong</dc:creator>
  <cp:keywords/>
  <dc:description/>
  <cp:lastModifiedBy>FAN Xiaolei (CST-19)</cp:lastModifiedBy>
  <cp:revision>1</cp:revision>
  <cp:lastPrinted>2020-06-02T23:12:00Z</cp:lastPrinted>
  <dcterms:created xsi:type="dcterms:W3CDTF">2022-04-18T07:01:00Z</dcterms:created>
  <dcterms:modified xsi:type="dcterms:W3CDTF">2022-04-20T11:15:00Z</dcterms:modified>
</cp:coreProperties>
</file>